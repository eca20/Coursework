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E9FF4" w14:textId="0852CD62" w:rsidR="00255C9A" w:rsidRDefault="00553A67" w:rsidP="00255C9A">
      <w:pPr>
        <w:jc w:val="center"/>
      </w:pPr>
      <w:sdt>
        <w:sdtPr>
          <w:alias w:val="Title"/>
          <w:tag w:val=""/>
          <w:id w:val="726351117"/>
          <w:placeholder>
            <w:docPart w:val="FA5C446F3918494185C9BB3A483C23E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246E9">
            <w:br/>
          </w:r>
          <w:r w:rsidR="001246E9">
            <w:br/>
          </w:r>
          <w:r w:rsidR="001246E9">
            <w:br/>
          </w:r>
          <w:r w:rsidR="001246E9">
            <w:br/>
          </w:r>
          <w:r w:rsidR="001246E9">
            <w:br/>
          </w:r>
          <w:r w:rsidR="001246E9">
            <w:br/>
          </w:r>
          <w:r w:rsidR="001246E9">
            <w:br/>
          </w:r>
          <w:r w:rsidR="001246E9">
            <w:br/>
            <w:t>Professor Wumpus</w:t>
          </w:r>
          <w:r w:rsidR="001246E9">
            <w:br/>
          </w:r>
        </w:sdtContent>
      </w:sdt>
    </w:p>
    <w:p w14:paraId="6DEB3379" w14:textId="77777777" w:rsidR="00255C9A" w:rsidRDefault="00255C9A" w:rsidP="00255C9A">
      <w:pPr>
        <w:pStyle w:val="Title2"/>
      </w:pPr>
      <w:r>
        <w:t>Edmund Anderson and Alec Brumbaugh</w:t>
      </w:r>
    </w:p>
    <w:p w14:paraId="73228F15" w14:textId="77777777" w:rsidR="00255C9A" w:rsidRDefault="00255C9A" w:rsidP="00255C9A">
      <w:pPr>
        <w:pStyle w:val="Title2"/>
      </w:pPr>
      <w:r>
        <w:t>CS 1632 – DELIVERABLE 1: Test Plan and Traceability Matrix</w:t>
      </w:r>
    </w:p>
    <w:p w14:paraId="0FD808A6" w14:textId="77777777" w:rsidR="00255C9A" w:rsidRDefault="00255C9A" w:rsidP="00255C9A">
      <w:pPr>
        <w:pStyle w:val="Title2"/>
      </w:pPr>
      <w:r>
        <w:br w:type="page"/>
      </w:r>
    </w:p>
    <w:p w14:paraId="6DD0910F" w14:textId="77777777" w:rsidR="00255C9A" w:rsidRDefault="00255C9A" w:rsidP="00255C9A">
      <w:pPr>
        <w:pStyle w:val="Title2"/>
      </w:pPr>
      <w:r>
        <w:lastRenderedPageBreak/>
        <w:t>Introduction</w:t>
      </w:r>
    </w:p>
    <w:p w14:paraId="7559D499" w14:textId="77777777" w:rsidR="001752B1" w:rsidRDefault="00AA588A" w:rsidP="001752B1">
      <w:pPr>
        <w:pStyle w:val="Title2"/>
        <w:spacing w:line="240" w:lineRule="auto"/>
        <w:jc w:val="left"/>
      </w:pPr>
      <w:r>
        <w:tab/>
        <w:t xml:space="preserve">Professor Wumpus is the newest Java-gaming sensation from Bill Laboon that is taking the Pitt CS Department by storm. The game is played in a 6 by 6 matrix of </w:t>
      </w:r>
      <w:r w:rsidRPr="003034B3">
        <w:rPr>
          <w:i/>
        </w:rPr>
        <w:t>rooms</w:t>
      </w:r>
      <w:r>
        <w:t>, beautifully crafted from ASCII brackets in the state-of-the-art console. The user will work their way through this grid</w:t>
      </w:r>
      <w:r w:rsidR="003034B3">
        <w:t xml:space="preserve"> of </w:t>
      </w:r>
      <w:r w:rsidR="003034B3">
        <w:rPr>
          <w:i/>
        </w:rPr>
        <w:t xml:space="preserve">rooms </w:t>
      </w:r>
      <w:r w:rsidR="003034B3">
        <w:t xml:space="preserve">by entering the characters </w:t>
      </w:r>
      <w:r w:rsidR="003034B3" w:rsidRPr="003034B3">
        <w:rPr>
          <w:i/>
        </w:rPr>
        <w:t>N,S,E</w:t>
      </w:r>
      <w:r w:rsidR="003034B3">
        <w:t xml:space="preserve">, or </w:t>
      </w:r>
      <w:r w:rsidR="003034B3" w:rsidRPr="003034B3">
        <w:rPr>
          <w:i/>
        </w:rPr>
        <w:t>W</w:t>
      </w:r>
      <w:r w:rsidR="003034B3">
        <w:t xml:space="preserve">, or their respective lowercase counterparts, corresponding to North, South, East, or West. </w:t>
      </w:r>
      <w:r w:rsidR="004F03AA">
        <w:t xml:space="preserve">Besides the user, there are two other characters in the game, </w:t>
      </w:r>
      <w:r w:rsidR="004F03AA">
        <w:rPr>
          <w:i/>
        </w:rPr>
        <w:t xml:space="preserve">Professor Wumpus, </w:t>
      </w:r>
      <w:r w:rsidR="004F03AA">
        <w:t xml:space="preserve">and </w:t>
      </w:r>
      <w:r w:rsidR="00B719A0">
        <w:t xml:space="preserve">a </w:t>
      </w:r>
      <w:r w:rsidR="00B719A0">
        <w:rPr>
          <w:i/>
        </w:rPr>
        <w:t xml:space="preserve">TA. </w:t>
      </w:r>
      <w:r w:rsidR="00B719A0">
        <w:t xml:space="preserve">While the </w:t>
      </w:r>
      <w:r w:rsidR="00B719A0">
        <w:rPr>
          <w:i/>
        </w:rPr>
        <w:t xml:space="preserve">TA </w:t>
      </w:r>
      <w:r w:rsidR="00B719A0">
        <w:t xml:space="preserve">moves, </w:t>
      </w:r>
      <w:r w:rsidR="00B719A0">
        <w:rPr>
          <w:i/>
        </w:rPr>
        <w:t>Professor Wumpus</w:t>
      </w:r>
      <w:r w:rsidR="00B719A0">
        <w:t xml:space="preserve"> is stationary. There is also an </w:t>
      </w:r>
      <w:r w:rsidR="00B719A0">
        <w:rPr>
          <w:i/>
        </w:rPr>
        <w:t>assignment</w:t>
      </w:r>
      <w:r w:rsidR="00B719A0">
        <w:t xml:space="preserve">. The goal is to, whilst avoiding the </w:t>
      </w:r>
      <w:r w:rsidR="00B719A0" w:rsidRPr="00B719A0">
        <w:rPr>
          <w:i/>
        </w:rPr>
        <w:t>TA</w:t>
      </w:r>
      <w:r w:rsidR="00B719A0">
        <w:t xml:space="preserve">, first find the </w:t>
      </w:r>
      <w:r w:rsidR="00B719A0" w:rsidRPr="00B719A0">
        <w:rPr>
          <w:i/>
        </w:rPr>
        <w:t>assignment</w:t>
      </w:r>
      <w:r w:rsidR="00B719A0">
        <w:t xml:space="preserve">, and only after this is found, find </w:t>
      </w:r>
      <w:r w:rsidR="00B719A0" w:rsidRPr="00B719A0">
        <w:rPr>
          <w:i/>
        </w:rPr>
        <w:t>Professor Wumpus</w:t>
      </w:r>
      <w:r w:rsidR="00B719A0">
        <w:t xml:space="preserve">. When the user is occupying a room that is directly North, South, East, or West from either the </w:t>
      </w:r>
      <w:r w:rsidR="00B719A0">
        <w:rPr>
          <w:i/>
        </w:rPr>
        <w:t xml:space="preserve">TA </w:t>
      </w:r>
      <w:r w:rsidR="00B719A0">
        <w:t xml:space="preserve">or </w:t>
      </w:r>
      <w:r w:rsidR="00B719A0">
        <w:rPr>
          <w:i/>
        </w:rPr>
        <w:t xml:space="preserve">Professor Wumpus, </w:t>
      </w:r>
      <w:r w:rsidR="00B719A0">
        <w:t xml:space="preserve">they each give indications (console output alerts) that they are near. </w:t>
      </w:r>
      <w:r w:rsidR="001752B1">
        <w:t xml:space="preserve">Once the game is either won or lost, the program will end. </w:t>
      </w:r>
    </w:p>
    <w:p w14:paraId="123DDE02" w14:textId="77777777" w:rsidR="001752B1" w:rsidRDefault="001752B1" w:rsidP="001752B1">
      <w:pPr>
        <w:pStyle w:val="Title2"/>
        <w:spacing w:line="240" w:lineRule="auto"/>
        <w:jc w:val="left"/>
      </w:pPr>
    </w:p>
    <w:p w14:paraId="6A7A9FE8" w14:textId="43E35D08" w:rsidR="00255C9A" w:rsidRDefault="001752B1" w:rsidP="00921E45">
      <w:pPr>
        <w:pStyle w:val="Title2"/>
        <w:spacing w:line="240" w:lineRule="auto"/>
        <w:jc w:val="left"/>
      </w:pPr>
      <w:r>
        <w:tab/>
        <w:t>While the game is simple enough to understand in a paragraph, the problem</w:t>
      </w:r>
      <w:r w:rsidR="004C22DE">
        <w:t xml:space="preserve">s that can occur are plentiful. The difficulties that are expected will be to map a random number seed to the resulting gameplay setup, i.e. the </w:t>
      </w:r>
      <w:r w:rsidR="00A02D3D">
        <w:t xml:space="preserve">initial </w:t>
      </w:r>
      <w:r w:rsidR="004C22DE">
        <w:t xml:space="preserve">layout of the TA and Professor Wumpus on the room matrix. </w:t>
      </w:r>
      <w:r w:rsidR="00A02D3D">
        <w:t>The</w:t>
      </w:r>
      <w:r w:rsidR="002E0EB8">
        <w:t xml:space="preserve"> location of the </w:t>
      </w:r>
      <w:r w:rsidR="002E0EB8">
        <w:rPr>
          <w:i/>
        </w:rPr>
        <w:t>Professor</w:t>
      </w:r>
      <w:r w:rsidR="002E0EB8">
        <w:t xml:space="preserve"> and the </w:t>
      </w:r>
      <w:r w:rsidR="002E0EB8" w:rsidRPr="002E0EB8">
        <w:rPr>
          <w:i/>
        </w:rPr>
        <w:t>assignment</w:t>
      </w:r>
      <w:r w:rsidR="00A02D3D">
        <w:t xml:space="preserve"> are easier to place, since they do not move (hopefully). </w:t>
      </w:r>
      <w:r w:rsidR="002E0EB8">
        <w:t xml:space="preserve"> This is how we will be able to test cases where we locate the </w:t>
      </w:r>
      <w:r w:rsidR="002E0EB8">
        <w:rPr>
          <w:i/>
        </w:rPr>
        <w:t>Professor</w:t>
      </w:r>
      <w:r w:rsidR="002E0EB8">
        <w:t xml:space="preserve"> with or without the assignment. </w:t>
      </w:r>
      <w:r w:rsidR="00A02D3D">
        <w:t xml:space="preserve">The TA will require a more thoughtful approach, as TA can spawn anywhere, and will move about. Because we want the test cases to be replicable, they will be more unique when dealing with the TA. </w:t>
      </w:r>
      <w:r w:rsidR="00605932">
        <w:t xml:space="preserve">Other than that, we anticipate that with a relatively small number of tests, we will be able to find a high percentage of all actual errors that could be encountered during normal gameplay. </w:t>
      </w:r>
    </w:p>
    <w:p w14:paraId="7D55756C" w14:textId="77777777" w:rsidR="00921E45" w:rsidRDefault="00921E45" w:rsidP="00921E45">
      <w:pPr>
        <w:pStyle w:val="Title2"/>
        <w:spacing w:line="240" w:lineRule="auto"/>
        <w:jc w:val="left"/>
      </w:pPr>
    </w:p>
    <w:p w14:paraId="5286B0E3" w14:textId="1061CB71" w:rsidR="00605932" w:rsidRDefault="00605932" w:rsidP="00605932">
      <w:pPr>
        <w:pStyle w:val="Title2"/>
        <w:spacing w:line="240" w:lineRule="auto"/>
        <w:jc w:val="left"/>
      </w:pPr>
      <w:r>
        <w:tab/>
        <w:t xml:space="preserve">We will consider a handful of specific test cases. First, </w:t>
      </w:r>
      <w:r w:rsidR="00A02D3D">
        <w:t xml:space="preserve">we will want to test that the program displays the Matrix correctly. Next, </w:t>
      </w:r>
      <w:r>
        <w:t>all of the</w:t>
      </w:r>
      <w:r w:rsidR="00921E45">
        <w:t xml:space="preserve"> “correct”</w:t>
      </w:r>
      <w:r>
        <w:t xml:space="preserve"> inputs should be </w:t>
      </w:r>
      <w:r w:rsidR="00921E45">
        <w:t>tested</w:t>
      </w:r>
      <w:r>
        <w:t xml:space="preserve">, as well as </w:t>
      </w:r>
      <w:r w:rsidR="00921E45">
        <w:t xml:space="preserve">some </w:t>
      </w:r>
      <w:r>
        <w:t xml:space="preserve">erroneous input. </w:t>
      </w:r>
      <w:r w:rsidR="00A02D3D">
        <w:t xml:space="preserve">The walls will also need tested. </w:t>
      </w:r>
      <w:r>
        <w:t xml:space="preserve"> A corner case </w:t>
      </w:r>
      <w:r w:rsidR="00921E45">
        <w:t>will</w:t>
      </w:r>
      <w:r>
        <w:t xml:space="preserve"> be multiple consecutive run ins with the walls, as we are not sure how they are represented in the program. We also want to check for case-sensitivity, to ensure ‘N’ and ‘n’ give the same intended function, for all of the possible directions. </w:t>
      </w:r>
      <w:r w:rsidR="0041584A">
        <w:t>Additionally, we</w:t>
      </w:r>
      <w:r w:rsidR="00974BD5">
        <w:t xml:space="preserve"> will check for some corner and edge cases, like input of the incorrect datatype, as well as a seed that is outside the valid range for the datatype requested, since functionality is given in the requirements for such cases. </w:t>
      </w:r>
      <w:bookmarkStart w:id="0" w:name="_GoBack"/>
      <w:bookmarkEnd w:id="0"/>
    </w:p>
    <w:p w14:paraId="1BA05998" w14:textId="77777777" w:rsidR="00165A9C" w:rsidRDefault="00165A9C" w:rsidP="00605932">
      <w:pPr>
        <w:pStyle w:val="Title2"/>
        <w:spacing w:line="240" w:lineRule="auto"/>
        <w:jc w:val="left"/>
      </w:pPr>
    </w:p>
    <w:p w14:paraId="7199D90F" w14:textId="61C5F2CD" w:rsidR="00165A9C" w:rsidRDefault="00165A9C" w:rsidP="00605932">
      <w:pPr>
        <w:pStyle w:val="Title2"/>
        <w:spacing w:line="240" w:lineRule="auto"/>
        <w:jc w:val="left"/>
      </w:pPr>
      <w:r>
        <w:tab/>
        <w:t>In some test cases, the position of a character or item in the matrix is given in (x,y) form, x (column) and y (row) are measured in rooms from the top left position (0x0), and the bottom right position would be (6,6).</w:t>
      </w:r>
      <w:r w:rsidR="0053122B">
        <w:t xml:space="preserve"> Although it was unnecessary to number the test cases as well as list separate identifiers, we did so for tracking purposes, and felt it stupid to remove the numbering. </w:t>
      </w:r>
    </w:p>
    <w:p w14:paraId="143CC9A9" w14:textId="77777777" w:rsidR="00255C9A" w:rsidRDefault="00255C9A" w:rsidP="00255C9A">
      <w:pPr>
        <w:pStyle w:val="Title2"/>
        <w:jc w:val="left"/>
      </w:pPr>
      <w:r>
        <w:br w:type="page"/>
      </w:r>
    </w:p>
    <w:p w14:paraId="7B112006" w14:textId="77777777" w:rsidR="00156D4A" w:rsidRDefault="00BF451B" w:rsidP="00156D4A">
      <w:pPr>
        <w:pStyle w:val="Title2"/>
        <w:spacing w:line="240" w:lineRule="auto"/>
        <w:jc w:val="left"/>
      </w:pPr>
      <w:r>
        <w:lastRenderedPageBreak/>
        <w:t xml:space="preserve">Test </w:t>
      </w:r>
      <w:r w:rsidR="00156D4A">
        <w:t>Case 1.</w:t>
      </w:r>
    </w:p>
    <w:p w14:paraId="5B0678E5" w14:textId="40380BCE" w:rsidR="00156D4A" w:rsidRDefault="00156D4A" w:rsidP="00156D4A">
      <w:pPr>
        <w:pStyle w:val="Title2"/>
        <w:spacing w:line="240" w:lineRule="auto"/>
        <w:jc w:val="left"/>
      </w:pPr>
      <w:r>
        <w:tab/>
        <w:t>IDENTIFIER:</w:t>
      </w:r>
      <w:r w:rsidR="000A0EDD">
        <w:t xml:space="preserve"> </w:t>
      </w:r>
      <w:r w:rsidR="00E81358">
        <w:tab/>
      </w:r>
      <w:r w:rsidR="00E81358">
        <w:tab/>
      </w:r>
      <w:r w:rsidR="00823197">
        <w:t>VALID-</w:t>
      </w:r>
      <w:r w:rsidR="00BF451B">
        <w:t>PARAMETER</w:t>
      </w:r>
    </w:p>
    <w:p w14:paraId="2258C6A1" w14:textId="4129C5FD" w:rsidR="00156D4A" w:rsidRDefault="00156D4A" w:rsidP="00156D4A">
      <w:pPr>
        <w:pStyle w:val="Title2"/>
        <w:spacing w:line="240" w:lineRule="auto"/>
        <w:jc w:val="left"/>
      </w:pPr>
      <w:r>
        <w:tab/>
      </w:r>
      <w:r w:rsidR="00DE4720">
        <w:t>DESCRIPTION</w:t>
      </w:r>
      <w:r>
        <w:t>:</w:t>
      </w:r>
      <w:r w:rsidR="00036D14">
        <w:t xml:space="preserve"> </w:t>
      </w:r>
      <w:r w:rsidR="00E81358">
        <w:tab/>
      </w:r>
      <w:r w:rsidR="00E81358">
        <w:tab/>
      </w:r>
      <w:r w:rsidR="00823197">
        <w:t>Run the program with a valid parameter</w:t>
      </w:r>
    </w:p>
    <w:p w14:paraId="42C8D55F" w14:textId="65BBA1E0" w:rsidR="00823197" w:rsidRDefault="00823197" w:rsidP="00156D4A">
      <w:pPr>
        <w:pStyle w:val="Title2"/>
        <w:spacing w:line="240" w:lineRule="auto"/>
        <w:jc w:val="left"/>
      </w:pPr>
      <w:r>
        <w:tab/>
        <w:t xml:space="preserve">INPUT VALUES: </w:t>
      </w:r>
      <w:r w:rsidR="00E81358">
        <w:tab/>
      </w:r>
      <w:r w:rsidR="009258A7">
        <w:t>20</w:t>
      </w:r>
    </w:p>
    <w:p w14:paraId="2DAE70E9" w14:textId="7DCC7DD2" w:rsidR="00156D4A" w:rsidRDefault="00156D4A" w:rsidP="00156D4A">
      <w:pPr>
        <w:pStyle w:val="Title2"/>
        <w:spacing w:line="240" w:lineRule="auto"/>
        <w:jc w:val="left"/>
      </w:pPr>
      <w:r>
        <w:tab/>
        <w:t>PRECONDITIONS:</w:t>
      </w:r>
      <w:r w:rsidR="00823197">
        <w:t xml:space="preserve"> </w:t>
      </w:r>
      <w:r w:rsidR="00E81358">
        <w:tab/>
      </w:r>
      <w:r w:rsidR="00823197">
        <w:t>None</w:t>
      </w:r>
    </w:p>
    <w:p w14:paraId="182E547E" w14:textId="77777777" w:rsidR="00823197" w:rsidRDefault="00156D4A" w:rsidP="00156D4A">
      <w:pPr>
        <w:pStyle w:val="Title2"/>
        <w:spacing w:line="240" w:lineRule="auto"/>
        <w:jc w:val="left"/>
      </w:pPr>
      <w:r>
        <w:tab/>
        <w:t>EXECUTION STEPS:</w:t>
      </w:r>
    </w:p>
    <w:p w14:paraId="446C21F1" w14:textId="77777777" w:rsidR="00823197" w:rsidRDefault="00823197" w:rsidP="00156D4A">
      <w:pPr>
        <w:pStyle w:val="Title2"/>
        <w:spacing w:line="240" w:lineRule="auto"/>
        <w:jc w:val="left"/>
      </w:pPr>
      <w:r>
        <w:tab/>
      </w:r>
      <w:r>
        <w:tab/>
      </w:r>
      <w:r>
        <w:tab/>
      </w:r>
      <w:r>
        <w:tab/>
        <w:t>At command line, enter:</w:t>
      </w:r>
    </w:p>
    <w:p w14:paraId="035EEEED" w14:textId="77777777" w:rsidR="00823197" w:rsidRPr="00FF43A7" w:rsidRDefault="00823197" w:rsidP="00156D4A">
      <w:pPr>
        <w:pStyle w:val="Title2"/>
        <w:spacing w:line="240" w:lineRule="auto"/>
        <w:jc w:val="left"/>
        <w:rPr>
          <w:i/>
        </w:rPr>
      </w:pPr>
      <w:r>
        <w:tab/>
      </w:r>
      <w:r>
        <w:tab/>
      </w:r>
      <w:r>
        <w:tab/>
      </w:r>
      <w:r>
        <w:tab/>
      </w:r>
      <w:r>
        <w:tab/>
      </w:r>
      <w:r w:rsidR="00FF43A7" w:rsidRPr="00FF43A7">
        <w:rPr>
          <w:i/>
        </w:rPr>
        <w:t>java -jar profwumpus.jar 20</w:t>
      </w:r>
    </w:p>
    <w:p w14:paraId="6C009B70" w14:textId="39EC2EF7" w:rsidR="00156D4A" w:rsidRDefault="00156D4A" w:rsidP="00156D4A">
      <w:pPr>
        <w:pStyle w:val="Title2"/>
        <w:spacing w:line="240" w:lineRule="auto"/>
        <w:jc w:val="left"/>
      </w:pPr>
      <w:r>
        <w:tab/>
        <w:t>POSTCONDITIONS:</w:t>
      </w:r>
      <w:r w:rsidR="00096A83">
        <w:tab/>
        <w:t>Program is running</w:t>
      </w:r>
    </w:p>
    <w:p w14:paraId="6E58115E" w14:textId="77777777" w:rsidR="00156D4A" w:rsidRDefault="00156D4A" w:rsidP="00156D4A">
      <w:pPr>
        <w:pStyle w:val="Title2"/>
        <w:spacing w:line="240" w:lineRule="auto"/>
        <w:jc w:val="left"/>
      </w:pPr>
    </w:p>
    <w:p w14:paraId="439F42C0" w14:textId="77777777" w:rsidR="00BF451B" w:rsidRDefault="00BF451B" w:rsidP="00BF451B">
      <w:pPr>
        <w:pStyle w:val="Title2"/>
        <w:spacing w:line="240" w:lineRule="auto"/>
        <w:jc w:val="left"/>
      </w:pPr>
      <w:r>
        <w:t>Test Case 2.</w:t>
      </w:r>
    </w:p>
    <w:p w14:paraId="4FD0A67A" w14:textId="7DAE4002" w:rsidR="00BF451B" w:rsidRDefault="00BF451B" w:rsidP="00BF451B">
      <w:pPr>
        <w:pStyle w:val="Title2"/>
        <w:spacing w:line="240" w:lineRule="auto"/>
        <w:jc w:val="left"/>
      </w:pPr>
      <w:r>
        <w:tab/>
        <w:t xml:space="preserve">IDENTIFIER: </w:t>
      </w:r>
      <w:r w:rsidR="00096A83">
        <w:tab/>
      </w:r>
      <w:r w:rsidR="00096A83">
        <w:tab/>
      </w:r>
      <w:r w:rsidR="00823197">
        <w:t>VALID</w:t>
      </w:r>
      <w:r>
        <w:t>-PARAMETER-NONE</w:t>
      </w:r>
    </w:p>
    <w:p w14:paraId="128F7149" w14:textId="20DA91A7" w:rsidR="00BF451B" w:rsidRDefault="00BF451B" w:rsidP="00BF451B">
      <w:pPr>
        <w:pStyle w:val="Title2"/>
        <w:spacing w:line="240" w:lineRule="auto"/>
        <w:jc w:val="left"/>
      </w:pPr>
      <w:r>
        <w:tab/>
      </w:r>
      <w:r w:rsidR="00DE4720">
        <w:t>DESCRIPTION</w:t>
      </w:r>
      <w:r>
        <w:t>:</w:t>
      </w:r>
      <w:r w:rsidR="00823197">
        <w:t xml:space="preserve"> </w:t>
      </w:r>
      <w:r w:rsidR="00096A83">
        <w:tab/>
      </w:r>
      <w:r w:rsidR="00096A83">
        <w:tab/>
      </w:r>
      <w:r w:rsidR="00823197">
        <w:t>Run the program</w:t>
      </w:r>
      <w:r w:rsidR="009258A7">
        <w:t xml:space="preserve"> with no </w:t>
      </w:r>
      <w:r w:rsidR="00823197">
        <w:t>parameter</w:t>
      </w:r>
    </w:p>
    <w:p w14:paraId="23F9C4A1" w14:textId="6A64B898" w:rsidR="00823197" w:rsidRDefault="00823197" w:rsidP="00BF451B">
      <w:pPr>
        <w:pStyle w:val="Title2"/>
        <w:spacing w:line="240" w:lineRule="auto"/>
        <w:jc w:val="left"/>
      </w:pPr>
      <w:r>
        <w:tab/>
        <w:t xml:space="preserve">INPUT VALUES: </w:t>
      </w:r>
      <w:r w:rsidR="00096A83">
        <w:tab/>
      </w:r>
    </w:p>
    <w:p w14:paraId="3FF9166D" w14:textId="350A7CF4" w:rsidR="00BF451B" w:rsidRDefault="00BF451B" w:rsidP="00BF451B">
      <w:pPr>
        <w:pStyle w:val="Title2"/>
        <w:spacing w:line="240" w:lineRule="auto"/>
        <w:jc w:val="left"/>
      </w:pPr>
      <w:r>
        <w:tab/>
        <w:t>PRECONDITIONS:</w:t>
      </w:r>
      <w:r w:rsidR="00823197">
        <w:t xml:space="preserve"> </w:t>
      </w:r>
      <w:r w:rsidR="00096A83">
        <w:tab/>
      </w:r>
      <w:r w:rsidR="00823197">
        <w:t>None</w:t>
      </w:r>
    </w:p>
    <w:p w14:paraId="51DE2771" w14:textId="77777777" w:rsidR="00BF451B" w:rsidRDefault="00BF451B" w:rsidP="00BF451B">
      <w:pPr>
        <w:pStyle w:val="Title2"/>
        <w:spacing w:line="240" w:lineRule="auto"/>
        <w:jc w:val="left"/>
      </w:pPr>
      <w:r>
        <w:tab/>
        <w:t>EXECUTION STEPS:</w:t>
      </w:r>
    </w:p>
    <w:p w14:paraId="529BFDB4" w14:textId="77777777" w:rsidR="00FF43A7" w:rsidRDefault="00FF43A7" w:rsidP="00FF43A7">
      <w:pPr>
        <w:pStyle w:val="Title2"/>
        <w:spacing w:line="240" w:lineRule="auto"/>
        <w:jc w:val="left"/>
      </w:pPr>
      <w:r>
        <w:tab/>
      </w:r>
      <w:r>
        <w:tab/>
      </w:r>
      <w:r>
        <w:tab/>
      </w:r>
      <w:r>
        <w:tab/>
        <w:t>At command line, enter:</w:t>
      </w:r>
    </w:p>
    <w:p w14:paraId="4560D28F" w14:textId="77777777" w:rsidR="00FF43A7" w:rsidRPr="00FF43A7" w:rsidRDefault="00FF43A7" w:rsidP="00BF451B">
      <w:pPr>
        <w:pStyle w:val="Title2"/>
        <w:spacing w:line="240" w:lineRule="auto"/>
        <w:jc w:val="left"/>
        <w:rPr>
          <w:i/>
        </w:rPr>
      </w:pPr>
      <w:r>
        <w:tab/>
      </w:r>
      <w:r>
        <w:tab/>
      </w:r>
      <w:r>
        <w:tab/>
      </w:r>
      <w:r>
        <w:tab/>
      </w:r>
      <w:r>
        <w:tab/>
      </w:r>
      <w:r>
        <w:rPr>
          <w:i/>
        </w:rPr>
        <w:t xml:space="preserve">java -jar profwumpus.jar </w:t>
      </w:r>
    </w:p>
    <w:p w14:paraId="2E7A8E91" w14:textId="6E687F65" w:rsidR="00BF451B" w:rsidRDefault="00BF451B" w:rsidP="00BF451B">
      <w:pPr>
        <w:pStyle w:val="Title2"/>
        <w:spacing w:line="240" w:lineRule="auto"/>
        <w:jc w:val="left"/>
      </w:pPr>
      <w:r>
        <w:tab/>
        <w:t>POSTCONDITIONS:</w:t>
      </w:r>
      <w:r w:rsidR="00096A83">
        <w:tab/>
        <w:t>Program is running</w:t>
      </w:r>
    </w:p>
    <w:p w14:paraId="748619A1" w14:textId="77777777" w:rsidR="00F8727B" w:rsidRDefault="00F8727B" w:rsidP="00F8727B">
      <w:pPr>
        <w:pStyle w:val="Title2"/>
        <w:spacing w:line="240" w:lineRule="auto"/>
        <w:jc w:val="left"/>
      </w:pPr>
    </w:p>
    <w:p w14:paraId="0FBE3EBD" w14:textId="1FFD0F39" w:rsidR="00F8727B" w:rsidRDefault="00F8727B" w:rsidP="00F8727B">
      <w:pPr>
        <w:pStyle w:val="Title2"/>
        <w:spacing w:line="240" w:lineRule="auto"/>
        <w:jc w:val="left"/>
      </w:pPr>
      <w:r>
        <w:t>Test Case 3.</w:t>
      </w:r>
    </w:p>
    <w:p w14:paraId="10798399" w14:textId="3BCBC95C" w:rsidR="00F8727B" w:rsidRDefault="00F8727B" w:rsidP="00F8727B">
      <w:pPr>
        <w:pStyle w:val="Title2"/>
        <w:spacing w:line="240" w:lineRule="auto"/>
        <w:jc w:val="left"/>
      </w:pPr>
      <w:r>
        <w:tab/>
        <w:t xml:space="preserve">IDENTIFIER: </w:t>
      </w:r>
      <w:r>
        <w:tab/>
      </w:r>
      <w:r>
        <w:tab/>
        <w:t>VALID-PARAMETER-HUGE</w:t>
      </w:r>
    </w:p>
    <w:p w14:paraId="20BA3B22" w14:textId="0B06F4E7" w:rsidR="00F8727B" w:rsidRDefault="00F8727B" w:rsidP="00F8727B">
      <w:pPr>
        <w:pStyle w:val="Title2"/>
        <w:spacing w:line="240" w:lineRule="auto"/>
        <w:jc w:val="left"/>
      </w:pPr>
      <w:r>
        <w:tab/>
        <w:t xml:space="preserve">DESCRIPTION: </w:t>
      </w:r>
      <w:r>
        <w:tab/>
      </w:r>
      <w:r>
        <w:tab/>
        <w:t>Run the program with an invalid seed</w:t>
      </w:r>
      <w:r w:rsidR="007F50DA">
        <w:t xml:space="preserve"> **Corner Case**</w:t>
      </w:r>
    </w:p>
    <w:p w14:paraId="237B43D2" w14:textId="483E652D" w:rsidR="00F8727B" w:rsidRDefault="00F8727B" w:rsidP="00F8727B">
      <w:pPr>
        <w:pStyle w:val="Title2"/>
        <w:spacing w:line="240" w:lineRule="auto"/>
        <w:jc w:val="left"/>
      </w:pPr>
      <w:r>
        <w:tab/>
        <w:t xml:space="preserve">INPUT VALUES: </w:t>
      </w:r>
      <w:r>
        <w:tab/>
        <w:t>3000000000</w:t>
      </w:r>
    </w:p>
    <w:p w14:paraId="4AE5992B" w14:textId="77777777" w:rsidR="00F8727B" w:rsidRDefault="00F8727B" w:rsidP="00F8727B">
      <w:pPr>
        <w:pStyle w:val="Title2"/>
        <w:spacing w:line="240" w:lineRule="auto"/>
        <w:jc w:val="left"/>
      </w:pPr>
      <w:r>
        <w:tab/>
        <w:t xml:space="preserve">PRECONDITIONS: </w:t>
      </w:r>
      <w:r>
        <w:tab/>
        <w:t>None</w:t>
      </w:r>
    </w:p>
    <w:p w14:paraId="6531E434" w14:textId="77777777" w:rsidR="00F8727B" w:rsidRDefault="00F8727B" w:rsidP="00F8727B">
      <w:pPr>
        <w:pStyle w:val="Title2"/>
        <w:spacing w:line="240" w:lineRule="auto"/>
        <w:jc w:val="left"/>
      </w:pPr>
      <w:r>
        <w:tab/>
        <w:t>EXECUTION STEPS:</w:t>
      </w:r>
    </w:p>
    <w:p w14:paraId="460C9A13" w14:textId="77777777" w:rsidR="00F8727B" w:rsidRDefault="00F8727B" w:rsidP="00F8727B">
      <w:pPr>
        <w:pStyle w:val="Title2"/>
        <w:spacing w:line="240" w:lineRule="auto"/>
        <w:jc w:val="left"/>
      </w:pPr>
      <w:r>
        <w:tab/>
      </w:r>
      <w:r>
        <w:tab/>
      </w:r>
      <w:r>
        <w:tab/>
      </w:r>
      <w:r>
        <w:tab/>
        <w:t>At command line, enter:</w:t>
      </w:r>
    </w:p>
    <w:p w14:paraId="6C7F960E" w14:textId="1CBC4A3D" w:rsidR="00F8727B" w:rsidRPr="00FF43A7" w:rsidRDefault="00F8727B" w:rsidP="00F8727B">
      <w:pPr>
        <w:pStyle w:val="Title2"/>
        <w:spacing w:line="240" w:lineRule="auto"/>
        <w:jc w:val="left"/>
        <w:rPr>
          <w:i/>
        </w:rPr>
      </w:pPr>
      <w:r>
        <w:tab/>
      </w:r>
      <w:r>
        <w:tab/>
      </w:r>
      <w:r>
        <w:tab/>
      </w:r>
      <w:r>
        <w:tab/>
      </w:r>
      <w:r>
        <w:tab/>
      </w:r>
      <w:r>
        <w:rPr>
          <w:i/>
        </w:rPr>
        <w:t>java -jar profwumpus.jar 3000000000</w:t>
      </w:r>
    </w:p>
    <w:p w14:paraId="75AC780A" w14:textId="5D8F950E" w:rsidR="00F8727B" w:rsidRDefault="00F8727B" w:rsidP="00F8727B">
      <w:pPr>
        <w:pStyle w:val="Title2"/>
        <w:spacing w:line="240" w:lineRule="auto"/>
        <w:jc w:val="left"/>
      </w:pPr>
      <w:r>
        <w:tab/>
        <w:t>POSTCONDITIONS:</w:t>
      </w:r>
      <w:r>
        <w:tab/>
        <w:t>Program is running</w:t>
      </w:r>
      <w:r w:rsidR="00553A67">
        <w:t xml:space="preserve"> as if no seed was given</w:t>
      </w:r>
    </w:p>
    <w:p w14:paraId="6823DAE7" w14:textId="77777777" w:rsidR="00156D4A" w:rsidRDefault="00156D4A" w:rsidP="00156D4A">
      <w:pPr>
        <w:pStyle w:val="Title2"/>
        <w:spacing w:line="240" w:lineRule="auto"/>
        <w:jc w:val="left"/>
      </w:pPr>
    </w:p>
    <w:p w14:paraId="0973EA52" w14:textId="208DCAD7" w:rsidR="009258A7" w:rsidRDefault="00EB6851" w:rsidP="009258A7">
      <w:pPr>
        <w:pStyle w:val="Title2"/>
        <w:spacing w:line="240" w:lineRule="auto"/>
        <w:jc w:val="left"/>
      </w:pPr>
      <w:r>
        <w:t>Test Case 4</w:t>
      </w:r>
      <w:r w:rsidR="009258A7">
        <w:t>.</w:t>
      </w:r>
    </w:p>
    <w:p w14:paraId="3EF100D7" w14:textId="70B2A128" w:rsidR="009258A7" w:rsidRDefault="009258A7" w:rsidP="009258A7">
      <w:pPr>
        <w:pStyle w:val="Title2"/>
        <w:spacing w:line="240" w:lineRule="auto"/>
        <w:jc w:val="left"/>
      </w:pPr>
      <w:r>
        <w:tab/>
        <w:t xml:space="preserve">IDENTIFIER: </w:t>
      </w:r>
      <w:r w:rsidR="00E81358">
        <w:tab/>
      </w:r>
      <w:r w:rsidR="00E81358">
        <w:tab/>
      </w:r>
      <w:r w:rsidR="004C3588">
        <w:t>INPUT</w:t>
      </w:r>
      <w:r w:rsidR="00B634FA">
        <w:t>-S</w:t>
      </w:r>
    </w:p>
    <w:p w14:paraId="3EBA02A9" w14:textId="5F93126C" w:rsidR="009258A7" w:rsidRDefault="009258A7" w:rsidP="009258A7">
      <w:pPr>
        <w:pStyle w:val="Title2"/>
        <w:spacing w:line="240" w:lineRule="auto"/>
        <w:jc w:val="both"/>
      </w:pPr>
      <w:r>
        <w:tab/>
      </w:r>
      <w:r w:rsidR="00DE4720">
        <w:t>DESCRIPTION</w:t>
      </w:r>
      <w:r>
        <w:t xml:space="preserve">: </w:t>
      </w:r>
      <w:r w:rsidR="00E81358">
        <w:tab/>
      </w:r>
      <w:r w:rsidR="00E81358">
        <w:tab/>
      </w:r>
      <w:r w:rsidR="004C3588">
        <w:t>I</w:t>
      </w:r>
      <w:r w:rsidR="00F66FB2">
        <w:t>nput southward moving input</w:t>
      </w:r>
    </w:p>
    <w:p w14:paraId="0104DCF9" w14:textId="414FE593" w:rsidR="009258A7" w:rsidRDefault="009258A7" w:rsidP="009258A7">
      <w:pPr>
        <w:pStyle w:val="Title2"/>
        <w:spacing w:line="240" w:lineRule="auto"/>
        <w:jc w:val="left"/>
      </w:pPr>
      <w:r>
        <w:tab/>
        <w:t xml:space="preserve">INPUT VALUES: </w:t>
      </w:r>
      <w:r w:rsidR="00E81358">
        <w:tab/>
      </w:r>
      <w:r w:rsidR="00B634FA">
        <w:t>S</w:t>
      </w:r>
    </w:p>
    <w:p w14:paraId="329DEC30" w14:textId="605D659B" w:rsidR="009258A7" w:rsidRDefault="009258A7" w:rsidP="009258A7">
      <w:pPr>
        <w:pStyle w:val="Title2"/>
        <w:spacing w:line="240" w:lineRule="auto"/>
        <w:jc w:val="left"/>
      </w:pPr>
      <w:r>
        <w:tab/>
        <w:t xml:space="preserve">PRECONDITIONS: </w:t>
      </w:r>
      <w:r w:rsidR="00E81358">
        <w:tab/>
      </w:r>
      <w:r>
        <w:t xml:space="preserve">The </w:t>
      </w:r>
      <w:r w:rsidR="00881E56">
        <w:t xml:space="preserve">character should be </w:t>
      </w:r>
      <w:r w:rsidR="00F66FB2">
        <w:t>anywhere but the bottom row</w:t>
      </w:r>
      <w:r w:rsidR="00881E56">
        <w:t xml:space="preserve">. </w:t>
      </w:r>
    </w:p>
    <w:p w14:paraId="6F7ABBF6" w14:textId="77777777" w:rsidR="009258A7" w:rsidRDefault="009258A7" w:rsidP="009258A7">
      <w:pPr>
        <w:pStyle w:val="Title2"/>
        <w:spacing w:line="240" w:lineRule="auto"/>
        <w:jc w:val="left"/>
      </w:pPr>
      <w:r>
        <w:tab/>
        <w:t>EXECUTION STEPS:</w:t>
      </w:r>
    </w:p>
    <w:p w14:paraId="09843565" w14:textId="3E33B6DD" w:rsidR="009258A7" w:rsidRDefault="009258A7" w:rsidP="009258A7">
      <w:pPr>
        <w:pStyle w:val="Title2"/>
        <w:numPr>
          <w:ilvl w:val="0"/>
          <w:numId w:val="1"/>
        </w:numPr>
        <w:spacing w:line="240" w:lineRule="auto"/>
        <w:jc w:val="left"/>
        <w:rPr>
          <w:i/>
        </w:rPr>
      </w:pPr>
      <w:r>
        <w:rPr>
          <w:i/>
        </w:rPr>
        <w:t>Type “S”</w:t>
      </w:r>
    </w:p>
    <w:p w14:paraId="2BBCF844" w14:textId="3F9889FF" w:rsidR="009258A7" w:rsidRDefault="009258A7" w:rsidP="009258A7">
      <w:pPr>
        <w:pStyle w:val="Title2"/>
        <w:numPr>
          <w:ilvl w:val="0"/>
          <w:numId w:val="1"/>
        </w:numPr>
        <w:spacing w:line="240" w:lineRule="auto"/>
        <w:jc w:val="left"/>
        <w:rPr>
          <w:i/>
        </w:rPr>
      </w:pPr>
      <w:r>
        <w:rPr>
          <w:i/>
        </w:rPr>
        <w:t>Press enter</w:t>
      </w:r>
    </w:p>
    <w:p w14:paraId="30011765" w14:textId="6E7C1198" w:rsidR="009258A7" w:rsidRDefault="009258A7" w:rsidP="009258A7">
      <w:pPr>
        <w:pStyle w:val="Title2"/>
        <w:spacing w:line="240" w:lineRule="auto"/>
        <w:jc w:val="left"/>
      </w:pPr>
      <w:r>
        <w:tab/>
        <w:t xml:space="preserve">POSTCONDITIONS: </w:t>
      </w:r>
      <w:r w:rsidR="00E81358">
        <w:tab/>
      </w:r>
      <w:r>
        <w:t>The program should</w:t>
      </w:r>
      <w:r w:rsidR="00B634FA">
        <w:t xml:space="preserve"> move the player South </w:t>
      </w:r>
      <w:r w:rsidR="00F66FB2">
        <w:t>one</w:t>
      </w:r>
      <w:r w:rsidR="00B634FA">
        <w:t xml:space="preserve"> room</w:t>
      </w:r>
      <w:r w:rsidR="00F66FB2">
        <w:t>.</w:t>
      </w:r>
    </w:p>
    <w:p w14:paraId="28BBE822" w14:textId="77777777" w:rsidR="00F66FB2" w:rsidRDefault="00F66FB2" w:rsidP="009258A7">
      <w:pPr>
        <w:pStyle w:val="Title2"/>
        <w:spacing w:line="240" w:lineRule="auto"/>
        <w:jc w:val="left"/>
      </w:pPr>
    </w:p>
    <w:p w14:paraId="655F6FAE" w14:textId="1C0AD96E" w:rsidR="00B634FA" w:rsidRDefault="00EB6851" w:rsidP="00B634FA">
      <w:pPr>
        <w:pStyle w:val="Title2"/>
        <w:spacing w:line="240" w:lineRule="auto"/>
        <w:jc w:val="left"/>
      </w:pPr>
      <w:r>
        <w:t>Test Case 5</w:t>
      </w:r>
      <w:r w:rsidR="00B634FA">
        <w:t>.</w:t>
      </w:r>
    </w:p>
    <w:p w14:paraId="194C4569" w14:textId="7CEC5027" w:rsidR="00B634FA" w:rsidRDefault="00B634FA" w:rsidP="00B634FA">
      <w:pPr>
        <w:pStyle w:val="Title2"/>
        <w:spacing w:line="240" w:lineRule="auto"/>
        <w:jc w:val="left"/>
      </w:pPr>
      <w:r>
        <w:tab/>
        <w:t xml:space="preserve">IDENTIFIER: </w:t>
      </w:r>
      <w:r>
        <w:tab/>
      </w:r>
      <w:r>
        <w:tab/>
      </w:r>
      <w:r w:rsidR="004C3588">
        <w:t>INPUT</w:t>
      </w:r>
      <w:r>
        <w:t>-E</w:t>
      </w:r>
    </w:p>
    <w:p w14:paraId="1E0F8B30" w14:textId="4F346A59" w:rsidR="00B634FA" w:rsidRDefault="00B634FA" w:rsidP="00B634FA">
      <w:pPr>
        <w:pStyle w:val="Title2"/>
        <w:spacing w:line="240" w:lineRule="auto"/>
        <w:jc w:val="both"/>
      </w:pPr>
      <w:r>
        <w:tab/>
        <w:t xml:space="preserve">DESCRIPTION: </w:t>
      </w:r>
      <w:r>
        <w:tab/>
      </w:r>
      <w:r>
        <w:tab/>
        <w:t xml:space="preserve">Input </w:t>
      </w:r>
      <w:r w:rsidR="00F66FB2">
        <w:t>eastward moving input</w:t>
      </w:r>
    </w:p>
    <w:p w14:paraId="555B7333" w14:textId="7A0FDAA6" w:rsidR="00B634FA" w:rsidRDefault="00B634FA" w:rsidP="00B634FA">
      <w:pPr>
        <w:pStyle w:val="Title2"/>
        <w:spacing w:line="240" w:lineRule="auto"/>
        <w:jc w:val="left"/>
      </w:pPr>
      <w:r>
        <w:tab/>
        <w:t xml:space="preserve">INPUT VALUES: </w:t>
      </w:r>
      <w:r>
        <w:tab/>
        <w:t>E</w:t>
      </w:r>
    </w:p>
    <w:p w14:paraId="305F3F4C" w14:textId="74158E37" w:rsidR="00B634FA" w:rsidRDefault="00B634FA" w:rsidP="00B634FA">
      <w:pPr>
        <w:pStyle w:val="Title2"/>
        <w:spacing w:line="240" w:lineRule="auto"/>
        <w:jc w:val="left"/>
      </w:pPr>
      <w:r>
        <w:lastRenderedPageBreak/>
        <w:tab/>
        <w:t xml:space="preserve">PRECONDITIONS: </w:t>
      </w:r>
      <w:r>
        <w:tab/>
        <w:t>The</w:t>
      </w:r>
      <w:r w:rsidR="00A13AE3">
        <w:t xml:space="preserve"> </w:t>
      </w:r>
      <w:r w:rsidR="00F66FB2">
        <w:t xml:space="preserve">character should be in any room that isn’t in the Easternmost </w:t>
      </w:r>
      <w:r w:rsidR="00F66FB2">
        <w:tab/>
      </w:r>
      <w:r w:rsidR="00F66FB2">
        <w:tab/>
      </w:r>
      <w:r w:rsidR="00F66FB2">
        <w:tab/>
      </w:r>
      <w:r w:rsidR="00F66FB2">
        <w:tab/>
      </w:r>
      <w:r w:rsidR="00F66FB2">
        <w:tab/>
        <w:t>column</w:t>
      </w:r>
      <w:r>
        <w:t xml:space="preserve"> </w:t>
      </w:r>
    </w:p>
    <w:p w14:paraId="510C234C" w14:textId="77777777" w:rsidR="00B634FA" w:rsidRDefault="00B634FA" w:rsidP="00B634FA">
      <w:pPr>
        <w:pStyle w:val="Title2"/>
        <w:spacing w:line="240" w:lineRule="auto"/>
        <w:jc w:val="left"/>
      </w:pPr>
      <w:r>
        <w:tab/>
        <w:t>EXECUTION STEPS:</w:t>
      </w:r>
    </w:p>
    <w:p w14:paraId="59B2E889" w14:textId="3E558424" w:rsidR="00B634FA" w:rsidRDefault="00B634FA" w:rsidP="00B634FA">
      <w:pPr>
        <w:pStyle w:val="Title2"/>
        <w:numPr>
          <w:ilvl w:val="0"/>
          <w:numId w:val="2"/>
        </w:numPr>
        <w:spacing w:line="240" w:lineRule="auto"/>
        <w:jc w:val="left"/>
        <w:rPr>
          <w:i/>
        </w:rPr>
      </w:pPr>
      <w:r>
        <w:rPr>
          <w:i/>
        </w:rPr>
        <w:t>Type “</w:t>
      </w:r>
      <w:r w:rsidR="004C3588">
        <w:rPr>
          <w:i/>
        </w:rPr>
        <w:t>E</w:t>
      </w:r>
      <w:r>
        <w:rPr>
          <w:i/>
        </w:rPr>
        <w:t>”</w:t>
      </w:r>
    </w:p>
    <w:p w14:paraId="3F8FA603" w14:textId="77777777" w:rsidR="00B634FA" w:rsidRDefault="00B634FA" w:rsidP="00B634FA">
      <w:pPr>
        <w:pStyle w:val="Title2"/>
        <w:numPr>
          <w:ilvl w:val="0"/>
          <w:numId w:val="2"/>
        </w:numPr>
        <w:spacing w:line="240" w:lineRule="auto"/>
        <w:jc w:val="left"/>
        <w:rPr>
          <w:i/>
        </w:rPr>
      </w:pPr>
      <w:r>
        <w:rPr>
          <w:i/>
        </w:rPr>
        <w:t>Press enter</w:t>
      </w:r>
    </w:p>
    <w:p w14:paraId="04E09D8E" w14:textId="3A7C1BAF" w:rsidR="00B634FA" w:rsidRDefault="00B634FA" w:rsidP="00B634FA">
      <w:pPr>
        <w:pStyle w:val="Title2"/>
        <w:spacing w:line="240" w:lineRule="auto"/>
        <w:jc w:val="left"/>
      </w:pPr>
      <w:r>
        <w:tab/>
        <w:t xml:space="preserve">POSTCONDITIONS: </w:t>
      </w:r>
      <w:r>
        <w:tab/>
        <w:t xml:space="preserve">The program should move the player </w:t>
      </w:r>
      <w:r w:rsidR="004C3588">
        <w:t>East</w:t>
      </w:r>
      <w:r>
        <w:t xml:space="preserve"> </w:t>
      </w:r>
      <w:r w:rsidR="00F66FB2">
        <w:t>one room</w:t>
      </w:r>
      <w:r>
        <w:t xml:space="preserve"> </w:t>
      </w:r>
    </w:p>
    <w:p w14:paraId="6856181E" w14:textId="77777777" w:rsidR="00553A67" w:rsidRDefault="00553A67" w:rsidP="00B634FA">
      <w:pPr>
        <w:pStyle w:val="Title2"/>
        <w:spacing w:line="240" w:lineRule="auto"/>
        <w:jc w:val="left"/>
      </w:pPr>
    </w:p>
    <w:p w14:paraId="078AC179" w14:textId="371A91FB" w:rsidR="004C3588" w:rsidRDefault="00EB6851" w:rsidP="004C3588">
      <w:pPr>
        <w:pStyle w:val="Title2"/>
        <w:spacing w:line="240" w:lineRule="auto"/>
        <w:jc w:val="left"/>
      </w:pPr>
      <w:r>
        <w:t>Test Case 6</w:t>
      </w:r>
      <w:r w:rsidR="004C3588">
        <w:t>.</w:t>
      </w:r>
    </w:p>
    <w:p w14:paraId="712CE877" w14:textId="6412B372" w:rsidR="004C3588" w:rsidRDefault="004C3588" w:rsidP="004C3588">
      <w:pPr>
        <w:pStyle w:val="Title2"/>
        <w:spacing w:line="240" w:lineRule="auto"/>
        <w:jc w:val="left"/>
      </w:pPr>
      <w:r>
        <w:tab/>
        <w:t xml:space="preserve">IDENTIFIER: </w:t>
      </w:r>
      <w:r>
        <w:tab/>
      </w:r>
      <w:r>
        <w:tab/>
        <w:t>INPUT-W</w:t>
      </w:r>
    </w:p>
    <w:p w14:paraId="62DF1AB2" w14:textId="678BB009" w:rsidR="004C3588" w:rsidRDefault="004C3588" w:rsidP="004C3588">
      <w:pPr>
        <w:pStyle w:val="Title2"/>
        <w:spacing w:line="240" w:lineRule="auto"/>
        <w:jc w:val="both"/>
      </w:pPr>
      <w:r>
        <w:tab/>
        <w:t xml:space="preserve">DESCRIPTION: </w:t>
      </w:r>
      <w:r>
        <w:tab/>
      </w:r>
      <w:r>
        <w:tab/>
        <w:t xml:space="preserve">Input westward </w:t>
      </w:r>
      <w:r w:rsidR="00F66FB2">
        <w:t>moving input</w:t>
      </w:r>
    </w:p>
    <w:p w14:paraId="241011D5" w14:textId="4A6863D3" w:rsidR="004C3588" w:rsidRDefault="00F66FB2" w:rsidP="004C3588">
      <w:pPr>
        <w:pStyle w:val="Title2"/>
        <w:spacing w:line="240" w:lineRule="auto"/>
        <w:jc w:val="left"/>
      </w:pPr>
      <w:r>
        <w:tab/>
        <w:t xml:space="preserve">INPUT VALUES: </w:t>
      </w:r>
      <w:r>
        <w:tab/>
        <w:t>W</w:t>
      </w:r>
    </w:p>
    <w:p w14:paraId="1788D2D3" w14:textId="1C5FFD36" w:rsidR="004C3588" w:rsidRDefault="004C3588" w:rsidP="004C3588">
      <w:pPr>
        <w:pStyle w:val="Title2"/>
        <w:spacing w:line="240" w:lineRule="auto"/>
        <w:jc w:val="left"/>
      </w:pPr>
      <w:r>
        <w:tab/>
        <w:t xml:space="preserve">PRECONDITIONS: </w:t>
      </w:r>
      <w:r>
        <w:tab/>
        <w:t>The</w:t>
      </w:r>
      <w:r w:rsidR="00A13AE3">
        <w:t xml:space="preserve"> </w:t>
      </w:r>
      <w:r>
        <w:t xml:space="preserve">character </w:t>
      </w:r>
      <w:r w:rsidR="00F66FB2">
        <w:t xml:space="preserve">should be in any room that isn’t in the Westernmost </w:t>
      </w:r>
      <w:r w:rsidR="00F66FB2">
        <w:tab/>
      </w:r>
      <w:r w:rsidR="00F66FB2">
        <w:tab/>
      </w:r>
      <w:r w:rsidR="00F66FB2">
        <w:tab/>
      </w:r>
      <w:r w:rsidR="00F66FB2">
        <w:tab/>
        <w:t>column</w:t>
      </w:r>
      <w:r>
        <w:t xml:space="preserve"> </w:t>
      </w:r>
    </w:p>
    <w:p w14:paraId="770CB633" w14:textId="77777777" w:rsidR="004C3588" w:rsidRDefault="004C3588" w:rsidP="004C3588">
      <w:pPr>
        <w:pStyle w:val="Title2"/>
        <w:spacing w:line="240" w:lineRule="auto"/>
        <w:jc w:val="left"/>
      </w:pPr>
      <w:r>
        <w:tab/>
        <w:t>EXECUTION STEPS:</w:t>
      </w:r>
    </w:p>
    <w:p w14:paraId="3DB6C2A8" w14:textId="5E6BEE7F" w:rsidR="004C3588" w:rsidRDefault="004C3588" w:rsidP="004C3588">
      <w:pPr>
        <w:pStyle w:val="Title2"/>
        <w:numPr>
          <w:ilvl w:val="0"/>
          <w:numId w:val="3"/>
        </w:numPr>
        <w:spacing w:line="240" w:lineRule="auto"/>
        <w:jc w:val="left"/>
        <w:rPr>
          <w:i/>
        </w:rPr>
      </w:pPr>
      <w:r>
        <w:rPr>
          <w:i/>
        </w:rPr>
        <w:t>Type “W”</w:t>
      </w:r>
    </w:p>
    <w:p w14:paraId="275671E3" w14:textId="77777777" w:rsidR="004C3588" w:rsidRDefault="004C3588" w:rsidP="004C3588">
      <w:pPr>
        <w:pStyle w:val="Title2"/>
        <w:numPr>
          <w:ilvl w:val="0"/>
          <w:numId w:val="3"/>
        </w:numPr>
        <w:spacing w:line="240" w:lineRule="auto"/>
        <w:jc w:val="left"/>
        <w:rPr>
          <w:i/>
        </w:rPr>
      </w:pPr>
      <w:r>
        <w:rPr>
          <w:i/>
        </w:rPr>
        <w:t>Press enter</w:t>
      </w:r>
    </w:p>
    <w:p w14:paraId="1C3F3E8F" w14:textId="641097D1" w:rsidR="004C3588" w:rsidRDefault="004C3588" w:rsidP="004C3588">
      <w:pPr>
        <w:pStyle w:val="Title2"/>
        <w:numPr>
          <w:ilvl w:val="0"/>
          <w:numId w:val="3"/>
        </w:numPr>
        <w:spacing w:line="240" w:lineRule="auto"/>
        <w:jc w:val="left"/>
        <w:rPr>
          <w:i/>
        </w:rPr>
      </w:pPr>
      <w:r>
        <w:rPr>
          <w:i/>
        </w:rPr>
        <w:t>Type “w”</w:t>
      </w:r>
    </w:p>
    <w:p w14:paraId="6B9D07A9" w14:textId="023BDD54" w:rsidR="004C3588" w:rsidRDefault="004C3588" w:rsidP="004C3588">
      <w:pPr>
        <w:pStyle w:val="Title2"/>
        <w:numPr>
          <w:ilvl w:val="0"/>
          <w:numId w:val="3"/>
        </w:numPr>
        <w:spacing w:line="240" w:lineRule="auto"/>
        <w:jc w:val="left"/>
        <w:rPr>
          <w:i/>
        </w:rPr>
      </w:pPr>
      <w:r>
        <w:rPr>
          <w:i/>
        </w:rPr>
        <w:t>Press enter</w:t>
      </w:r>
    </w:p>
    <w:p w14:paraId="3A5BD68D" w14:textId="6329519C" w:rsidR="004C3588" w:rsidRDefault="004C3588" w:rsidP="004C3588">
      <w:pPr>
        <w:pStyle w:val="Title2"/>
        <w:spacing w:line="240" w:lineRule="auto"/>
        <w:jc w:val="left"/>
      </w:pPr>
      <w:r>
        <w:tab/>
        <w:t xml:space="preserve">POSTCONDITIONS: </w:t>
      </w:r>
      <w:r>
        <w:tab/>
        <w:t xml:space="preserve">The program should move the player West </w:t>
      </w:r>
      <w:r w:rsidR="00F66FB2">
        <w:t>one</w:t>
      </w:r>
      <w:r>
        <w:t xml:space="preserve"> rooms</w:t>
      </w:r>
      <w:r w:rsidR="00F66FB2">
        <w:t>.</w:t>
      </w:r>
      <w:r>
        <w:t xml:space="preserve">  </w:t>
      </w:r>
    </w:p>
    <w:p w14:paraId="7042A4D4" w14:textId="77777777" w:rsidR="004C3588" w:rsidRDefault="004C3588" w:rsidP="004C3588"/>
    <w:p w14:paraId="2302FE42" w14:textId="09F00C1D" w:rsidR="001C1B98" w:rsidRDefault="00EB6851" w:rsidP="001C1B98">
      <w:pPr>
        <w:pStyle w:val="Title2"/>
        <w:spacing w:line="240" w:lineRule="auto"/>
        <w:jc w:val="left"/>
      </w:pPr>
      <w:r>
        <w:t>Test Case 7</w:t>
      </w:r>
      <w:r w:rsidR="001C1B98">
        <w:t>.</w:t>
      </w:r>
    </w:p>
    <w:p w14:paraId="44E0FBA6" w14:textId="265F7EEF" w:rsidR="001C1B98" w:rsidRDefault="001C1B98" w:rsidP="001C1B98">
      <w:pPr>
        <w:pStyle w:val="Title2"/>
        <w:spacing w:line="240" w:lineRule="auto"/>
        <w:jc w:val="left"/>
      </w:pPr>
      <w:r>
        <w:tab/>
        <w:t xml:space="preserve">IDENTIFIER: </w:t>
      </w:r>
      <w:r>
        <w:tab/>
      </w:r>
      <w:r>
        <w:tab/>
        <w:t>INPUT-N</w:t>
      </w:r>
    </w:p>
    <w:p w14:paraId="0622E8B3" w14:textId="76F308AD" w:rsidR="001C1B98" w:rsidRDefault="001C1B98" w:rsidP="001C1B98">
      <w:pPr>
        <w:pStyle w:val="Title2"/>
        <w:spacing w:line="240" w:lineRule="auto"/>
        <w:jc w:val="both"/>
      </w:pPr>
      <w:r>
        <w:tab/>
        <w:t xml:space="preserve">DESCRIPTION: </w:t>
      </w:r>
      <w:r>
        <w:tab/>
      </w:r>
      <w:r>
        <w:tab/>
        <w:t xml:space="preserve">Input </w:t>
      </w:r>
      <w:r w:rsidR="00774240">
        <w:t>northward</w:t>
      </w:r>
      <w:r w:rsidR="00553A67">
        <w:t xml:space="preserve"> moving input</w:t>
      </w:r>
    </w:p>
    <w:p w14:paraId="0445C2E5" w14:textId="1991D2A8" w:rsidR="001C1B98" w:rsidRDefault="00553A67" w:rsidP="001C1B98">
      <w:pPr>
        <w:pStyle w:val="Title2"/>
        <w:spacing w:line="240" w:lineRule="auto"/>
        <w:jc w:val="left"/>
      </w:pPr>
      <w:r>
        <w:tab/>
        <w:t xml:space="preserve">INPUT VALUES: </w:t>
      </w:r>
      <w:r>
        <w:tab/>
        <w:t>N</w:t>
      </w:r>
    </w:p>
    <w:p w14:paraId="03527096" w14:textId="00891EEA" w:rsidR="001C1B98" w:rsidRDefault="001C1B98" w:rsidP="001C1B98">
      <w:pPr>
        <w:pStyle w:val="Title2"/>
        <w:spacing w:line="240" w:lineRule="auto"/>
        <w:jc w:val="left"/>
      </w:pPr>
      <w:r>
        <w:tab/>
        <w:t xml:space="preserve">PRECONDITIONS: </w:t>
      </w:r>
      <w:r>
        <w:tab/>
        <w:t>The</w:t>
      </w:r>
      <w:r w:rsidR="00A13AE3">
        <w:t xml:space="preserve"> </w:t>
      </w:r>
      <w:r>
        <w:t xml:space="preserve">character should </w:t>
      </w:r>
      <w:r w:rsidR="00F66FB2">
        <w:t xml:space="preserve">be in any room but not in the top row. </w:t>
      </w:r>
    </w:p>
    <w:p w14:paraId="0CB5D01C" w14:textId="77777777" w:rsidR="001C1B98" w:rsidRDefault="001C1B98" w:rsidP="001C1B98">
      <w:pPr>
        <w:pStyle w:val="Title2"/>
        <w:spacing w:line="240" w:lineRule="auto"/>
        <w:jc w:val="left"/>
      </w:pPr>
      <w:r>
        <w:tab/>
        <w:t>EXECUTION STEPS:</w:t>
      </w:r>
    </w:p>
    <w:p w14:paraId="35FD7CB2" w14:textId="533ED2E9" w:rsidR="001C1B98" w:rsidRDefault="001C1B98" w:rsidP="001C1B98">
      <w:pPr>
        <w:pStyle w:val="Title2"/>
        <w:numPr>
          <w:ilvl w:val="0"/>
          <w:numId w:val="4"/>
        </w:numPr>
        <w:spacing w:line="240" w:lineRule="auto"/>
        <w:jc w:val="left"/>
        <w:rPr>
          <w:i/>
        </w:rPr>
      </w:pPr>
      <w:r>
        <w:rPr>
          <w:i/>
        </w:rPr>
        <w:t>Type “N”</w:t>
      </w:r>
    </w:p>
    <w:p w14:paraId="0E88C627" w14:textId="1AE9A009" w:rsidR="001C1B98" w:rsidRPr="00F66FB2" w:rsidRDefault="001C1B98" w:rsidP="001C1B98">
      <w:pPr>
        <w:pStyle w:val="Title2"/>
        <w:numPr>
          <w:ilvl w:val="0"/>
          <w:numId w:val="4"/>
        </w:numPr>
        <w:spacing w:line="240" w:lineRule="auto"/>
        <w:jc w:val="left"/>
        <w:rPr>
          <w:i/>
        </w:rPr>
      </w:pPr>
      <w:r>
        <w:rPr>
          <w:i/>
        </w:rPr>
        <w:t>Press enter</w:t>
      </w:r>
    </w:p>
    <w:p w14:paraId="3026766C" w14:textId="63147441" w:rsidR="001C1B98" w:rsidRDefault="001C1B98" w:rsidP="001C1B98">
      <w:pPr>
        <w:pStyle w:val="Title2"/>
        <w:spacing w:line="240" w:lineRule="auto"/>
        <w:jc w:val="left"/>
      </w:pPr>
      <w:r>
        <w:tab/>
        <w:t xml:space="preserve">POSTCONDITIONS: </w:t>
      </w:r>
      <w:r>
        <w:tab/>
        <w:t xml:space="preserve">The program should move the player North </w:t>
      </w:r>
      <w:r w:rsidR="00F66FB2">
        <w:t>one</w:t>
      </w:r>
      <w:r w:rsidR="00553A67">
        <w:t xml:space="preserve"> room. </w:t>
      </w:r>
    </w:p>
    <w:p w14:paraId="423DC28F" w14:textId="77777777" w:rsidR="00553A67" w:rsidRDefault="00553A67" w:rsidP="001C1B98">
      <w:pPr>
        <w:pStyle w:val="Title2"/>
        <w:spacing w:line="240" w:lineRule="auto"/>
        <w:jc w:val="left"/>
      </w:pPr>
    </w:p>
    <w:p w14:paraId="016178ED" w14:textId="317DCD67" w:rsidR="00F66FB2" w:rsidRDefault="00553A67" w:rsidP="00F66FB2">
      <w:pPr>
        <w:pStyle w:val="Title2"/>
        <w:spacing w:line="240" w:lineRule="auto"/>
        <w:jc w:val="left"/>
      </w:pPr>
      <w:r>
        <w:t>Test Case 8</w:t>
      </w:r>
      <w:r w:rsidR="00F66FB2">
        <w:t>.</w:t>
      </w:r>
    </w:p>
    <w:p w14:paraId="1368D785" w14:textId="29920642" w:rsidR="00F66FB2" w:rsidRDefault="00F66FB2" w:rsidP="00F66FB2">
      <w:pPr>
        <w:pStyle w:val="Title2"/>
        <w:spacing w:line="240" w:lineRule="auto"/>
        <w:jc w:val="left"/>
      </w:pPr>
      <w:r>
        <w:tab/>
        <w:t xml:space="preserve">IDENTIFIER: </w:t>
      </w:r>
      <w:r>
        <w:tab/>
      </w:r>
      <w:r>
        <w:tab/>
        <w:t>INPUT-CASE-SAME</w:t>
      </w:r>
    </w:p>
    <w:p w14:paraId="3820BE5E" w14:textId="77777777" w:rsidR="00F66FB2" w:rsidRDefault="00F66FB2" w:rsidP="00F66FB2">
      <w:pPr>
        <w:pStyle w:val="Title2"/>
        <w:spacing w:line="240" w:lineRule="auto"/>
        <w:jc w:val="both"/>
      </w:pPr>
      <w:r>
        <w:tab/>
        <w:t xml:space="preserve">DESCRIPTION: </w:t>
      </w:r>
      <w:r>
        <w:tab/>
      </w:r>
      <w:r>
        <w:tab/>
        <w:t>Input both northward moving inputs</w:t>
      </w:r>
    </w:p>
    <w:p w14:paraId="5B33F234" w14:textId="77777777" w:rsidR="00F66FB2" w:rsidRDefault="00F66FB2" w:rsidP="00F66FB2">
      <w:pPr>
        <w:pStyle w:val="Title2"/>
        <w:spacing w:line="240" w:lineRule="auto"/>
        <w:jc w:val="left"/>
      </w:pPr>
      <w:r>
        <w:tab/>
        <w:t xml:space="preserve">INPUT VALUES: </w:t>
      </w:r>
      <w:r>
        <w:tab/>
        <w:t>N, n</w:t>
      </w:r>
    </w:p>
    <w:p w14:paraId="72DF9326" w14:textId="326F2EE7" w:rsidR="00F66FB2" w:rsidRDefault="00F66FB2" w:rsidP="00F66FB2">
      <w:pPr>
        <w:pStyle w:val="Title2"/>
        <w:spacing w:line="240" w:lineRule="auto"/>
        <w:jc w:val="left"/>
      </w:pPr>
      <w:r>
        <w:tab/>
        <w:t xml:space="preserve">PRECONDITIONS: </w:t>
      </w:r>
      <w:r>
        <w:tab/>
        <w:t>The character should be in any room</w:t>
      </w:r>
      <w:r w:rsidR="00553A67">
        <w:t>,</w:t>
      </w:r>
      <w:r>
        <w:t xml:space="preserve"> but not in the top two rows. </w:t>
      </w:r>
    </w:p>
    <w:p w14:paraId="061D05FB" w14:textId="77777777" w:rsidR="00F66FB2" w:rsidRDefault="00F66FB2" w:rsidP="00F66FB2">
      <w:pPr>
        <w:pStyle w:val="Title2"/>
        <w:spacing w:line="240" w:lineRule="auto"/>
        <w:jc w:val="left"/>
      </w:pPr>
      <w:r>
        <w:tab/>
        <w:t>EXECUTION STEPS:</w:t>
      </w:r>
    </w:p>
    <w:p w14:paraId="227B1453" w14:textId="77777777" w:rsidR="00F66FB2" w:rsidRDefault="00F66FB2" w:rsidP="00F66FB2">
      <w:pPr>
        <w:pStyle w:val="Title2"/>
        <w:numPr>
          <w:ilvl w:val="0"/>
          <w:numId w:val="24"/>
        </w:numPr>
        <w:spacing w:line="240" w:lineRule="auto"/>
        <w:jc w:val="left"/>
        <w:rPr>
          <w:i/>
        </w:rPr>
      </w:pPr>
      <w:r>
        <w:rPr>
          <w:i/>
        </w:rPr>
        <w:t>Type “N”</w:t>
      </w:r>
    </w:p>
    <w:p w14:paraId="66C77916" w14:textId="77777777" w:rsidR="00F66FB2" w:rsidRDefault="00F66FB2" w:rsidP="00F66FB2">
      <w:pPr>
        <w:pStyle w:val="Title2"/>
        <w:numPr>
          <w:ilvl w:val="0"/>
          <w:numId w:val="24"/>
        </w:numPr>
        <w:spacing w:line="240" w:lineRule="auto"/>
        <w:jc w:val="left"/>
        <w:rPr>
          <w:i/>
        </w:rPr>
      </w:pPr>
      <w:r>
        <w:rPr>
          <w:i/>
        </w:rPr>
        <w:t>Press enter</w:t>
      </w:r>
    </w:p>
    <w:p w14:paraId="6206DAF4" w14:textId="4077BCA5" w:rsidR="00F66FB2" w:rsidRDefault="00F66FB2" w:rsidP="00F66FB2">
      <w:pPr>
        <w:pStyle w:val="Title2"/>
        <w:numPr>
          <w:ilvl w:val="0"/>
          <w:numId w:val="24"/>
        </w:numPr>
        <w:spacing w:line="240" w:lineRule="auto"/>
        <w:jc w:val="left"/>
        <w:rPr>
          <w:i/>
        </w:rPr>
      </w:pPr>
      <w:r>
        <w:rPr>
          <w:i/>
        </w:rPr>
        <w:t>Type “n”</w:t>
      </w:r>
    </w:p>
    <w:p w14:paraId="4C8CDCA2" w14:textId="52F912C2" w:rsidR="00F66FB2" w:rsidRPr="00F66FB2" w:rsidRDefault="00F66FB2" w:rsidP="00F66FB2">
      <w:pPr>
        <w:pStyle w:val="Title2"/>
        <w:numPr>
          <w:ilvl w:val="0"/>
          <w:numId w:val="24"/>
        </w:numPr>
        <w:spacing w:line="240" w:lineRule="auto"/>
        <w:jc w:val="left"/>
        <w:rPr>
          <w:i/>
        </w:rPr>
      </w:pPr>
      <w:r>
        <w:rPr>
          <w:i/>
        </w:rPr>
        <w:t>Press Enter</w:t>
      </w:r>
    </w:p>
    <w:p w14:paraId="0D7D1F08" w14:textId="655A28C2" w:rsidR="00F66FB2" w:rsidRDefault="00F66FB2" w:rsidP="00F66FB2">
      <w:pPr>
        <w:pStyle w:val="Title2"/>
        <w:spacing w:line="240" w:lineRule="auto"/>
        <w:jc w:val="left"/>
      </w:pPr>
      <w:r>
        <w:tab/>
        <w:t xml:space="preserve">POSTCONDITIONS: </w:t>
      </w:r>
      <w:r>
        <w:tab/>
        <w:t xml:space="preserve">The program should </w:t>
      </w:r>
      <w:r w:rsidR="00553A67">
        <w:t>move the player North two rooms</w:t>
      </w:r>
      <w:r>
        <w:t xml:space="preserve"> </w:t>
      </w:r>
    </w:p>
    <w:p w14:paraId="0FAD2E79" w14:textId="77777777" w:rsidR="00F66FB2" w:rsidRDefault="00F66FB2" w:rsidP="001C1B98">
      <w:pPr>
        <w:pStyle w:val="Title2"/>
        <w:spacing w:line="240" w:lineRule="auto"/>
        <w:jc w:val="left"/>
      </w:pPr>
    </w:p>
    <w:p w14:paraId="6A386D5C" w14:textId="712AAD35" w:rsidR="00553A67" w:rsidRDefault="00553A67" w:rsidP="00553A67">
      <w:pPr>
        <w:pStyle w:val="Title2"/>
        <w:spacing w:line="240" w:lineRule="auto"/>
        <w:jc w:val="left"/>
      </w:pPr>
      <w:r>
        <w:t>Test Case 9.</w:t>
      </w:r>
    </w:p>
    <w:p w14:paraId="11C85EE2" w14:textId="0D43ADFD" w:rsidR="00553A67" w:rsidRDefault="00553A67" w:rsidP="00553A67">
      <w:pPr>
        <w:pStyle w:val="Title2"/>
        <w:spacing w:line="240" w:lineRule="auto"/>
        <w:jc w:val="left"/>
      </w:pPr>
      <w:r>
        <w:tab/>
        <w:t xml:space="preserve">IDENTIFIER: </w:t>
      </w:r>
      <w:r>
        <w:tab/>
      </w:r>
      <w:r>
        <w:tab/>
        <w:t>INPUT-CASE-SAME-2</w:t>
      </w:r>
    </w:p>
    <w:p w14:paraId="4EECAC43" w14:textId="724F9527" w:rsidR="00553A67" w:rsidRDefault="00553A67" w:rsidP="00553A67">
      <w:pPr>
        <w:pStyle w:val="Title2"/>
        <w:spacing w:line="240" w:lineRule="auto"/>
        <w:jc w:val="both"/>
      </w:pPr>
      <w:r>
        <w:lastRenderedPageBreak/>
        <w:tab/>
        <w:t xml:space="preserve">DESCRIPTION: </w:t>
      </w:r>
      <w:r>
        <w:tab/>
      </w:r>
      <w:r>
        <w:tab/>
        <w:t>Input both eastward moving inputs</w:t>
      </w:r>
    </w:p>
    <w:p w14:paraId="68996DF7" w14:textId="0134D00E" w:rsidR="00553A67" w:rsidRDefault="00553A67" w:rsidP="00553A67">
      <w:pPr>
        <w:pStyle w:val="Title2"/>
        <w:spacing w:line="240" w:lineRule="auto"/>
        <w:jc w:val="left"/>
      </w:pPr>
      <w:r>
        <w:tab/>
        <w:t xml:space="preserve">INPUT VALUES: </w:t>
      </w:r>
      <w:r>
        <w:tab/>
        <w:t>E, e</w:t>
      </w:r>
    </w:p>
    <w:p w14:paraId="611C7E96" w14:textId="237EAEFF" w:rsidR="00553A67" w:rsidRDefault="00553A67" w:rsidP="00553A67">
      <w:pPr>
        <w:pStyle w:val="Title2"/>
        <w:spacing w:line="240" w:lineRule="auto"/>
        <w:jc w:val="left"/>
      </w:pPr>
      <w:r>
        <w:tab/>
        <w:t xml:space="preserve">PRECONDITIONS: </w:t>
      </w:r>
      <w:r>
        <w:tab/>
        <w:t xml:space="preserve">The character should be in any room, but not in the Easternmost </w:t>
      </w:r>
      <w:r>
        <w:tab/>
      </w:r>
      <w:r>
        <w:tab/>
      </w:r>
      <w:r>
        <w:tab/>
      </w:r>
      <w:r>
        <w:tab/>
      </w:r>
      <w:r>
        <w:tab/>
        <w:t xml:space="preserve">two rows. </w:t>
      </w:r>
    </w:p>
    <w:p w14:paraId="1D3122E0" w14:textId="77777777" w:rsidR="00553A67" w:rsidRDefault="00553A67" w:rsidP="00553A67">
      <w:pPr>
        <w:pStyle w:val="Title2"/>
        <w:spacing w:line="240" w:lineRule="auto"/>
        <w:jc w:val="left"/>
      </w:pPr>
      <w:r>
        <w:tab/>
        <w:t>EXECUTION STEPS:</w:t>
      </w:r>
    </w:p>
    <w:p w14:paraId="0113B1D0" w14:textId="46439BA6" w:rsidR="00553A67" w:rsidRDefault="00553A67" w:rsidP="00553A67">
      <w:pPr>
        <w:pStyle w:val="Title2"/>
        <w:numPr>
          <w:ilvl w:val="0"/>
          <w:numId w:val="25"/>
        </w:numPr>
        <w:spacing w:line="240" w:lineRule="auto"/>
        <w:jc w:val="left"/>
        <w:rPr>
          <w:i/>
        </w:rPr>
      </w:pPr>
      <w:r>
        <w:rPr>
          <w:i/>
        </w:rPr>
        <w:t>Type “E”</w:t>
      </w:r>
    </w:p>
    <w:p w14:paraId="6B992225" w14:textId="77777777" w:rsidR="00553A67" w:rsidRDefault="00553A67" w:rsidP="00553A67">
      <w:pPr>
        <w:pStyle w:val="Title2"/>
        <w:numPr>
          <w:ilvl w:val="0"/>
          <w:numId w:val="25"/>
        </w:numPr>
        <w:spacing w:line="240" w:lineRule="auto"/>
        <w:jc w:val="left"/>
        <w:rPr>
          <w:i/>
        </w:rPr>
      </w:pPr>
      <w:r>
        <w:rPr>
          <w:i/>
        </w:rPr>
        <w:t>Press enter</w:t>
      </w:r>
    </w:p>
    <w:p w14:paraId="6CBFDE60" w14:textId="4CB84D29" w:rsidR="00553A67" w:rsidRDefault="00553A67" w:rsidP="00553A67">
      <w:pPr>
        <w:pStyle w:val="Title2"/>
        <w:numPr>
          <w:ilvl w:val="0"/>
          <w:numId w:val="25"/>
        </w:numPr>
        <w:spacing w:line="240" w:lineRule="auto"/>
        <w:jc w:val="left"/>
        <w:rPr>
          <w:i/>
        </w:rPr>
      </w:pPr>
      <w:r>
        <w:rPr>
          <w:i/>
        </w:rPr>
        <w:t>Type “e”</w:t>
      </w:r>
    </w:p>
    <w:p w14:paraId="17C2F4B3" w14:textId="77777777" w:rsidR="00553A67" w:rsidRPr="00F66FB2" w:rsidRDefault="00553A67" w:rsidP="00553A67">
      <w:pPr>
        <w:pStyle w:val="Title2"/>
        <w:numPr>
          <w:ilvl w:val="0"/>
          <w:numId w:val="25"/>
        </w:numPr>
        <w:spacing w:line="240" w:lineRule="auto"/>
        <w:jc w:val="left"/>
        <w:rPr>
          <w:i/>
        </w:rPr>
      </w:pPr>
      <w:r>
        <w:rPr>
          <w:i/>
        </w:rPr>
        <w:t>Press Enter</w:t>
      </w:r>
    </w:p>
    <w:p w14:paraId="2D323931" w14:textId="2E7B95E2" w:rsidR="00553A67" w:rsidRDefault="00553A67" w:rsidP="00553A67">
      <w:pPr>
        <w:pStyle w:val="Title2"/>
        <w:spacing w:line="240" w:lineRule="auto"/>
        <w:jc w:val="left"/>
      </w:pPr>
      <w:r>
        <w:tab/>
        <w:t xml:space="preserve">POSTCONDITIONS: </w:t>
      </w:r>
      <w:r>
        <w:tab/>
        <w:t>The program should move the player East two rooms</w:t>
      </w:r>
    </w:p>
    <w:p w14:paraId="75557362" w14:textId="77777777" w:rsidR="00553A67" w:rsidRDefault="00553A67" w:rsidP="001C1B98">
      <w:pPr>
        <w:pStyle w:val="Title2"/>
        <w:spacing w:line="240" w:lineRule="auto"/>
        <w:jc w:val="left"/>
      </w:pPr>
    </w:p>
    <w:p w14:paraId="474CF7E6" w14:textId="2EFA8A19" w:rsidR="00727163" w:rsidRDefault="00553A67" w:rsidP="00727163">
      <w:pPr>
        <w:pStyle w:val="Title2"/>
        <w:spacing w:line="240" w:lineRule="auto"/>
        <w:jc w:val="left"/>
      </w:pPr>
      <w:r>
        <w:t>Test Case 10</w:t>
      </w:r>
      <w:r w:rsidR="00727163">
        <w:t>.</w:t>
      </w:r>
    </w:p>
    <w:p w14:paraId="6ECF0460" w14:textId="432CABEF" w:rsidR="00727163" w:rsidRDefault="00727163" w:rsidP="00727163">
      <w:pPr>
        <w:pStyle w:val="Title2"/>
        <w:spacing w:line="240" w:lineRule="auto"/>
        <w:jc w:val="left"/>
      </w:pPr>
      <w:r>
        <w:tab/>
        <w:t xml:space="preserve">IDENTIFIER: </w:t>
      </w:r>
      <w:r>
        <w:tab/>
      </w:r>
      <w:r>
        <w:tab/>
        <w:t>INPUT-INVALID</w:t>
      </w:r>
      <w:r w:rsidR="00F66FB2">
        <w:t>-UPPER</w:t>
      </w:r>
    </w:p>
    <w:p w14:paraId="16E7BE34" w14:textId="24EDEA02" w:rsidR="00727163" w:rsidRDefault="00727163" w:rsidP="00727163">
      <w:pPr>
        <w:pStyle w:val="Title2"/>
        <w:spacing w:line="240" w:lineRule="auto"/>
        <w:jc w:val="both"/>
      </w:pPr>
      <w:r>
        <w:tab/>
        <w:t xml:space="preserve">DESCRIPTION: </w:t>
      </w:r>
      <w:r>
        <w:tab/>
      </w:r>
      <w:r>
        <w:tab/>
        <w:t>Test an invalid input</w:t>
      </w:r>
      <w:r w:rsidR="007F50DA">
        <w:t xml:space="preserve">  **Edge Case**</w:t>
      </w:r>
    </w:p>
    <w:p w14:paraId="537896F3" w14:textId="650F5936" w:rsidR="00727163" w:rsidRDefault="00727163" w:rsidP="00727163">
      <w:pPr>
        <w:pStyle w:val="Title2"/>
        <w:spacing w:line="240" w:lineRule="auto"/>
        <w:jc w:val="left"/>
      </w:pPr>
      <w:r>
        <w:tab/>
        <w:t xml:space="preserve">INPUT VALUES: </w:t>
      </w:r>
      <w:r>
        <w:tab/>
        <w:t>X</w:t>
      </w:r>
    </w:p>
    <w:p w14:paraId="5443BBBF" w14:textId="61ABB144" w:rsidR="00727163" w:rsidRDefault="00727163" w:rsidP="00727163">
      <w:pPr>
        <w:pStyle w:val="Title2"/>
        <w:spacing w:line="240" w:lineRule="auto"/>
        <w:jc w:val="left"/>
      </w:pPr>
      <w:r>
        <w:tab/>
        <w:t xml:space="preserve">PRECONDITIONS: </w:t>
      </w:r>
      <w:r>
        <w:tab/>
        <w:t xml:space="preserve">The program is running </w:t>
      </w:r>
    </w:p>
    <w:p w14:paraId="45867590" w14:textId="77777777" w:rsidR="00727163" w:rsidRDefault="00727163" w:rsidP="00727163">
      <w:pPr>
        <w:pStyle w:val="Title2"/>
        <w:spacing w:line="240" w:lineRule="auto"/>
        <w:jc w:val="left"/>
      </w:pPr>
      <w:r>
        <w:tab/>
        <w:t>EXECUTION STEPS:</w:t>
      </w:r>
    </w:p>
    <w:p w14:paraId="5258F3B9" w14:textId="61C45B25" w:rsidR="00727163" w:rsidRDefault="00727163" w:rsidP="00727163">
      <w:pPr>
        <w:pStyle w:val="Title2"/>
        <w:numPr>
          <w:ilvl w:val="0"/>
          <w:numId w:val="5"/>
        </w:numPr>
        <w:spacing w:line="240" w:lineRule="auto"/>
        <w:jc w:val="left"/>
        <w:rPr>
          <w:i/>
        </w:rPr>
      </w:pPr>
      <w:r>
        <w:rPr>
          <w:i/>
        </w:rPr>
        <w:t>Type “X”</w:t>
      </w:r>
    </w:p>
    <w:p w14:paraId="398AD4F4" w14:textId="77777777" w:rsidR="00727163" w:rsidRDefault="00727163" w:rsidP="00727163">
      <w:pPr>
        <w:pStyle w:val="Title2"/>
        <w:numPr>
          <w:ilvl w:val="0"/>
          <w:numId w:val="5"/>
        </w:numPr>
        <w:spacing w:line="240" w:lineRule="auto"/>
        <w:jc w:val="left"/>
        <w:rPr>
          <w:i/>
        </w:rPr>
      </w:pPr>
      <w:r>
        <w:rPr>
          <w:i/>
        </w:rPr>
        <w:t>Press enter</w:t>
      </w:r>
    </w:p>
    <w:p w14:paraId="1E1858D4" w14:textId="5775D616" w:rsidR="00727163" w:rsidRDefault="00727163" w:rsidP="00727163">
      <w:pPr>
        <w:pStyle w:val="Title2"/>
        <w:spacing w:line="240" w:lineRule="auto"/>
        <w:jc w:val="left"/>
      </w:pPr>
      <w:r>
        <w:tab/>
        <w:t xml:space="preserve">POSTCONDITIONS: </w:t>
      </w:r>
      <w:r>
        <w:tab/>
        <w:t>The program should output “Please enter N, S, E, or W”.</w:t>
      </w:r>
    </w:p>
    <w:p w14:paraId="77E94C57" w14:textId="77777777" w:rsidR="00F66FB2" w:rsidRDefault="00F66FB2" w:rsidP="00727163">
      <w:pPr>
        <w:pStyle w:val="Title2"/>
        <w:spacing w:line="240" w:lineRule="auto"/>
        <w:jc w:val="left"/>
      </w:pPr>
    </w:p>
    <w:p w14:paraId="22530495" w14:textId="34A820B4" w:rsidR="00F66FB2" w:rsidRDefault="00553A67" w:rsidP="00F66FB2">
      <w:pPr>
        <w:pStyle w:val="Title2"/>
        <w:spacing w:line="240" w:lineRule="auto"/>
        <w:jc w:val="left"/>
      </w:pPr>
      <w:r>
        <w:t>Test Case 11</w:t>
      </w:r>
      <w:r w:rsidR="00F66FB2">
        <w:t>.</w:t>
      </w:r>
    </w:p>
    <w:p w14:paraId="65E37B74" w14:textId="4C22A8E1" w:rsidR="00F66FB2" w:rsidRDefault="00F66FB2" w:rsidP="00F66FB2">
      <w:pPr>
        <w:pStyle w:val="Title2"/>
        <w:spacing w:line="240" w:lineRule="auto"/>
        <w:jc w:val="left"/>
      </w:pPr>
      <w:r>
        <w:tab/>
        <w:t xml:space="preserve">IDENTIFIER: </w:t>
      </w:r>
      <w:r>
        <w:tab/>
      </w:r>
      <w:r>
        <w:tab/>
        <w:t>INPUT-INVALID-LOWER</w:t>
      </w:r>
    </w:p>
    <w:p w14:paraId="6303FB3D" w14:textId="56370905" w:rsidR="00F66FB2" w:rsidRDefault="00F66FB2" w:rsidP="00F66FB2">
      <w:pPr>
        <w:pStyle w:val="Title2"/>
        <w:spacing w:line="240" w:lineRule="auto"/>
        <w:jc w:val="both"/>
      </w:pPr>
      <w:r>
        <w:tab/>
        <w:t xml:space="preserve">DESCRIPTION: </w:t>
      </w:r>
      <w:r>
        <w:tab/>
      </w:r>
      <w:r>
        <w:tab/>
        <w:t>Test an invalid input in lower case</w:t>
      </w:r>
      <w:r w:rsidR="007F50DA">
        <w:t xml:space="preserve">  **Edge Case**</w:t>
      </w:r>
    </w:p>
    <w:p w14:paraId="2ACA34CB" w14:textId="493A08F5" w:rsidR="00F66FB2" w:rsidRDefault="00F66FB2" w:rsidP="00F66FB2">
      <w:pPr>
        <w:pStyle w:val="Title2"/>
        <w:spacing w:line="240" w:lineRule="auto"/>
        <w:jc w:val="left"/>
      </w:pPr>
      <w:r>
        <w:tab/>
        <w:t xml:space="preserve">INPUT VALUES: </w:t>
      </w:r>
      <w:r>
        <w:tab/>
        <w:t>a</w:t>
      </w:r>
    </w:p>
    <w:p w14:paraId="2A581D39" w14:textId="77777777" w:rsidR="00F66FB2" w:rsidRDefault="00F66FB2" w:rsidP="00F66FB2">
      <w:pPr>
        <w:pStyle w:val="Title2"/>
        <w:spacing w:line="240" w:lineRule="auto"/>
        <w:jc w:val="left"/>
      </w:pPr>
      <w:r>
        <w:tab/>
        <w:t xml:space="preserve">PRECONDITIONS: </w:t>
      </w:r>
      <w:r>
        <w:tab/>
        <w:t xml:space="preserve">The program is running </w:t>
      </w:r>
    </w:p>
    <w:p w14:paraId="1165E682" w14:textId="77777777" w:rsidR="00F66FB2" w:rsidRDefault="00F66FB2" w:rsidP="00F66FB2">
      <w:pPr>
        <w:pStyle w:val="Title2"/>
        <w:spacing w:line="240" w:lineRule="auto"/>
        <w:jc w:val="left"/>
      </w:pPr>
      <w:r>
        <w:tab/>
        <w:t>EXECUTION STEPS:</w:t>
      </w:r>
    </w:p>
    <w:p w14:paraId="0D48B1B1" w14:textId="254630CF" w:rsidR="00F66FB2" w:rsidRDefault="00F66FB2" w:rsidP="00F66FB2">
      <w:pPr>
        <w:pStyle w:val="Title2"/>
        <w:numPr>
          <w:ilvl w:val="0"/>
          <w:numId w:val="22"/>
        </w:numPr>
        <w:spacing w:line="240" w:lineRule="auto"/>
        <w:jc w:val="left"/>
        <w:rPr>
          <w:i/>
        </w:rPr>
      </w:pPr>
      <w:r>
        <w:rPr>
          <w:i/>
        </w:rPr>
        <w:t>Type “a”</w:t>
      </w:r>
    </w:p>
    <w:p w14:paraId="38D58A13" w14:textId="77777777" w:rsidR="00F66FB2" w:rsidRDefault="00F66FB2" w:rsidP="00F66FB2">
      <w:pPr>
        <w:pStyle w:val="Title2"/>
        <w:numPr>
          <w:ilvl w:val="0"/>
          <w:numId w:val="22"/>
        </w:numPr>
        <w:spacing w:line="240" w:lineRule="auto"/>
        <w:jc w:val="left"/>
        <w:rPr>
          <w:i/>
        </w:rPr>
      </w:pPr>
      <w:r>
        <w:rPr>
          <w:i/>
        </w:rPr>
        <w:t>Press enter</w:t>
      </w:r>
    </w:p>
    <w:p w14:paraId="731ECC46" w14:textId="77777777" w:rsidR="00F66FB2" w:rsidRDefault="00F66FB2" w:rsidP="00F66FB2">
      <w:pPr>
        <w:pStyle w:val="Title2"/>
        <w:spacing w:line="240" w:lineRule="auto"/>
        <w:jc w:val="left"/>
      </w:pPr>
      <w:r>
        <w:tab/>
        <w:t xml:space="preserve">POSTCONDITIONS: </w:t>
      </w:r>
      <w:r>
        <w:tab/>
        <w:t>The program should output “Please enter N, S, E, or W”.</w:t>
      </w:r>
    </w:p>
    <w:p w14:paraId="12B0C3C4" w14:textId="77777777" w:rsidR="00F66FB2" w:rsidRDefault="00F66FB2" w:rsidP="00727163">
      <w:pPr>
        <w:pStyle w:val="Title2"/>
        <w:spacing w:line="240" w:lineRule="auto"/>
        <w:jc w:val="left"/>
      </w:pPr>
    </w:p>
    <w:p w14:paraId="23D3CB37" w14:textId="07CC06C7" w:rsidR="009B0CA9" w:rsidRDefault="009B0CA9" w:rsidP="009B0CA9">
      <w:pPr>
        <w:pStyle w:val="Title2"/>
        <w:spacing w:line="240" w:lineRule="auto"/>
        <w:jc w:val="left"/>
      </w:pPr>
      <w:r>
        <w:t>Test Case 12</w:t>
      </w:r>
      <w:r>
        <w:t>.</w:t>
      </w:r>
    </w:p>
    <w:p w14:paraId="0F27B0C2" w14:textId="66C2A2B9" w:rsidR="009B0CA9" w:rsidRDefault="009B0CA9" w:rsidP="009B0CA9">
      <w:pPr>
        <w:pStyle w:val="Title2"/>
        <w:spacing w:line="240" w:lineRule="auto"/>
        <w:jc w:val="left"/>
      </w:pPr>
      <w:r>
        <w:tab/>
        <w:t xml:space="preserve">IDENTIFIER: </w:t>
      </w:r>
      <w:r>
        <w:tab/>
      </w:r>
      <w:r>
        <w:tab/>
        <w:t>INPUT-INVALID-</w:t>
      </w:r>
      <w:r>
        <w:t>INT</w:t>
      </w:r>
    </w:p>
    <w:p w14:paraId="00B4C9AA" w14:textId="4B3C84B7" w:rsidR="009B0CA9" w:rsidRDefault="009B0CA9" w:rsidP="009B0CA9">
      <w:pPr>
        <w:pStyle w:val="Title2"/>
        <w:spacing w:line="240" w:lineRule="auto"/>
        <w:jc w:val="both"/>
      </w:pPr>
      <w:r>
        <w:tab/>
        <w:t>DESCRIPTI</w:t>
      </w:r>
      <w:r>
        <w:t xml:space="preserve">ON: </w:t>
      </w:r>
      <w:r>
        <w:tab/>
      </w:r>
      <w:r>
        <w:tab/>
        <w:t>Test an invalid input as an integer</w:t>
      </w:r>
      <w:r>
        <w:t xml:space="preserve"> **Edge Case**</w:t>
      </w:r>
    </w:p>
    <w:p w14:paraId="32A9214D" w14:textId="68DB8F97" w:rsidR="009B0CA9" w:rsidRDefault="009B0CA9" w:rsidP="009B0CA9">
      <w:pPr>
        <w:pStyle w:val="Title2"/>
        <w:spacing w:line="240" w:lineRule="auto"/>
        <w:jc w:val="left"/>
      </w:pPr>
      <w:r>
        <w:tab/>
        <w:t xml:space="preserve">INPUT VALUES: </w:t>
      </w:r>
      <w:r>
        <w:tab/>
        <w:t>78 (char ‘N’ in Decimal)</w:t>
      </w:r>
    </w:p>
    <w:p w14:paraId="1D6F56B3" w14:textId="77777777" w:rsidR="009B0CA9" w:rsidRDefault="009B0CA9" w:rsidP="009B0CA9">
      <w:pPr>
        <w:pStyle w:val="Title2"/>
        <w:spacing w:line="240" w:lineRule="auto"/>
        <w:jc w:val="left"/>
      </w:pPr>
      <w:r>
        <w:tab/>
        <w:t xml:space="preserve">PRECONDITIONS: </w:t>
      </w:r>
      <w:r>
        <w:tab/>
        <w:t xml:space="preserve">The program is running </w:t>
      </w:r>
    </w:p>
    <w:p w14:paraId="535DDA32" w14:textId="77777777" w:rsidR="009B0CA9" w:rsidRDefault="009B0CA9" w:rsidP="009B0CA9">
      <w:pPr>
        <w:pStyle w:val="Title2"/>
        <w:spacing w:line="240" w:lineRule="auto"/>
        <w:jc w:val="left"/>
      </w:pPr>
      <w:r>
        <w:tab/>
        <w:t>EXECUTION STEPS:</w:t>
      </w:r>
    </w:p>
    <w:p w14:paraId="52888518" w14:textId="10589A1E" w:rsidR="009B0CA9" w:rsidRDefault="009B0CA9" w:rsidP="009B0CA9">
      <w:pPr>
        <w:pStyle w:val="Title2"/>
        <w:numPr>
          <w:ilvl w:val="0"/>
          <w:numId w:val="26"/>
        </w:numPr>
        <w:spacing w:line="240" w:lineRule="auto"/>
        <w:jc w:val="left"/>
        <w:rPr>
          <w:i/>
        </w:rPr>
      </w:pPr>
      <w:r>
        <w:rPr>
          <w:i/>
        </w:rPr>
        <w:t>Type “78</w:t>
      </w:r>
      <w:r>
        <w:rPr>
          <w:i/>
        </w:rPr>
        <w:t>”</w:t>
      </w:r>
    </w:p>
    <w:p w14:paraId="5A66D278" w14:textId="77777777" w:rsidR="009B0CA9" w:rsidRDefault="009B0CA9" w:rsidP="009B0CA9">
      <w:pPr>
        <w:pStyle w:val="Title2"/>
        <w:numPr>
          <w:ilvl w:val="0"/>
          <w:numId w:val="26"/>
        </w:numPr>
        <w:spacing w:line="240" w:lineRule="auto"/>
        <w:jc w:val="left"/>
        <w:rPr>
          <w:i/>
        </w:rPr>
      </w:pPr>
      <w:r>
        <w:rPr>
          <w:i/>
        </w:rPr>
        <w:t>Press enter</w:t>
      </w:r>
    </w:p>
    <w:p w14:paraId="35A51CE3" w14:textId="77777777" w:rsidR="009B0CA9" w:rsidRDefault="009B0CA9" w:rsidP="009B0CA9">
      <w:pPr>
        <w:pStyle w:val="Title2"/>
        <w:spacing w:line="240" w:lineRule="auto"/>
        <w:jc w:val="left"/>
      </w:pPr>
      <w:r>
        <w:tab/>
        <w:t xml:space="preserve">POSTCONDITIONS: </w:t>
      </w:r>
      <w:r>
        <w:tab/>
        <w:t>The program should output “Please enter N, S, E, or W”.</w:t>
      </w:r>
    </w:p>
    <w:p w14:paraId="789C6B78" w14:textId="77777777" w:rsidR="009B0CA9" w:rsidRDefault="009B0CA9" w:rsidP="00727163">
      <w:pPr>
        <w:pStyle w:val="Title2"/>
        <w:spacing w:line="240" w:lineRule="auto"/>
        <w:jc w:val="left"/>
      </w:pPr>
    </w:p>
    <w:p w14:paraId="75593860" w14:textId="5C7B7089" w:rsidR="00F66FB2" w:rsidRDefault="009B0CA9" w:rsidP="00F66FB2">
      <w:pPr>
        <w:pStyle w:val="Title2"/>
        <w:spacing w:line="240" w:lineRule="auto"/>
        <w:jc w:val="left"/>
      </w:pPr>
      <w:r>
        <w:t>Test Case 13</w:t>
      </w:r>
      <w:r w:rsidR="00F66FB2">
        <w:t>.</w:t>
      </w:r>
    </w:p>
    <w:p w14:paraId="7AD4A87E" w14:textId="3B7DA942" w:rsidR="00F66FB2" w:rsidRDefault="00F66FB2" w:rsidP="00F66FB2">
      <w:pPr>
        <w:pStyle w:val="Title2"/>
        <w:spacing w:line="240" w:lineRule="auto"/>
        <w:jc w:val="left"/>
      </w:pPr>
      <w:r>
        <w:tab/>
        <w:t xml:space="preserve">IDENTIFIER: </w:t>
      </w:r>
      <w:r>
        <w:tab/>
      </w:r>
      <w:r>
        <w:tab/>
        <w:t>INPUT-INVALID-NONE</w:t>
      </w:r>
    </w:p>
    <w:p w14:paraId="4B50E016" w14:textId="7F794FC0" w:rsidR="00F66FB2" w:rsidRDefault="00F66FB2" w:rsidP="00F66FB2">
      <w:pPr>
        <w:pStyle w:val="Title2"/>
        <w:spacing w:line="240" w:lineRule="auto"/>
        <w:jc w:val="both"/>
      </w:pPr>
      <w:r>
        <w:tab/>
        <w:t xml:space="preserve">DESCRIPTION: </w:t>
      </w:r>
      <w:r>
        <w:tab/>
      </w:r>
      <w:r>
        <w:tab/>
        <w:t>Tes</w:t>
      </w:r>
      <w:r w:rsidR="007F50DA">
        <w:t>t an invalid input, no input given **Edge case***</w:t>
      </w:r>
    </w:p>
    <w:p w14:paraId="78B17EA3" w14:textId="5ED30C1C" w:rsidR="00F66FB2" w:rsidRDefault="00F66FB2" w:rsidP="00F66FB2">
      <w:pPr>
        <w:pStyle w:val="Title2"/>
        <w:spacing w:line="240" w:lineRule="auto"/>
        <w:jc w:val="left"/>
      </w:pPr>
      <w:r>
        <w:lastRenderedPageBreak/>
        <w:tab/>
        <w:t xml:space="preserve">INPUT VALUES: </w:t>
      </w:r>
      <w:r>
        <w:tab/>
      </w:r>
    </w:p>
    <w:p w14:paraId="7FF6E984" w14:textId="77777777" w:rsidR="00F66FB2" w:rsidRDefault="00F66FB2" w:rsidP="00F66FB2">
      <w:pPr>
        <w:pStyle w:val="Title2"/>
        <w:spacing w:line="240" w:lineRule="auto"/>
        <w:jc w:val="left"/>
      </w:pPr>
      <w:r>
        <w:tab/>
        <w:t xml:space="preserve">PRECONDITIONS: </w:t>
      </w:r>
      <w:r>
        <w:tab/>
        <w:t>The program is running</w:t>
      </w:r>
    </w:p>
    <w:p w14:paraId="4C541A77" w14:textId="382F6F2A" w:rsidR="00F66FB2" w:rsidRDefault="00F66FB2" w:rsidP="00F66FB2">
      <w:pPr>
        <w:pStyle w:val="Title2"/>
        <w:spacing w:line="240" w:lineRule="auto"/>
        <w:jc w:val="left"/>
      </w:pPr>
      <w:r>
        <w:tab/>
      </w:r>
      <w:r>
        <w:tab/>
      </w:r>
      <w:r>
        <w:tab/>
      </w:r>
      <w:r>
        <w:tab/>
        <w:t>No input is typed in console</w:t>
      </w:r>
    </w:p>
    <w:p w14:paraId="51882CC2" w14:textId="77777777" w:rsidR="00F66FB2" w:rsidRDefault="00F66FB2" w:rsidP="00F66FB2">
      <w:pPr>
        <w:pStyle w:val="Title2"/>
        <w:spacing w:line="240" w:lineRule="auto"/>
        <w:jc w:val="left"/>
      </w:pPr>
      <w:r>
        <w:tab/>
        <w:t>EXECUTION STEPS:</w:t>
      </w:r>
    </w:p>
    <w:p w14:paraId="137754F4" w14:textId="77777777" w:rsidR="00F66FB2" w:rsidRDefault="00F66FB2" w:rsidP="00F66FB2">
      <w:pPr>
        <w:pStyle w:val="Title2"/>
        <w:numPr>
          <w:ilvl w:val="0"/>
          <w:numId w:val="23"/>
        </w:numPr>
        <w:spacing w:line="240" w:lineRule="auto"/>
        <w:jc w:val="left"/>
        <w:rPr>
          <w:i/>
        </w:rPr>
      </w:pPr>
      <w:r>
        <w:rPr>
          <w:i/>
        </w:rPr>
        <w:t>Press enter</w:t>
      </w:r>
    </w:p>
    <w:p w14:paraId="6402D0A8" w14:textId="77777777" w:rsidR="00F66FB2" w:rsidRDefault="00F66FB2" w:rsidP="00F66FB2">
      <w:pPr>
        <w:pStyle w:val="Title2"/>
        <w:spacing w:line="240" w:lineRule="auto"/>
        <w:jc w:val="left"/>
      </w:pPr>
      <w:r>
        <w:tab/>
        <w:t xml:space="preserve">POSTCONDITIONS: </w:t>
      </w:r>
      <w:r>
        <w:tab/>
        <w:t>The program should output “Please enter N, S, E, or W”.</w:t>
      </w:r>
    </w:p>
    <w:p w14:paraId="1637CA51" w14:textId="77777777" w:rsidR="00F66FB2" w:rsidRDefault="00F66FB2" w:rsidP="00727163">
      <w:pPr>
        <w:pStyle w:val="Title2"/>
        <w:spacing w:line="240" w:lineRule="auto"/>
        <w:jc w:val="left"/>
      </w:pPr>
    </w:p>
    <w:p w14:paraId="41D29939" w14:textId="77777777" w:rsidR="00727163" w:rsidRDefault="00727163" w:rsidP="001C1B98">
      <w:pPr>
        <w:pStyle w:val="Title2"/>
        <w:spacing w:line="240" w:lineRule="auto"/>
        <w:jc w:val="left"/>
      </w:pPr>
    </w:p>
    <w:p w14:paraId="33856C9D" w14:textId="3DA66CE8" w:rsidR="001246E9" w:rsidRDefault="009B0CA9" w:rsidP="001246E9">
      <w:pPr>
        <w:pStyle w:val="Title2"/>
        <w:spacing w:line="240" w:lineRule="auto"/>
        <w:jc w:val="left"/>
      </w:pPr>
      <w:r>
        <w:t>Test Case 14</w:t>
      </w:r>
      <w:r w:rsidR="00553A67">
        <w:t>.</w:t>
      </w:r>
    </w:p>
    <w:p w14:paraId="20A48619" w14:textId="31244D1A" w:rsidR="001246E9" w:rsidRDefault="006458D3" w:rsidP="001246E9">
      <w:pPr>
        <w:pStyle w:val="Title2"/>
        <w:spacing w:line="240" w:lineRule="auto"/>
        <w:jc w:val="left"/>
      </w:pPr>
      <w:r>
        <w:tab/>
        <w:t xml:space="preserve">IDENTIFIER: </w:t>
      </w:r>
      <w:r>
        <w:tab/>
      </w:r>
      <w:r>
        <w:tab/>
        <w:t>WALL-</w:t>
      </w:r>
      <w:r w:rsidR="002F6864">
        <w:t>EAST</w:t>
      </w:r>
    </w:p>
    <w:p w14:paraId="62B9365C" w14:textId="63BE83E3" w:rsidR="001246E9" w:rsidRDefault="001246E9" w:rsidP="001246E9">
      <w:pPr>
        <w:pStyle w:val="Title2"/>
        <w:spacing w:line="240" w:lineRule="auto"/>
        <w:jc w:val="both"/>
      </w:pPr>
      <w:r>
        <w:tab/>
        <w:t xml:space="preserve">DESCRIPTION: </w:t>
      </w:r>
      <w:r>
        <w:tab/>
      </w:r>
      <w:r>
        <w:tab/>
      </w:r>
      <w:r w:rsidR="005841E6">
        <w:t xml:space="preserve">Test </w:t>
      </w:r>
      <w:r w:rsidR="00C34FF5">
        <w:t xml:space="preserve">a collision with the user and the east wall </w:t>
      </w:r>
    </w:p>
    <w:p w14:paraId="766759FC" w14:textId="5A69C44D" w:rsidR="001246E9" w:rsidRDefault="001246E9" w:rsidP="001246E9">
      <w:pPr>
        <w:pStyle w:val="Title2"/>
        <w:spacing w:line="240" w:lineRule="auto"/>
        <w:jc w:val="left"/>
      </w:pPr>
      <w:r>
        <w:tab/>
        <w:t xml:space="preserve">INPUT VALUES: </w:t>
      </w:r>
      <w:r>
        <w:tab/>
      </w:r>
      <w:r w:rsidR="00727163">
        <w:t>E</w:t>
      </w:r>
    </w:p>
    <w:p w14:paraId="75F40E55" w14:textId="157C72CD" w:rsidR="001246E9" w:rsidRDefault="001246E9" w:rsidP="001246E9">
      <w:pPr>
        <w:pStyle w:val="Title2"/>
        <w:spacing w:line="240" w:lineRule="auto"/>
        <w:jc w:val="left"/>
      </w:pPr>
      <w:r>
        <w:tab/>
        <w:t xml:space="preserve">PRECONDITIONS: </w:t>
      </w:r>
      <w:r>
        <w:tab/>
      </w:r>
      <w:r w:rsidR="00A13AE3">
        <w:t>T</w:t>
      </w:r>
      <w:r>
        <w:t>he</w:t>
      </w:r>
      <w:r w:rsidR="00A13AE3">
        <w:t xml:space="preserve"> </w:t>
      </w:r>
      <w:r>
        <w:t xml:space="preserve">character should be in the </w:t>
      </w:r>
      <w:r w:rsidR="00C34FF5">
        <w:t xml:space="preserve">sixth column of the matrix (farthest </w:t>
      </w:r>
      <w:r w:rsidR="00C34FF5">
        <w:tab/>
      </w:r>
      <w:r w:rsidR="00C34FF5">
        <w:tab/>
      </w:r>
      <w:r w:rsidR="00C34FF5">
        <w:tab/>
      </w:r>
      <w:r w:rsidR="00C34FF5">
        <w:tab/>
      </w:r>
      <w:r w:rsidR="00727163">
        <w:t>East</w:t>
      </w:r>
      <w:r w:rsidR="00C34FF5">
        <w:t xml:space="preserve">) </w:t>
      </w:r>
    </w:p>
    <w:p w14:paraId="2ED6C166" w14:textId="77777777" w:rsidR="001246E9" w:rsidRDefault="001246E9" w:rsidP="001246E9">
      <w:pPr>
        <w:pStyle w:val="Title2"/>
        <w:spacing w:line="240" w:lineRule="auto"/>
        <w:jc w:val="left"/>
      </w:pPr>
      <w:r>
        <w:tab/>
        <w:t>EXECUTION STEPS:</w:t>
      </w:r>
    </w:p>
    <w:p w14:paraId="18CF9AC8" w14:textId="4530BDA4" w:rsidR="001246E9" w:rsidRDefault="001246E9" w:rsidP="00F66FB2">
      <w:pPr>
        <w:pStyle w:val="Title2"/>
        <w:numPr>
          <w:ilvl w:val="0"/>
          <w:numId w:val="23"/>
        </w:numPr>
        <w:spacing w:line="240" w:lineRule="auto"/>
        <w:jc w:val="left"/>
        <w:rPr>
          <w:i/>
        </w:rPr>
      </w:pPr>
      <w:r>
        <w:rPr>
          <w:i/>
        </w:rPr>
        <w:t>Type “</w:t>
      </w:r>
      <w:r w:rsidR="00C34FF5">
        <w:rPr>
          <w:i/>
        </w:rPr>
        <w:t>E”</w:t>
      </w:r>
    </w:p>
    <w:p w14:paraId="79E828EC" w14:textId="5A76D899" w:rsidR="00C34FF5" w:rsidRDefault="00C34FF5" w:rsidP="00F66FB2">
      <w:pPr>
        <w:pStyle w:val="Title2"/>
        <w:numPr>
          <w:ilvl w:val="0"/>
          <w:numId w:val="23"/>
        </w:numPr>
        <w:spacing w:line="240" w:lineRule="auto"/>
        <w:jc w:val="left"/>
        <w:rPr>
          <w:i/>
        </w:rPr>
      </w:pPr>
      <w:r>
        <w:rPr>
          <w:i/>
        </w:rPr>
        <w:t>Press enter</w:t>
      </w:r>
    </w:p>
    <w:p w14:paraId="64F3A357" w14:textId="77777777" w:rsidR="00C34FF5" w:rsidRDefault="001246E9" w:rsidP="001246E9">
      <w:pPr>
        <w:pStyle w:val="Title2"/>
        <w:spacing w:line="240" w:lineRule="auto"/>
        <w:jc w:val="left"/>
      </w:pPr>
      <w:r>
        <w:tab/>
        <w:t xml:space="preserve">POSTCONDITIONS: </w:t>
      </w:r>
      <w:r>
        <w:tab/>
        <w:t>T</w:t>
      </w:r>
      <w:r w:rsidR="00C34FF5">
        <w:t>he program should output “There’s a wall there, buddy!”</w:t>
      </w:r>
    </w:p>
    <w:p w14:paraId="6F71A89F" w14:textId="71CE1DE3" w:rsidR="001246E9" w:rsidRDefault="001246E9" w:rsidP="001246E9">
      <w:pPr>
        <w:pStyle w:val="Title2"/>
        <w:spacing w:line="240" w:lineRule="auto"/>
        <w:jc w:val="left"/>
      </w:pPr>
      <w:r>
        <w:t xml:space="preserve"> </w:t>
      </w:r>
    </w:p>
    <w:p w14:paraId="44333F94" w14:textId="41D1BFF0" w:rsidR="00C34FF5" w:rsidRDefault="009B0CA9" w:rsidP="00C34FF5">
      <w:pPr>
        <w:pStyle w:val="Title2"/>
        <w:spacing w:line="240" w:lineRule="auto"/>
        <w:jc w:val="left"/>
      </w:pPr>
      <w:r>
        <w:t>Test Case 15</w:t>
      </w:r>
      <w:r w:rsidR="00C34FF5">
        <w:t>.</w:t>
      </w:r>
    </w:p>
    <w:p w14:paraId="7D1AF65D" w14:textId="2AC04BE8" w:rsidR="00C34FF5" w:rsidRDefault="00C34FF5" w:rsidP="00C34FF5">
      <w:pPr>
        <w:pStyle w:val="Title2"/>
        <w:spacing w:line="240" w:lineRule="auto"/>
        <w:jc w:val="left"/>
      </w:pPr>
      <w:r>
        <w:tab/>
        <w:t xml:space="preserve">IDENTIFIER: </w:t>
      </w:r>
      <w:r>
        <w:tab/>
      </w:r>
      <w:r>
        <w:tab/>
        <w:t>WALL-</w:t>
      </w:r>
      <w:r w:rsidR="00727163">
        <w:t>WEST</w:t>
      </w:r>
    </w:p>
    <w:p w14:paraId="0E6A59AE" w14:textId="05B0D38A" w:rsidR="00C34FF5" w:rsidRDefault="00C34FF5" w:rsidP="00C34FF5">
      <w:pPr>
        <w:pStyle w:val="Title2"/>
        <w:spacing w:line="240" w:lineRule="auto"/>
        <w:jc w:val="both"/>
      </w:pPr>
      <w:r>
        <w:tab/>
        <w:t xml:space="preserve">DESCRIPTION: </w:t>
      </w:r>
      <w:r>
        <w:tab/>
      </w:r>
      <w:r>
        <w:tab/>
        <w:t xml:space="preserve">Test a collision with the user and the </w:t>
      </w:r>
      <w:r w:rsidR="00727163">
        <w:t>west</w:t>
      </w:r>
      <w:r>
        <w:t xml:space="preserve"> wall </w:t>
      </w:r>
    </w:p>
    <w:p w14:paraId="20FF207C" w14:textId="61FA06E7" w:rsidR="00C34FF5" w:rsidRDefault="00727163" w:rsidP="00C34FF5">
      <w:pPr>
        <w:pStyle w:val="Title2"/>
        <w:spacing w:line="240" w:lineRule="auto"/>
        <w:jc w:val="left"/>
      </w:pPr>
      <w:r>
        <w:tab/>
        <w:t xml:space="preserve">INPUT VALUES: </w:t>
      </w:r>
      <w:r>
        <w:tab/>
        <w:t>W</w:t>
      </w:r>
    </w:p>
    <w:p w14:paraId="768DF854" w14:textId="59D660A9" w:rsidR="00C34FF5" w:rsidRDefault="00C34FF5" w:rsidP="00C34FF5">
      <w:pPr>
        <w:pStyle w:val="Title2"/>
        <w:spacing w:line="240" w:lineRule="auto"/>
        <w:jc w:val="left"/>
      </w:pPr>
      <w:r>
        <w:tab/>
        <w:t xml:space="preserve">PRECONDITIONS: </w:t>
      </w:r>
      <w:r>
        <w:tab/>
        <w:t xml:space="preserve">The character should be in the </w:t>
      </w:r>
      <w:r w:rsidR="00727163">
        <w:t>first</w:t>
      </w:r>
      <w:r>
        <w:t xml:space="preserve"> column of the matrix (farthest </w:t>
      </w:r>
      <w:r>
        <w:tab/>
      </w:r>
      <w:r>
        <w:tab/>
      </w:r>
      <w:r>
        <w:tab/>
      </w:r>
      <w:r>
        <w:tab/>
      </w:r>
      <w:r w:rsidR="00727163">
        <w:tab/>
        <w:t>West</w:t>
      </w:r>
      <w:r>
        <w:t xml:space="preserve">) </w:t>
      </w:r>
    </w:p>
    <w:p w14:paraId="3F7CB310" w14:textId="77777777" w:rsidR="00C34FF5" w:rsidRDefault="00C34FF5" w:rsidP="00C34FF5">
      <w:pPr>
        <w:pStyle w:val="Title2"/>
        <w:spacing w:line="240" w:lineRule="auto"/>
        <w:jc w:val="left"/>
      </w:pPr>
      <w:r>
        <w:tab/>
        <w:t>EXECUTION STEPS:</w:t>
      </w:r>
    </w:p>
    <w:p w14:paraId="2DEE5317" w14:textId="0838ADD6" w:rsidR="00C34FF5" w:rsidRDefault="00C34FF5" w:rsidP="00C34FF5">
      <w:pPr>
        <w:pStyle w:val="Title2"/>
        <w:numPr>
          <w:ilvl w:val="0"/>
          <w:numId w:val="6"/>
        </w:numPr>
        <w:spacing w:line="240" w:lineRule="auto"/>
        <w:jc w:val="left"/>
        <w:rPr>
          <w:i/>
        </w:rPr>
      </w:pPr>
      <w:r>
        <w:rPr>
          <w:i/>
        </w:rPr>
        <w:t>Type “</w:t>
      </w:r>
      <w:r w:rsidR="00727163">
        <w:rPr>
          <w:i/>
        </w:rPr>
        <w:t>W</w:t>
      </w:r>
      <w:r>
        <w:rPr>
          <w:i/>
        </w:rPr>
        <w:t>”</w:t>
      </w:r>
    </w:p>
    <w:p w14:paraId="2AF670E0" w14:textId="77777777" w:rsidR="00C34FF5" w:rsidRDefault="00C34FF5" w:rsidP="00C34FF5">
      <w:pPr>
        <w:pStyle w:val="Title2"/>
        <w:numPr>
          <w:ilvl w:val="0"/>
          <w:numId w:val="6"/>
        </w:numPr>
        <w:spacing w:line="240" w:lineRule="auto"/>
        <w:jc w:val="left"/>
        <w:rPr>
          <w:i/>
        </w:rPr>
      </w:pPr>
      <w:r>
        <w:rPr>
          <w:i/>
        </w:rPr>
        <w:t>Press enter</w:t>
      </w:r>
    </w:p>
    <w:p w14:paraId="4B54FAD8" w14:textId="77777777" w:rsidR="00C34FF5" w:rsidRDefault="00C34FF5" w:rsidP="00C34FF5">
      <w:pPr>
        <w:pStyle w:val="Title2"/>
        <w:spacing w:line="240" w:lineRule="auto"/>
        <w:jc w:val="left"/>
      </w:pPr>
      <w:r>
        <w:tab/>
        <w:t xml:space="preserve">POSTCONDITIONS: </w:t>
      </w:r>
      <w:r>
        <w:tab/>
        <w:t xml:space="preserve">The program should output “There’s a wall there, buddy!” </w:t>
      </w:r>
    </w:p>
    <w:p w14:paraId="4291B49F" w14:textId="77777777" w:rsidR="00553A67" w:rsidRDefault="00553A67"/>
    <w:p w14:paraId="34539335" w14:textId="44CF3337" w:rsidR="00727163" w:rsidRDefault="009B0CA9" w:rsidP="00727163">
      <w:r>
        <w:t>Test Case 16</w:t>
      </w:r>
      <w:r w:rsidR="00727163">
        <w:t>.</w:t>
      </w:r>
    </w:p>
    <w:p w14:paraId="05431A6B" w14:textId="5CC19EAF" w:rsidR="00727163" w:rsidRDefault="00727163" w:rsidP="00727163">
      <w:pPr>
        <w:pStyle w:val="Title2"/>
        <w:spacing w:line="240" w:lineRule="auto"/>
        <w:jc w:val="left"/>
      </w:pPr>
      <w:r>
        <w:tab/>
        <w:t xml:space="preserve">IDENTIFIER: </w:t>
      </w:r>
      <w:r>
        <w:tab/>
      </w:r>
      <w:r>
        <w:tab/>
        <w:t>DISPLAY-CHECK</w:t>
      </w:r>
    </w:p>
    <w:p w14:paraId="7A593D41" w14:textId="0AF1876E" w:rsidR="00727163" w:rsidRDefault="00727163" w:rsidP="00727163">
      <w:pPr>
        <w:pStyle w:val="Title2"/>
        <w:spacing w:line="240" w:lineRule="auto"/>
        <w:jc w:val="both"/>
      </w:pPr>
      <w:r>
        <w:tab/>
        <w:t xml:space="preserve">DESCRIPTION: </w:t>
      </w:r>
      <w:r>
        <w:tab/>
      </w:r>
      <w:r>
        <w:tab/>
        <w:t xml:space="preserve">Test that startup displays 6x6 matrix of rooms </w:t>
      </w:r>
    </w:p>
    <w:p w14:paraId="4C8FE445" w14:textId="6EE530FE" w:rsidR="00727163" w:rsidRDefault="00727163" w:rsidP="00727163">
      <w:pPr>
        <w:pStyle w:val="Title2"/>
        <w:spacing w:line="240" w:lineRule="auto"/>
        <w:jc w:val="left"/>
      </w:pPr>
      <w:r>
        <w:tab/>
        <w:t xml:space="preserve">INPUT VALUES: </w:t>
      </w:r>
      <w:r>
        <w:tab/>
        <w:t>None</w:t>
      </w:r>
    </w:p>
    <w:p w14:paraId="4734F612" w14:textId="26DC0097" w:rsidR="00727163" w:rsidRDefault="00727163" w:rsidP="00727163">
      <w:pPr>
        <w:pStyle w:val="Title2"/>
        <w:spacing w:line="240" w:lineRule="auto"/>
        <w:jc w:val="left"/>
      </w:pPr>
      <w:r>
        <w:tab/>
        <w:t xml:space="preserve">PRECONDITIONS: </w:t>
      </w:r>
      <w:r>
        <w:tab/>
        <w:t>None</w:t>
      </w:r>
    </w:p>
    <w:p w14:paraId="55D0E38F" w14:textId="77777777" w:rsidR="00727163" w:rsidRDefault="00727163" w:rsidP="00727163">
      <w:pPr>
        <w:pStyle w:val="Title2"/>
        <w:spacing w:line="240" w:lineRule="auto"/>
        <w:jc w:val="left"/>
      </w:pPr>
      <w:r>
        <w:tab/>
        <w:t>EXECUTION STEPS:</w:t>
      </w:r>
    </w:p>
    <w:p w14:paraId="08B685FE" w14:textId="65CDB686" w:rsidR="00727163" w:rsidRPr="00727163" w:rsidRDefault="00727163" w:rsidP="00727163">
      <w:pPr>
        <w:pStyle w:val="Title2"/>
        <w:numPr>
          <w:ilvl w:val="0"/>
          <w:numId w:val="8"/>
        </w:numPr>
        <w:spacing w:line="240" w:lineRule="auto"/>
        <w:jc w:val="left"/>
      </w:pPr>
      <w:r>
        <w:t xml:space="preserve">At command line, enter: </w:t>
      </w:r>
      <w:r w:rsidRPr="00727163">
        <w:rPr>
          <w:i/>
        </w:rPr>
        <w:t>java -jar profwumpus.jar 20</w:t>
      </w:r>
    </w:p>
    <w:p w14:paraId="1FE01450" w14:textId="4B6D1517" w:rsidR="00727163" w:rsidRPr="00727163" w:rsidRDefault="00256E1D" w:rsidP="00727163">
      <w:pPr>
        <w:pStyle w:val="Title2"/>
        <w:numPr>
          <w:ilvl w:val="0"/>
          <w:numId w:val="8"/>
        </w:numPr>
        <w:spacing w:line="240" w:lineRule="auto"/>
        <w:jc w:val="left"/>
      </w:pPr>
      <w:r>
        <w:t xml:space="preserve">Observe </w:t>
      </w:r>
      <w:r w:rsidR="00813A41">
        <w:t>ASCII output</w:t>
      </w:r>
    </w:p>
    <w:p w14:paraId="68A3AD76" w14:textId="6A4275B6" w:rsidR="00727163" w:rsidRPr="00FF43A7" w:rsidRDefault="00727163" w:rsidP="00727163">
      <w:pPr>
        <w:pStyle w:val="Title2"/>
        <w:spacing w:line="240" w:lineRule="auto"/>
        <w:jc w:val="left"/>
        <w:rPr>
          <w:i/>
        </w:rPr>
      </w:pPr>
      <w:r>
        <w:rPr>
          <w:i/>
        </w:rPr>
        <w:tab/>
      </w:r>
      <w:r>
        <w:rPr>
          <w:i/>
        </w:rPr>
        <w:tab/>
      </w:r>
      <w:r>
        <w:rPr>
          <w:i/>
        </w:rPr>
        <w:tab/>
      </w:r>
      <w:r>
        <w:rPr>
          <w:i/>
        </w:rPr>
        <w:tab/>
      </w:r>
    </w:p>
    <w:p w14:paraId="4830150B" w14:textId="6A5D622F" w:rsidR="00727163" w:rsidRDefault="00727163" w:rsidP="00727163">
      <w:pPr>
        <w:pStyle w:val="Title2"/>
        <w:spacing w:line="240" w:lineRule="auto"/>
        <w:jc w:val="left"/>
      </w:pPr>
      <w:r>
        <w:tab/>
        <w:t xml:space="preserve">POSTCONDITIONS: </w:t>
      </w:r>
      <w:r>
        <w:tab/>
      </w:r>
      <w:r w:rsidR="00813A41">
        <w:t>Program is running and displaying ASCII rooms</w:t>
      </w:r>
      <w:r w:rsidR="00EB6851">
        <w:t xml:space="preserve"> in a 6x6 grid</w:t>
      </w:r>
      <w:r w:rsidR="00813A41">
        <w:t xml:space="preserve">, one </w:t>
      </w:r>
      <w:r w:rsidR="00EB6851">
        <w:tab/>
      </w:r>
      <w:r w:rsidR="00EB6851">
        <w:tab/>
      </w:r>
      <w:r w:rsidR="00EB6851">
        <w:tab/>
      </w:r>
      <w:r w:rsidR="00EB6851">
        <w:tab/>
      </w:r>
      <w:r w:rsidR="00EB6851">
        <w:tab/>
      </w:r>
      <w:r w:rsidR="00813A41">
        <w:t>of the 36</w:t>
      </w:r>
      <w:r w:rsidR="00EB6851">
        <w:t xml:space="preserve"> rooms</w:t>
      </w:r>
      <w:r w:rsidR="00813A41">
        <w:t xml:space="preserve"> in the grid containing an “S”</w:t>
      </w:r>
    </w:p>
    <w:p w14:paraId="031DA095" w14:textId="1CDE0F43" w:rsidR="00EB6851" w:rsidRDefault="009B0CA9" w:rsidP="00EB6851">
      <w:r>
        <w:t>Test Case 17</w:t>
      </w:r>
      <w:r w:rsidR="00EB6851">
        <w:t>.</w:t>
      </w:r>
    </w:p>
    <w:p w14:paraId="22A62463" w14:textId="3FA556F3" w:rsidR="00EB6851" w:rsidRDefault="00EB6851" w:rsidP="00EB6851">
      <w:pPr>
        <w:pStyle w:val="Title2"/>
        <w:spacing w:line="240" w:lineRule="auto"/>
        <w:jc w:val="left"/>
      </w:pPr>
      <w:r>
        <w:tab/>
        <w:t xml:space="preserve">IDENTIFIER: </w:t>
      </w:r>
      <w:r>
        <w:tab/>
      </w:r>
      <w:r>
        <w:tab/>
        <w:t>WUMPUS-</w:t>
      </w:r>
      <w:r w:rsidR="009C40BF">
        <w:t>PROXIMITY-</w:t>
      </w:r>
      <w:r>
        <w:t>SOUTH</w:t>
      </w:r>
    </w:p>
    <w:p w14:paraId="5ACE9C8B" w14:textId="08EE5117" w:rsidR="00EB6851" w:rsidRDefault="00EB6851" w:rsidP="00EB6851">
      <w:pPr>
        <w:pStyle w:val="Title2"/>
        <w:spacing w:line="240" w:lineRule="auto"/>
        <w:jc w:val="both"/>
      </w:pPr>
      <w:r>
        <w:lastRenderedPageBreak/>
        <w:tab/>
        <w:t xml:space="preserve">DESCRIPTION: </w:t>
      </w:r>
      <w:r>
        <w:tab/>
      </w:r>
      <w:r>
        <w:tab/>
        <w:t xml:space="preserve">Test that Professor Wumpus alerts you when he is to the South of </w:t>
      </w:r>
      <w:r>
        <w:tab/>
      </w:r>
      <w:r>
        <w:tab/>
      </w:r>
      <w:r>
        <w:tab/>
      </w:r>
      <w:r>
        <w:tab/>
      </w:r>
      <w:r>
        <w:tab/>
        <w:t>user</w:t>
      </w:r>
    </w:p>
    <w:p w14:paraId="43586247" w14:textId="5D369E13" w:rsidR="00EB6851" w:rsidRDefault="00EB6851" w:rsidP="00EB6851">
      <w:pPr>
        <w:pStyle w:val="Title2"/>
        <w:spacing w:line="240" w:lineRule="auto"/>
        <w:jc w:val="left"/>
      </w:pPr>
      <w:r>
        <w:tab/>
        <w:t xml:space="preserve">INPUT VALUES: </w:t>
      </w:r>
      <w:r>
        <w:tab/>
      </w:r>
      <w:r w:rsidR="00165A9C">
        <w:t>“S”</w:t>
      </w:r>
    </w:p>
    <w:p w14:paraId="30BF1935" w14:textId="29245EF2" w:rsidR="00EB6851" w:rsidRDefault="00EB6851" w:rsidP="00EB6851">
      <w:pPr>
        <w:pStyle w:val="Title2"/>
        <w:spacing w:line="240" w:lineRule="auto"/>
        <w:jc w:val="left"/>
      </w:pPr>
      <w:r>
        <w:tab/>
        <w:t xml:space="preserve">PRECONDITIONS: </w:t>
      </w:r>
      <w:r>
        <w:tab/>
      </w:r>
      <w:r w:rsidR="00165A9C">
        <w:t>Program is running with seed value of 20.</w:t>
      </w:r>
    </w:p>
    <w:p w14:paraId="135B1AEB" w14:textId="0E883D32" w:rsidR="00165A9C" w:rsidRDefault="00165A9C" w:rsidP="00EB6851">
      <w:pPr>
        <w:pStyle w:val="Title2"/>
        <w:spacing w:line="240" w:lineRule="auto"/>
        <w:jc w:val="left"/>
      </w:pPr>
      <w:r>
        <w:tab/>
      </w:r>
      <w:r>
        <w:tab/>
      </w:r>
      <w:r>
        <w:tab/>
      </w:r>
      <w:r>
        <w:tab/>
        <w:t>Player is in position (1,2)</w:t>
      </w:r>
    </w:p>
    <w:p w14:paraId="2E36D0CF" w14:textId="6CB3D74D" w:rsidR="00EB6851" w:rsidRDefault="00EB6851" w:rsidP="00EB6851">
      <w:pPr>
        <w:pStyle w:val="Title2"/>
        <w:spacing w:line="240" w:lineRule="auto"/>
        <w:jc w:val="left"/>
      </w:pPr>
      <w:r>
        <w:tab/>
        <w:t>EXECUTION STEPS:</w:t>
      </w:r>
      <w:r w:rsidR="00165A9C">
        <w:tab/>
      </w:r>
    </w:p>
    <w:p w14:paraId="749874B6" w14:textId="51C2742D" w:rsidR="00165A9C" w:rsidRDefault="00165A9C" w:rsidP="00165A9C">
      <w:pPr>
        <w:pStyle w:val="Title2"/>
        <w:numPr>
          <w:ilvl w:val="0"/>
          <w:numId w:val="13"/>
        </w:numPr>
        <w:spacing w:line="240" w:lineRule="auto"/>
        <w:jc w:val="left"/>
      </w:pPr>
      <w:r>
        <w:t>Type “S”</w:t>
      </w:r>
    </w:p>
    <w:p w14:paraId="2BEFCB53" w14:textId="2957F4FD" w:rsidR="00165A9C" w:rsidRDefault="00165A9C" w:rsidP="00165A9C">
      <w:pPr>
        <w:pStyle w:val="Title2"/>
        <w:numPr>
          <w:ilvl w:val="0"/>
          <w:numId w:val="13"/>
        </w:numPr>
        <w:spacing w:line="240" w:lineRule="auto"/>
        <w:jc w:val="left"/>
      </w:pPr>
      <w:r>
        <w:t>Press Enter</w:t>
      </w:r>
    </w:p>
    <w:p w14:paraId="761F4B03" w14:textId="7031A822" w:rsidR="00EB6851" w:rsidRDefault="00EB6851" w:rsidP="00EB6851">
      <w:pPr>
        <w:pStyle w:val="Title2"/>
        <w:spacing w:line="240" w:lineRule="auto"/>
        <w:jc w:val="left"/>
      </w:pPr>
      <w:r>
        <w:tab/>
        <w:t xml:space="preserve">POSTCONDITIONS: </w:t>
      </w:r>
      <w:r w:rsidR="00165A9C">
        <w:tab/>
        <w:t xml:space="preserve">Program outputs “You hear someone pontificating on Computer </w:t>
      </w:r>
      <w:r w:rsidR="00165A9C">
        <w:tab/>
      </w:r>
      <w:r w:rsidR="00165A9C">
        <w:tab/>
      </w:r>
      <w:r w:rsidR="00165A9C">
        <w:tab/>
      </w:r>
      <w:r w:rsidR="00165A9C">
        <w:tab/>
      </w:r>
      <w:r w:rsidR="00165A9C">
        <w:tab/>
        <w:t>Science… Professor Wumpus must be nearby!”</w:t>
      </w:r>
    </w:p>
    <w:p w14:paraId="1BD59B4F" w14:textId="77777777" w:rsidR="00165A9C" w:rsidRDefault="00165A9C" w:rsidP="00EB6851">
      <w:pPr>
        <w:pStyle w:val="Title2"/>
        <w:spacing w:line="240" w:lineRule="auto"/>
        <w:jc w:val="left"/>
      </w:pPr>
    </w:p>
    <w:p w14:paraId="540A21A0" w14:textId="1ED294A2" w:rsidR="00165A9C" w:rsidRDefault="009B0CA9" w:rsidP="00165A9C">
      <w:r>
        <w:t>Test Case 18</w:t>
      </w:r>
      <w:r w:rsidR="00165A9C">
        <w:t>.</w:t>
      </w:r>
    </w:p>
    <w:p w14:paraId="23B8E9EB" w14:textId="05943FFC" w:rsidR="00165A9C" w:rsidRDefault="00165A9C" w:rsidP="00165A9C">
      <w:pPr>
        <w:pStyle w:val="Title2"/>
        <w:spacing w:line="240" w:lineRule="auto"/>
        <w:jc w:val="left"/>
      </w:pPr>
      <w:r>
        <w:tab/>
        <w:t xml:space="preserve">IDENTIFIER: </w:t>
      </w:r>
      <w:r>
        <w:tab/>
      </w:r>
      <w:r>
        <w:tab/>
        <w:t>WUMPUS-</w:t>
      </w:r>
      <w:r w:rsidR="009C40BF">
        <w:t>PROXIMITY-</w:t>
      </w:r>
      <w:r>
        <w:t>NORTH</w:t>
      </w:r>
    </w:p>
    <w:p w14:paraId="07F29A57" w14:textId="56A9DF45" w:rsidR="00165A9C" w:rsidRDefault="00165A9C" w:rsidP="00165A9C">
      <w:pPr>
        <w:pStyle w:val="Title2"/>
        <w:spacing w:line="240" w:lineRule="auto"/>
        <w:jc w:val="both"/>
      </w:pPr>
      <w:r>
        <w:tab/>
        <w:t xml:space="preserve">DESCRIPTION: </w:t>
      </w:r>
      <w:r>
        <w:tab/>
      </w:r>
      <w:r>
        <w:tab/>
        <w:t xml:space="preserve">Test that Professor Wumpus alerts you when he is to the North of </w:t>
      </w:r>
      <w:r>
        <w:tab/>
      </w:r>
      <w:r>
        <w:tab/>
      </w:r>
      <w:r>
        <w:tab/>
      </w:r>
      <w:r>
        <w:tab/>
      </w:r>
      <w:r>
        <w:tab/>
        <w:t>user</w:t>
      </w:r>
    </w:p>
    <w:p w14:paraId="0117B767" w14:textId="6D056397" w:rsidR="00165A9C" w:rsidRDefault="00165A9C" w:rsidP="00165A9C">
      <w:pPr>
        <w:pStyle w:val="Title2"/>
        <w:spacing w:line="240" w:lineRule="auto"/>
        <w:jc w:val="left"/>
      </w:pPr>
      <w:r>
        <w:tab/>
        <w:t xml:space="preserve">INPUT VALUES: </w:t>
      </w:r>
      <w:r>
        <w:tab/>
        <w:t>“W”</w:t>
      </w:r>
    </w:p>
    <w:p w14:paraId="05E39BF3" w14:textId="77777777" w:rsidR="00165A9C" w:rsidRDefault="00165A9C" w:rsidP="00165A9C">
      <w:pPr>
        <w:pStyle w:val="Title2"/>
        <w:spacing w:line="240" w:lineRule="auto"/>
        <w:jc w:val="left"/>
      </w:pPr>
      <w:r>
        <w:tab/>
        <w:t xml:space="preserve">PRECONDITIONS: </w:t>
      </w:r>
      <w:r>
        <w:tab/>
        <w:t>Program is running with seed value of 20.</w:t>
      </w:r>
    </w:p>
    <w:p w14:paraId="07E26F3B" w14:textId="3A8E5908" w:rsidR="00165A9C" w:rsidRDefault="00165A9C" w:rsidP="00165A9C">
      <w:pPr>
        <w:pStyle w:val="Title2"/>
        <w:spacing w:line="240" w:lineRule="auto"/>
        <w:jc w:val="left"/>
      </w:pPr>
      <w:r>
        <w:tab/>
      </w:r>
      <w:r>
        <w:tab/>
      </w:r>
      <w:r>
        <w:tab/>
      </w:r>
      <w:r>
        <w:tab/>
        <w:t>Player is in position (0,5)</w:t>
      </w:r>
    </w:p>
    <w:p w14:paraId="14D1E104" w14:textId="77777777" w:rsidR="00165A9C" w:rsidRDefault="00165A9C" w:rsidP="00165A9C">
      <w:pPr>
        <w:pStyle w:val="Title2"/>
        <w:spacing w:line="240" w:lineRule="auto"/>
        <w:jc w:val="left"/>
      </w:pPr>
      <w:r>
        <w:tab/>
        <w:t>EXECUTION STEPS:</w:t>
      </w:r>
      <w:r>
        <w:tab/>
      </w:r>
    </w:p>
    <w:p w14:paraId="52B221F6" w14:textId="555CF461" w:rsidR="00165A9C" w:rsidRDefault="00165A9C" w:rsidP="00165A9C">
      <w:pPr>
        <w:pStyle w:val="Title2"/>
        <w:numPr>
          <w:ilvl w:val="0"/>
          <w:numId w:val="14"/>
        </w:numPr>
        <w:spacing w:line="240" w:lineRule="auto"/>
        <w:jc w:val="left"/>
      </w:pPr>
      <w:r>
        <w:t>Type “</w:t>
      </w:r>
      <w:r w:rsidR="00C37E60">
        <w:t>E</w:t>
      </w:r>
      <w:r>
        <w:t>”</w:t>
      </w:r>
    </w:p>
    <w:p w14:paraId="16CDBFA8" w14:textId="77777777" w:rsidR="00165A9C" w:rsidRDefault="00165A9C" w:rsidP="00165A9C">
      <w:pPr>
        <w:pStyle w:val="Title2"/>
        <w:numPr>
          <w:ilvl w:val="0"/>
          <w:numId w:val="14"/>
        </w:numPr>
        <w:spacing w:line="240" w:lineRule="auto"/>
        <w:jc w:val="left"/>
      </w:pPr>
      <w:r>
        <w:t>Press Enter</w:t>
      </w:r>
    </w:p>
    <w:p w14:paraId="64719240" w14:textId="77777777" w:rsidR="00165A9C" w:rsidRDefault="00165A9C" w:rsidP="00165A9C">
      <w:pPr>
        <w:pStyle w:val="Title2"/>
        <w:spacing w:line="240" w:lineRule="auto"/>
        <w:jc w:val="left"/>
      </w:pPr>
      <w:r>
        <w:tab/>
        <w:t xml:space="preserve">POSTCONDITIONS: </w:t>
      </w:r>
      <w:r>
        <w:tab/>
        <w:t xml:space="preserve">Program outputs “You hear someone pontificating on Computer </w:t>
      </w:r>
      <w:r>
        <w:tab/>
      </w:r>
      <w:r>
        <w:tab/>
      </w:r>
      <w:r>
        <w:tab/>
      </w:r>
      <w:r>
        <w:tab/>
      </w:r>
      <w:r>
        <w:tab/>
        <w:t>Science… Professor Wumpus must be nearby!”</w:t>
      </w:r>
    </w:p>
    <w:p w14:paraId="6A1807E7" w14:textId="77777777" w:rsidR="00C37E60" w:rsidRDefault="00C37E60" w:rsidP="00165A9C">
      <w:pPr>
        <w:pStyle w:val="Title2"/>
        <w:spacing w:line="240" w:lineRule="auto"/>
        <w:jc w:val="left"/>
      </w:pPr>
    </w:p>
    <w:p w14:paraId="4C50E4AC" w14:textId="101DF610" w:rsidR="00C37E60" w:rsidRDefault="00C37E60" w:rsidP="00C37E60">
      <w:r>
        <w:t xml:space="preserve">Test Case </w:t>
      </w:r>
      <w:r w:rsidR="009B0CA9">
        <w:t>19</w:t>
      </w:r>
      <w:r>
        <w:t>.</w:t>
      </w:r>
    </w:p>
    <w:p w14:paraId="56616DA7" w14:textId="24D611CE" w:rsidR="00C37E60" w:rsidRDefault="00C37E60" w:rsidP="00C37E60">
      <w:pPr>
        <w:pStyle w:val="Title2"/>
        <w:spacing w:line="240" w:lineRule="auto"/>
        <w:jc w:val="left"/>
      </w:pPr>
      <w:r>
        <w:tab/>
        <w:t xml:space="preserve">IDENTIFIER: </w:t>
      </w:r>
      <w:r>
        <w:tab/>
      </w:r>
      <w:r>
        <w:tab/>
        <w:t>WUMPUS-</w:t>
      </w:r>
      <w:r w:rsidR="009C40BF">
        <w:t>PROXIMITY-</w:t>
      </w:r>
      <w:r>
        <w:t>EAST</w:t>
      </w:r>
    </w:p>
    <w:p w14:paraId="72B89155" w14:textId="6A2DA14C" w:rsidR="00C37E60" w:rsidRDefault="00C37E60" w:rsidP="00C37E60">
      <w:pPr>
        <w:pStyle w:val="Title2"/>
        <w:spacing w:line="240" w:lineRule="auto"/>
        <w:jc w:val="both"/>
      </w:pPr>
      <w:r>
        <w:tab/>
        <w:t xml:space="preserve">DESCRIPTION: </w:t>
      </w:r>
      <w:r>
        <w:tab/>
      </w:r>
      <w:r>
        <w:tab/>
        <w:t xml:space="preserve">Test that Professor Wumpus alerts you when he is to the East of </w:t>
      </w:r>
      <w:r>
        <w:tab/>
      </w:r>
      <w:r>
        <w:tab/>
      </w:r>
      <w:r>
        <w:tab/>
      </w:r>
      <w:r>
        <w:tab/>
      </w:r>
      <w:r>
        <w:tab/>
        <w:t>user</w:t>
      </w:r>
    </w:p>
    <w:p w14:paraId="2DAC58C6" w14:textId="1EF9F934" w:rsidR="00C37E60" w:rsidRDefault="00C37E60" w:rsidP="00C37E60">
      <w:pPr>
        <w:pStyle w:val="Title2"/>
        <w:spacing w:line="240" w:lineRule="auto"/>
        <w:jc w:val="left"/>
      </w:pPr>
      <w:r>
        <w:tab/>
        <w:t xml:space="preserve">INPUT VALUES: </w:t>
      </w:r>
      <w:r>
        <w:tab/>
        <w:t>“S”</w:t>
      </w:r>
    </w:p>
    <w:p w14:paraId="47D6772D" w14:textId="77777777" w:rsidR="00C37E60" w:rsidRDefault="00C37E60" w:rsidP="00C37E60">
      <w:pPr>
        <w:pStyle w:val="Title2"/>
        <w:spacing w:line="240" w:lineRule="auto"/>
        <w:jc w:val="left"/>
      </w:pPr>
      <w:r>
        <w:tab/>
        <w:t xml:space="preserve">PRECONDITIONS: </w:t>
      </w:r>
      <w:r>
        <w:tab/>
        <w:t>Program is running with seed value of 20.</w:t>
      </w:r>
    </w:p>
    <w:p w14:paraId="09A6CB9F" w14:textId="522424D3" w:rsidR="00C37E60" w:rsidRDefault="00C37E60" w:rsidP="00C37E60">
      <w:pPr>
        <w:pStyle w:val="Title2"/>
        <w:spacing w:line="240" w:lineRule="auto"/>
        <w:jc w:val="left"/>
      </w:pPr>
      <w:r>
        <w:tab/>
      </w:r>
      <w:r>
        <w:tab/>
      </w:r>
      <w:r>
        <w:tab/>
      </w:r>
      <w:r>
        <w:tab/>
        <w:t>Player is in position (0,3)</w:t>
      </w:r>
    </w:p>
    <w:p w14:paraId="5EDE572B" w14:textId="77777777" w:rsidR="00C37E60" w:rsidRDefault="00C37E60" w:rsidP="00C37E60">
      <w:pPr>
        <w:pStyle w:val="Title2"/>
        <w:spacing w:line="240" w:lineRule="auto"/>
        <w:jc w:val="left"/>
      </w:pPr>
      <w:r>
        <w:tab/>
        <w:t>EXECUTION STEPS:</w:t>
      </w:r>
      <w:r>
        <w:tab/>
      </w:r>
    </w:p>
    <w:p w14:paraId="12C3069C" w14:textId="77777777" w:rsidR="00C37E60" w:rsidRDefault="00C37E60" w:rsidP="00C37E60">
      <w:pPr>
        <w:pStyle w:val="Title2"/>
        <w:numPr>
          <w:ilvl w:val="0"/>
          <w:numId w:val="15"/>
        </w:numPr>
        <w:spacing w:line="240" w:lineRule="auto"/>
        <w:jc w:val="left"/>
      </w:pPr>
      <w:r>
        <w:t>Type “S”</w:t>
      </w:r>
    </w:p>
    <w:p w14:paraId="5EE1370F" w14:textId="77777777" w:rsidR="00C37E60" w:rsidRDefault="00C37E60" w:rsidP="00C37E60">
      <w:pPr>
        <w:pStyle w:val="Title2"/>
        <w:numPr>
          <w:ilvl w:val="0"/>
          <w:numId w:val="15"/>
        </w:numPr>
        <w:spacing w:line="240" w:lineRule="auto"/>
        <w:jc w:val="left"/>
      </w:pPr>
      <w:r>
        <w:t>Press Enter</w:t>
      </w:r>
    </w:p>
    <w:p w14:paraId="7A2C52E3" w14:textId="77777777" w:rsidR="00C37E60" w:rsidRDefault="00C37E60" w:rsidP="00C37E60">
      <w:pPr>
        <w:pStyle w:val="Title2"/>
        <w:spacing w:line="240" w:lineRule="auto"/>
        <w:jc w:val="left"/>
      </w:pPr>
      <w:r>
        <w:tab/>
        <w:t xml:space="preserve">POSTCONDITIONS: </w:t>
      </w:r>
      <w:r>
        <w:tab/>
        <w:t xml:space="preserve">Program outputs “You hear someone pontificating on Computer </w:t>
      </w:r>
      <w:r>
        <w:tab/>
      </w:r>
      <w:r>
        <w:tab/>
      </w:r>
      <w:r>
        <w:tab/>
      </w:r>
      <w:r>
        <w:tab/>
      </w:r>
      <w:r>
        <w:tab/>
        <w:t>Science… Professor Wumpus must be nearby!”</w:t>
      </w:r>
    </w:p>
    <w:p w14:paraId="254B4CF0" w14:textId="7F8A8B3D" w:rsidR="00C37E60" w:rsidRDefault="009B0CA9" w:rsidP="00C37E60">
      <w:r>
        <w:t>Test Case 20</w:t>
      </w:r>
      <w:r w:rsidR="00C37E60">
        <w:t>.</w:t>
      </w:r>
    </w:p>
    <w:p w14:paraId="54D36708" w14:textId="54F00E4A" w:rsidR="00C37E60" w:rsidRDefault="00C37E60" w:rsidP="00C37E60">
      <w:pPr>
        <w:pStyle w:val="Title2"/>
        <w:spacing w:line="240" w:lineRule="auto"/>
        <w:jc w:val="left"/>
      </w:pPr>
      <w:r>
        <w:tab/>
        <w:t xml:space="preserve">IDENTIFIER: </w:t>
      </w:r>
      <w:r>
        <w:tab/>
      </w:r>
      <w:r>
        <w:tab/>
        <w:t>WUMPUS-</w:t>
      </w:r>
      <w:r w:rsidR="009C40BF">
        <w:t>PROXIMITY-</w:t>
      </w:r>
      <w:r>
        <w:t>WEST</w:t>
      </w:r>
    </w:p>
    <w:p w14:paraId="4D24818F" w14:textId="5C26A16D" w:rsidR="00C37E60" w:rsidRDefault="00C37E60" w:rsidP="00C37E60">
      <w:pPr>
        <w:pStyle w:val="Title2"/>
        <w:spacing w:line="240" w:lineRule="auto"/>
        <w:jc w:val="both"/>
      </w:pPr>
      <w:r>
        <w:tab/>
        <w:t xml:space="preserve">DESCRIPTION: </w:t>
      </w:r>
      <w:r>
        <w:tab/>
      </w:r>
      <w:r>
        <w:tab/>
        <w:t xml:space="preserve">Test that Professor Wumpus alerts you when he is to the West of </w:t>
      </w:r>
      <w:r>
        <w:tab/>
      </w:r>
      <w:r>
        <w:tab/>
      </w:r>
      <w:r>
        <w:tab/>
      </w:r>
      <w:r>
        <w:tab/>
      </w:r>
      <w:r>
        <w:tab/>
        <w:t>user</w:t>
      </w:r>
    </w:p>
    <w:p w14:paraId="0C8B3B1F" w14:textId="4A21FC7E" w:rsidR="00C37E60" w:rsidRDefault="00C37E60" w:rsidP="00C37E60">
      <w:pPr>
        <w:pStyle w:val="Title2"/>
        <w:spacing w:line="240" w:lineRule="auto"/>
        <w:jc w:val="left"/>
      </w:pPr>
      <w:r>
        <w:tab/>
        <w:t xml:space="preserve">INPUT VALUES: </w:t>
      </w:r>
      <w:r>
        <w:tab/>
        <w:t>“S”</w:t>
      </w:r>
    </w:p>
    <w:p w14:paraId="5467C484" w14:textId="77777777" w:rsidR="00C37E60" w:rsidRDefault="00C37E60" w:rsidP="00C37E60">
      <w:pPr>
        <w:pStyle w:val="Title2"/>
        <w:spacing w:line="240" w:lineRule="auto"/>
        <w:jc w:val="left"/>
      </w:pPr>
      <w:r>
        <w:tab/>
        <w:t xml:space="preserve">PRECONDITIONS: </w:t>
      </w:r>
      <w:r>
        <w:tab/>
        <w:t>Program is running with seed value of 20.</w:t>
      </w:r>
    </w:p>
    <w:p w14:paraId="2BEAD4E5" w14:textId="2BD11E0F" w:rsidR="00C37E60" w:rsidRDefault="00C37E60" w:rsidP="00C37E60">
      <w:pPr>
        <w:pStyle w:val="Title2"/>
        <w:spacing w:line="240" w:lineRule="auto"/>
        <w:jc w:val="left"/>
      </w:pPr>
      <w:r>
        <w:tab/>
      </w:r>
      <w:r>
        <w:tab/>
      </w:r>
      <w:r>
        <w:tab/>
      </w:r>
      <w:r>
        <w:tab/>
        <w:t>Player is in position (3,3)</w:t>
      </w:r>
    </w:p>
    <w:p w14:paraId="6AF61FF8" w14:textId="77777777" w:rsidR="00C37E60" w:rsidRDefault="00C37E60" w:rsidP="00C37E60">
      <w:pPr>
        <w:pStyle w:val="Title2"/>
        <w:spacing w:line="240" w:lineRule="auto"/>
        <w:jc w:val="left"/>
      </w:pPr>
      <w:r>
        <w:tab/>
        <w:t>EXECUTION STEPS:</w:t>
      </w:r>
      <w:r>
        <w:tab/>
      </w:r>
    </w:p>
    <w:p w14:paraId="7F355192" w14:textId="77777777" w:rsidR="00C37E60" w:rsidRDefault="00C37E60" w:rsidP="00C37E60">
      <w:pPr>
        <w:pStyle w:val="Title2"/>
        <w:numPr>
          <w:ilvl w:val="0"/>
          <w:numId w:val="16"/>
        </w:numPr>
        <w:spacing w:line="240" w:lineRule="auto"/>
        <w:jc w:val="left"/>
      </w:pPr>
      <w:r>
        <w:lastRenderedPageBreak/>
        <w:t>Type “S”</w:t>
      </w:r>
    </w:p>
    <w:p w14:paraId="3B873E35" w14:textId="77777777" w:rsidR="00C37E60" w:rsidRDefault="00C37E60" w:rsidP="00C37E60">
      <w:pPr>
        <w:pStyle w:val="Title2"/>
        <w:numPr>
          <w:ilvl w:val="0"/>
          <w:numId w:val="16"/>
        </w:numPr>
        <w:spacing w:line="240" w:lineRule="auto"/>
        <w:jc w:val="left"/>
      </w:pPr>
      <w:r>
        <w:t>Press Enter</w:t>
      </w:r>
    </w:p>
    <w:p w14:paraId="5F3D1CD2" w14:textId="77777777" w:rsidR="00C37E60" w:rsidRDefault="00C37E60" w:rsidP="00C37E60">
      <w:pPr>
        <w:pStyle w:val="Title2"/>
        <w:spacing w:line="240" w:lineRule="auto"/>
        <w:jc w:val="left"/>
      </w:pPr>
      <w:r>
        <w:tab/>
        <w:t xml:space="preserve">POSTCONDITIONS: </w:t>
      </w:r>
      <w:r>
        <w:tab/>
        <w:t xml:space="preserve">Program outputs “You hear someone pontificating on Computer </w:t>
      </w:r>
      <w:r>
        <w:tab/>
      </w:r>
      <w:r>
        <w:tab/>
      </w:r>
      <w:r>
        <w:tab/>
      </w:r>
      <w:r>
        <w:tab/>
      </w:r>
      <w:r>
        <w:tab/>
        <w:t>Science… Professor Wumpus must be nearby!”</w:t>
      </w:r>
    </w:p>
    <w:p w14:paraId="76DA06FF" w14:textId="40C9641F" w:rsidR="00C37E60" w:rsidRDefault="009B0CA9" w:rsidP="00C37E60">
      <w:pPr>
        <w:pStyle w:val="Title2"/>
        <w:spacing w:line="240" w:lineRule="auto"/>
        <w:jc w:val="left"/>
      </w:pPr>
      <w:r>
        <w:t>Test Case 21</w:t>
      </w:r>
      <w:r w:rsidR="00BF2FA4">
        <w:t>.</w:t>
      </w:r>
    </w:p>
    <w:p w14:paraId="7C15C7FE" w14:textId="3F6D7BBB" w:rsidR="00BF2FA4" w:rsidRDefault="00BF2FA4" w:rsidP="00BF2FA4">
      <w:pPr>
        <w:pStyle w:val="Title2"/>
        <w:spacing w:line="240" w:lineRule="auto"/>
        <w:jc w:val="left"/>
      </w:pPr>
      <w:r>
        <w:tab/>
        <w:t xml:space="preserve">IDENTIFIER: </w:t>
      </w:r>
      <w:r>
        <w:tab/>
      </w:r>
      <w:r>
        <w:tab/>
      </w:r>
      <w:r w:rsidR="00553A67">
        <w:t>MOVE-</w:t>
      </w:r>
      <w:r>
        <w:t>ROOM-EXISTS</w:t>
      </w:r>
    </w:p>
    <w:p w14:paraId="6AA658ED" w14:textId="3014D2F9" w:rsidR="00BF2FA4" w:rsidRDefault="00BF2FA4" w:rsidP="00BF2FA4">
      <w:pPr>
        <w:pStyle w:val="Title2"/>
        <w:spacing w:line="240" w:lineRule="auto"/>
        <w:jc w:val="both"/>
      </w:pPr>
      <w:r>
        <w:tab/>
        <w:t xml:space="preserve">DESCRIPTION: </w:t>
      </w:r>
      <w:r>
        <w:tab/>
      </w:r>
      <w:r>
        <w:tab/>
        <w:t xml:space="preserve">Test that is the character moves into a valid room, the “S” in the </w:t>
      </w:r>
      <w:r>
        <w:tab/>
      </w:r>
      <w:r>
        <w:tab/>
      </w:r>
      <w:r>
        <w:tab/>
      </w:r>
      <w:r>
        <w:tab/>
      </w:r>
      <w:r>
        <w:tab/>
        <w:t>matrix moves and a new iteration begins</w:t>
      </w:r>
    </w:p>
    <w:p w14:paraId="0AAE6D78" w14:textId="77777777" w:rsidR="00BF2FA4" w:rsidRDefault="00BF2FA4" w:rsidP="00BF2FA4">
      <w:pPr>
        <w:pStyle w:val="Title2"/>
        <w:spacing w:line="240" w:lineRule="auto"/>
        <w:jc w:val="left"/>
      </w:pPr>
      <w:r>
        <w:tab/>
        <w:t xml:space="preserve">INPUT VALUES: </w:t>
      </w:r>
      <w:r>
        <w:tab/>
        <w:t>“S”</w:t>
      </w:r>
    </w:p>
    <w:p w14:paraId="60AA4140" w14:textId="0C82531A" w:rsidR="00BF2FA4" w:rsidRDefault="00BF2FA4" w:rsidP="00BF2FA4">
      <w:pPr>
        <w:pStyle w:val="Title2"/>
        <w:spacing w:line="240" w:lineRule="auto"/>
        <w:jc w:val="left"/>
      </w:pPr>
      <w:r>
        <w:tab/>
        <w:t xml:space="preserve">PRECONDITIONS: </w:t>
      </w:r>
      <w:r>
        <w:tab/>
        <w:t>Program has just started running with no further input</w:t>
      </w:r>
    </w:p>
    <w:p w14:paraId="5F22C8F4" w14:textId="77777777" w:rsidR="00BF2FA4" w:rsidRDefault="00BF2FA4" w:rsidP="00BF2FA4">
      <w:pPr>
        <w:pStyle w:val="Title2"/>
        <w:spacing w:line="240" w:lineRule="auto"/>
        <w:jc w:val="left"/>
      </w:pPr>
      <w:r>
        <w:tab/>
        <w:t>EXECUTION STEPS:</w:t>
      </w:r>
      <w:r>
        <w:tab/>
      </w:r>
    </w:p>
    <w:p w14:paraId="548431A6" w14:textId="77777777" w:rsidR="00BF2FA4" w:rsidRDefault="00BF2FA4" w:rsidP="00BF2FA4">
      <w:pPr>
        <w:pStyle w:val="Title2"/>
        <w:numPr>
          <w:ilvl w:val="0"/>
          <w:numId w:val="17"/>
        </w:numPr>
        <w:spacing w:line="240" w:lineRule="auto"/>
        <w:jc w:val="left"/>
      </w:pPr>
      <w:r>
        <w:t>Type “S”</w:t>
      </w:r>
    </w:p>
    <w:p w14:paraId="6E71948E" w14:textId="77777777" w:rsidR="00BF2FA4" w:rsidRDefault="00BF2FA4" w:rsidP="00BF2FA4">
      <w:pPr>
        <w:pStyle w:val="Title2"/>
        <w:numPr>
          <w:ilvl w:val="0"/>
          <w:numId w:val="17"/>
        </w:numPr>
        <w:spacing w:line="240" w:lineRule="auto"/>
        <w:jc w:val="left"/>
      </w:pPr>
      <w:r>
        <w:t>Press Enter</w:t>
      </w:r>
    </w:p>
    <w:p w14:paraId="165CF0F7" w14:textId="379BA338" w:rsidR="00BF2FA4" w:rsidRDefault="00BF2FA4" w:rsidP="00BF2FA4">
      <w:pPr>
        <w:pStyle w:val="Title2"/>
        <w:spacing w:line="240" w:lineRule="auto"/>
        <w:jc w:val="left"/>
      </w:pPr>
      <w:r>
        <w:tab/>
        <w:t xml:space="preserve">POSTCONDITIONS: </w:t>
      </w:r>
      <w:r>
        <w:tab/>
        <w:t xml:space="preserve">Program reprints the matrix, and the “S” character has moved </w:t>
      </w:r>
      <w:r>
        <w:tab/>
      </w:r>
      <w:r>
        <w:tab/>
      </w:r>
      <w:r>
        <w:tab/>
      </w:r>
      <w:r>
        <w:tab/>
      </w:r>
      <w:r>
        <w:tab/>
        <w:t xml:space="preserve">down one from its previous location. Program awaits next input </w:t>
      </w:r>
      <w:r>
        <w:tab/>
      </w:r>
      <w:r>
        <w:tab/>
      </w:r>
      <w:r>
        <w:tab/>
      </w:r>
      <w:r>
        <w:tab/>
      </w:r>
      <w:r>
        <w:tab/>
        <w:t xml:space="preserve">character. </w:t>
      </w:r>
    </w:p>
    <w:p w14:paraId="58B6D1E4" w14:textId="33DD0B3D" w:rsidR="00BF2FA4" w:rsidRDefault="009B0CA9" w:rsidP="00C37E60">
      <w:pPr>
        <w:pStyle w:val="Title2"/>
        <w:spacing w:line="240" w:lineRule="auto"/>
        <w:jc w:val="left"/>
      </w:pPr>
      <w:r>
        <w:t>Test Case 22</w:t>
      </w:r>
      <w:r w:rsidR="00BF2FA4">
        <w:t>.</w:t>
      </w:r>
    </w:p>
    <w:p w14:paraId="68D1605A" w14:textId="232B87DD" w:rsidR="00BF2FA4" w:rsidRDefault="00BF2FA4" w:rsidP="00BF2FA4">
      <w:pPr>
        <w:pStyle w:val="Title2"/>
        <w:spacing w:line="240" w:lineRule="auto"/>
        <w:jc w:val="left"/>
      </w:pPr>
      <w:r>
        <w:tab/>
        <w:t xml:space="preserve">IDENTIFIER: </w:t>
      </w:r>
      <w:r>
        <w:tab/>
      </w:r>
      <w:r>
        <w:tab/>
        <w:t>WUMPUS-WITH-ASSIGNMENT</w:t>
      </w:r>
    </w:p>
    <w:p w14:paraId="436A41B3" w14:textId="4742E9F9" w:rsidR="00BF2FA4" w:rsidRDefault="00BF2FA4" w:rsidP="00BF2FA4">
      <w:pPr>
        <w:pStyle w:val="Title2"/>
        <w:spacing w:line="240" w:lineRule="auto"/>
        <w:jc w:val="both"/>
      </w:pPr>
      <w:r>
        <w:tab/>
        <w:t xml:space="preserve">DESCRIPTION: </w:t>
      </w:r>
      <w:r>
        <w:tab/>
      </w:r>
      <w:r>
        <w:tab/>
        <w:t xml:space="preserve">Test that game is won after getting assignment and landing on </w:t>
      </w:r>
      <w:r>
        <w:tab/>
      </w:r>
      <w:r>
        <w:tab/>
      </w:r>
      <w:r>
        <w:tab/>
      </w:r>
      <w:r>
        <w:tab/>
      </w:r>
      <w:r>
        <w:tab/>
        <w:t>WUMPUS</w:t>
      </w:r>
    </w:p>
    <w:p w14:paraId="5E67442C" w14:textId="1D4F7CFA" w:rsidR="00BF2FA4" w:rsidRDefault="00BF2FA4" w:rsidP="00BF2FA4">
      <w:pPr>
        <w:pStyle w:val="Title2"/>
        <w:spacing w:line="240" w:lineRule="auto"/>
        <w:jc w:val="left"/>
      </w:pPr>
      <w:r>
        <w:tab/>
        <w:t xml:space="preserve">INPUT VALUES: </w:t>
      </w:r>
      <w:r>
        <w:tab/>
        <w:t>“E”</w:t>
      </w:r>
    </w:p>
    <w:p w14:paraId="3AAF2526" w14:textId="77777777" w:rsidR="00BF2FA4" w:rsidRDefault="00BF2FA4" w:rsidP="00BF2FA4">
      <w:pPr>
        <w:pStyle w:val="Title2"/>
        <w:spacing w:line="240" w:lineRule="auto"/>
        <w:jc w:val="left"/>
      </w:pPr>
      <w:r>
        <w:tab/>
        <w:t xml:space="preserve">PRECONDITIONS: </w:t>
      </w:r>
      <w:r>
        <w:tab/>
        <w:t>Program is running with seed value of 20.</w:t>
      </w:r>
    </w:p>
    <w:p w14:paraId="6C31027C" w14:textId="140C7DBE" w:rsidR="00BF2FA4" w:rsidRDefault="00BF2FA4" w:rsidP="00BF2FA4">
      <w:pPr>
        <w:pStyle w:val="Title2"/>
        <w:spacing w:line="240" w:lineRule="auto"/>
        <w:jc w:val="left"/>
      </w:pPr>
      <w:r>
        <w:tab/>
      </w:r>
      <w:r>
        <w:tab/>
      </w:r>
      <w:r>
        <w:tab/>
      </w:r>
      <w:r>
        <w:tab/>
        <w:t>Player has obtained the assignment</w:t>
      </w:r>
    </w:p>
    <w:p w14:paraId="44E1587D" w14:textId="4FC814C2" w:rsidR="00BF2FA4" w:rsidRDefault="00BF2FA4" w:rsidP="00BF2FA4">
      <w:pPr>
        <w:pStyle w:val="Title2"/>
        <w:spacing w:line="240" w:lineRule="auto"/>
        <w:jc w:val="left"/>
      </w:pPr>
      <w:r>
        <w:tab/>
      </w:r>
      <w:r>
        <w:tab/>
      </w:r>
      <w:r>
        <w:tab/>
      </w:r>
      <w:r>
        <w:tab/>
        <w:t>Player is in position (0,4)</w:t>
      </w:r>
    </w:p>
    <w:p w14:paraId="2F394D87" w14:textId="77777777" w:rsidR="00BF2FA4" w:rsidRDefault="00BF2FA4" w:rsidP="00BF2FA4">
      <w:pPr>
        <w:pStyle w:val="Title2"/>
        <w:spacing w:line="240" w:lineRule="auto"/>
        <w:jc w:val="left"/>
      </w:pPr>
      <w:r>
        <w:tab/>
        <w:t>EXECUTION STEPS:</w:t>
      </w:r>
      <w:r>
        <w:tab/>
      </w:r>
    </w:p>
    <w:p w14:paraId="445FFEE5" w14:textId="775A3A90" w:rsidR="00BF2FA4" w:rsidRDefault="00BF2FA4" w:rsidP="00BF2FA4">
      <w:pPr>
        <w:pStyle w:val="Title2"/>
        <w:numPr>
          <w:ilvl w:val="0"/>
          <w:numId w:val="18"/>
        </w:numPr>
        <w:spacing w:line="240" w:lineRule="auto"/>
        <w:jc w:val="left"/>
      </w:pPr>
      <w:r>
        <w:t>Type “E”</w:t>
      </w:r>
    </w:p>
    <w:p w14:paraId="31C282A4" w14:textId="77777777" w:rsidR="00BF2FA4" w:rsidRDefault="00BF2FA4" w:rsidP="00BF2FA4">
      <w:pPr>
        <w:pStyle w:val="Title2"/>
        <w:numPr>
          <w:ilvl w:val="0"/>
          <w:numId w:val="18"/>
        </w:numPr>
        <w:spacing w:line="240" w:lineRule="auto"/>
        <w:jc w:val="left"/>
      </w:pPr>
      <w:r>
        <w:t>Press Enter</w:t>
      </w:r>
    </w:p>
    <w:p w14:paraId="0E1A9331" w14:textId="3786336A" w:rsidR="00BF2FA4" w:rsidRDefault="00BF2FA4" w:rsidP="00BF2FA4">
      <w:pPr>
        <w:pStyle w:val="Title2"/>
        <w:spacing w:line="240" w:lineRule="auto"/>
        <w:jc w:val="left"/>
      </w:pPr>
      <w:r>
        <w:tab/>
        <w:t xml:space="preserve">POSTCONDITIONS: </w:t>
      </w:r>
      <w:r>
        <w:tab/>
        <w:t>Program outputs “You turn in your assignment. YOU WIN!”</w:t>
      </w:r>
    </w:p>
    <w:p w14:paraId="4B358C40" w14:textId="6052412C" w:rsidR="004C340E" w:rsidRDefault="004C340E" w:rsidP="00BF2FA4">
      <w:pPr>
        <w:pStyle w:val="Title2"/>
        <w:spacing w:line="240" w:lineRule="auto"/>
        <w:jc w:val="left"/>
      </w:pPr>
      <w:r>
        <w:tab/>
      </w:r>
      <w:r>
        <w:tab/>
      </w:r>
      <w:r>
        <w:tab/>
      </w:r>
      <w:r>
        <w:tab/>
        <w:t>Program ends</w:t>
      </w:r>
    </w:p>
    <w:p w14:paraId="326F46B8" w14:textId="77777777" w:rsidR="00BF2FA4" w:rsidRDefault="00BF2FA4" w:rsidP="00BF2FA4">
      <w:pPr>
        <w:pStyle w:val="Title2"/>
        <w:spacing w:line="240" w:lineRule="auto"/>
        <w:jc w:val="left"/>
      </w:pPr>
    </w:p>
    <w:p w14:paraId="36F41185" w14:textId="506B68B6" w:rsidR="00C37E60" w:rsidRDefault="009B0CA9" w:rsidP="00165A9C">
      <w:pPr>
        <w:pStyle w:val="Title2"/>
        <w:spacing w:line="240" w:lineRule="auto"/>
        <w:jc w:val="left"/>
      </w:pPr>
      <w:r>
        <w:t>Test Case 23</w:t>
      </w:r>
      <w:r w:rsidR="00BF2FA4">
        <w:t xml:space="preserve">. </w:t>
      </w:r>
    </w:p>
    <w:p w14:paraId="5A0676F1" w14:textId="2C4359D9" w:rsidR="00BF2FA4" w:rsidRDefault="00BF2FA4" w:rsidP="00BF2FA4">
      <w:pPr>
        <w:pStyle w:val="Title2"/>
        <w:spacing w:line="240" w:lineRule="auto"/>
        <w:jc w:val="left"/>
      </w:pPr>
      <w:r>
        <w:tab/>
        <w:t xml:space="preserve">IDENTIFIER: </w:t>
      </w:r>
      <w:r>
        <w:tab/>
      </w:r>
      <w:r>
        <w:tab/>
        <w:t>WUMPUS-WITHOUT-ASSIGNMENT</w:t>
      </w:r>
    </w:p>
    <w:p w14:paraId="450DE400" w14:textId="6F4661B3" w:rsidR="00BF2FA4" w:rsidRDefault="00BF2FA4" w:rsidP="00BF2FA4">
      <w:pPr>
        <w:pStyle w:val="Title2"/>
        <w:spacing w:line="240" w:lineRule="auto"/>
        <w:jc w:val="both"/>
      </w:pPr>
      <w:r>
        <w:tab/>
        <w:t xml:space="preserve">DESCRIPTION: </w:t>
      </w:r>
      <w:r>
        <w:tab/>
      </w:r>
      <w:r>
        <w:tab/>
        <w:t>Test that game is lost after landing on WUMPUS without first</w:t>
      </w:r>
    </w:p>
    <w:p w14:paraId="3F59B375" w14:textId="130A924A" w:rsidR="00BF2FA4" w:rsidRDefault="00BF2FA4" w:rsidP="00BF2FA4">
      <w:pPr>
        <w:pStyle w:val="Title2"/>
        <w:spacing w:line="240" w:lineRule="auto"/>
        <w:jc w:val="both"/>
      </w:pPr>
      <w:r>
        <w:tab/>
      </w:r>
      <w:r>
        <w:tab/>
      </w:r>
      <w:r>
        <w:tab/>
      </w:r>
      <w:r>
        <w:tab/>
        <w:t>getting the assignment</w:t>
      </w:r>
    </w:p>
    <w:p w14:paraId="40F0B5C8" w14:textId="71C34D93" w:rsidR="00BF2FA4" w:rsidRDefault="00BF2FA4" w:rsidP="00BF2FA4">
      <w:pPr>
        <w:pStyle w:val="Title2"/>
        <w:spacing w:line="240" w:lineRule="auto"/>
        <w:jc w:val="left"/>
      </w:pPr>
      <w:r>
        <w:tab/>
        <w:t xml:space="preserve">INPUT VALUES: </w:t>
      </w:r>
      <w:r>
        <w:tab/>
        <w:t>“S”</w:t>
      </w:r>
    </w:p>
    <w:p w14:paraId="6D7A9511" w14:textId="77777777" w:rsidR="00BF2FA4" w:rsidRDefault="00BF2FA4" w:rsidP="00BF2FA4">
      <w:pPr>
        <w:pStyle w:val="Title2"/>
        <w:spacing w:line="240" w:lineRule="auto"/>
        <w:jc w:val="left"/>
      </w:pPr>
      <w:r>
        <w:tab/>
        <w:t xml:space="preserve">PRECONDITIONS: </w:t>
      </w:r>
      <w:r>
        <w:tab/>
        <w:t>Program is running with seed value of 20.</w:t>
      </w:r>
    </w:p>
    <w:p w14:paraId="12B59E19" w14:textId="179AEAD7" w:rsidR="00BF2FA4" w:rsidRDefault="00BF2FA4" w:rsidP="00BF2FA4">
      <w:pPr>
        <w:pStyle w:val="Title2"/>
        <w:spacing w:line="240" w:lineRule="auto"/>
        <w:jc w:val="left"/>
      </w:pPr>
      <w:r>
        <w:tab/>
      </w:r>
      <w:r>
        <w:tab/>
      </w:r>
      <w:r>
        <w:tab/>
      </w:r>
      <w:r>
        <w:tab/>
        <w:t>Player has NOT obtained the assignment</w:t>
      </w:r>
    </w:p>
    <w:p w14:paraId="5C7ECE5E" w14:textId="269C9371" w:rsidR="00BF2FA4" w:rsidRDefault="00BF2FA4" w:rsidP="00BF2FA4">
      <w:pPr>
        <w:pStyle w:val="Title2"/>
        <w:spacing w:line="240" w:lineRule="auto"/>
        <w:jc w:val="left"/>
      </w:pPr>
      <w:r>
        <w:tab/>
      </w:r>
      <w:r>
        <w:tab/>
      </w:r>
      <w:r>
        <w:tab/>
      </w:r>
      <w:r>
        <w:tab/>
        <w:t>Player is in position (2,3)</w:t>
      </w:r>
    </w:p>
    <w:p w14:paraId="07BFC937" w14:textId="77777777" w:rsidR="00BF2FA4" w:rsidRDefault="00BF2FA4" w:rsidP="00BF2FA4">
      <w:pPr>
        <w:pStyle w:val="Title2"/>
        <w:spacing w:line="240" w:lineRule="auto"/>
        <w:jc w:val="left"/>
      </w:pPr>
      <w:r>
        <w:tab/>
        <w:t>EXECUTION STEPS:</w:t>
      </w:r>
      <w:r>
        <w:tab/>
      </w:r>
    </w:p>
    <w:p w14:paraId="6396E705" w14:textId="1C82E9CE" w:rsidR="00BF2FA4" w:rsidRDefault="00BF2FA4" w:rsidP="00BF2FA4">
      <w:pPr>
        <w:pStyle w:val="Title2"/>
        <w:numPr>
          <w:ilvl w:val="0"/>
          <w:numId w:val="19"/>
        </w:numPr>
        <w:spacing w:line="240" w:lineRule="auto"/>
        <w:jc w:val="left"/>
      </w:pPr>
      <w:r>
        <w:t>Type “S”</w:t>
      </w:r>
    </w:p>
    <w:p w14:paraId="2F2992D1" w14:textId="77777777" w:rsidR="00BF2FA4" w:rsidRDefault="00BF2FA4" w:rsidP="00BF2FA4">
      <w:pPr>
        <w:pStyle w:val="Title2"/>
        <w:numPr>
          <w:ilvl w:val="0"/>
          <w:numId w:val="19"/>
        </w:numPr>
        <w:spacing w:line="240" w:lineRule="auto"/>
        <w:jc w:val="left"/>
      </w:pPr>
      <w:r>
        <w:t>Press Enter</w:t>
      </w:r>
    </w:p>
    <w:p w14:paraId="68F23A42" w14:textId="09AE165E" w:rsidR="00BF2FA4" w:rsidRDefault="00BF2FA4" w:rsidP="00BF2FA4">
      <w:pPr>
        <w:pStyle w:val="Title2"/>
        <w:spacing w:line="240" w:lineRule="auto"/>
        <w:jc w:val="left"/>
      </w:pPr>
      <w:r>
        <w:tab/>
        <w:t xml:space="preserve">POSTCONDITIONS: </w:t>
      </w:r>
      <w:r>
        <w:tab/>
        <w:t xml:space="preserve">Program outputs “Prof Wumpus sees you, but you don’t have your </w:t>
      </w:r>
      <w:r>
        <w:tab/>
      </w:r>
      <w:r>
        <w:tab/>
      </w:r>
      <w:r>
        <w:tab/>
      </w:r>
      <w:r>
        <w:tab/>
        <w:t>assignment.  YOU LOSE!”</w:t>
      </w:r>
    </w:p>
    <w:p w14:paraId="4E9B3197" w14:textId="32CA4A51" w:rsidR="004C340E" w:rsidRDefault="004C340E" w:rsidP="00BF2FA4">
      <w:pPr>
        <w:pStyle w:val="Title2"/>
        <w:spacing w:line="240" w:lineRule="auto"/>
        <w:jc w:val="left"/>
      </w:pPr>
      <w:r>
        <w:tab/>
      </w:r>
      <w:r>
        <w:tab/>
      </w:r>
      <w:r>
        <w:tab/>
      </w:r>
      <w:r>
        <w:tab/>
        <w:t>Program ends.</w:t>
      </w:r>
    </w:p>
    <w:p w14:paraId="0ECCA152" w14:textId="77777777" w:rsidR="003D6724" w:rsidRDefault="003D6724" w:rsidP="00BF2FA4">
      <w:pPr>
        <w:pStyle w:val="Title2"/>
        <w:spacing w:line="240" w:lineRule="auto"/>
        <w:jc w:val="left"/>
      </w:pPr>
    </w:p>
    <w:p w14:paraId="04B0A0AB" w14:textId="76CEA46A" w:rsidR="003D6724" w:rsidRDefault="009B0CA9" w:rsidP="003D6724">
      <w:pPr>
        <w:pStyle w:val="Title2"/>
        <w:spacing w:line="240" w:lineRule="auto"/>
        <w:jc w:val="left"/>
      </w:pPr>
      <w:r>
        <w:t>Test Case 24</w:t>
      </w:r>
      <w:r w:rsidR="003D6724">
        <w:t xml:space="preserve">. </w:t>
      </w:r>
    </w:p>
    <w:p w14:paraId="07107194" w14:textId="38985A34" w:rsidR="003D6724" w:rsidRDefault="003D6724" w:rsidP="003D6724">
      <w:pPr>
        <w:pStyle w:val="Title2"/>
        <w:spacing w:line="240" w:lineRule="auto"/>
        <w:jc w:val="left"/>
      </w:pPr>
      <w:r>
        <w:tab/>
        <w:t xml:space="preserve">IDENTIFIER: </w:t>
      </w:r>
      <w:r>
        <w:tab/>
      </w:r>
      <w:r>
        <w:tab/>
        <w:t>TA-</w:t>
      </w:r>
      <w:r w:rsidR="00963740">
        <w:t>WALL</w:t>
      </w:r>
    </w:p>
    <w:p w14:paraId="21D119F5" w14:textId="0F6D9400" w:rsidR="003D6724" w:rsidRDefault="003D6724" w:rsidP="00963740">
      <w:pPr>
        <w:pStyle w:val="Title2"/>
        <w:spacing w:line="240" w:lineRule="auto"/>
        <w:jc w:val="both"/>
      </w:pPr>
      <w:r>
        <w:tab/>
        <w:t xml:space="preserve">DESCRIPTION: </w:t>
      </w:r>
      <w:r>
        <w:tab/>
      </w:r>
      <w:r>
        <w:tab/>
        <w:t xml:space="preserve">Test that </w:t>
      </w:r>
      <w:r w:rsidR="00963740">
        <w:t>the when the TA hits a wall, program gives alert</w:t>
      </w:r>
    </w:p>
    <w:p w14:paraId="6DDD901C" w14:textId="66DB9218" w:rsidR="003D6724" w:rsidRDefault="003D6724" w:rsidP="003D6724">
      <w:pPr>
        <w:pStyle w:val="Title2"/>
        <w:spacing w:line="240" w:lineRule="auto"/>
        <w:jc w:val="left"/>
      </w:pPr>
      <w:r>
        <w:tab/>
        <w:t xml:space="preserve">INPUT VALUES: </w:t>
      </w:r>
      <w:r>
        <w:tab/>
        <w:t>“</w:t>
      </w:r>
      <w:r w:rsidR="00963740">
        <w:t>W</w:t>
      </w:r>
      <w:r>
        <w:t>”</w:t>
      </w:r>
      <w:r w:rsidR="0064551F">
        <w:t xml:space="preserve"> repeatedly</w:t>
      </w:r>
    </w:p>
    <w:p w14:paraId="67EE86A5" w14:textId="06735F68" w:rsidR="003D6724" w:rsidRDefault="003D6724" w:rsidP="003D6724">
      <w:pPr>
        <w:pStyle w:val="Title2"/>
        <w:spacing w:line="240" w:lineRule="auto"/>
        <w:jc w:val="left"/>
      </w:pPr>
      <w:r>
        <w:tab/>
        <w:t xml:space="preserve">PRECONDITIONS: </w:t>
      </w:r>
      <w:r>
        <w:tab/>
        <w:t xml:space="preserve">Program </w:t>
      </w:r>
      <w:r w:rsidR="00963740">
        <w:t>has just begun running with seed value of 22</w:t>
      </w:r>
      <w:r>
        <w:t>.</w:t>
      </w:r>
    </w:p>
    <w:p w14:paraId="39A75E04" w14:textId="48C310EE" w:rsidR="003D6724" w:rsidRDefault="003D6724" w:rsidP="00963740">
      <w:pPr>
        <w:pStyle w:val="Title2"/>
        <w:spacing w:line="240" w:lineRule="auto"/>
        <w:jc w:val="left"/>
      </w:pPr>
      <w:r>
        <w:tab/>
      </w:r>
      <w:r>
        <w:tab/>
      </w:r>
      <w:r>
        <w:tab/>
      </w:r>
      <w:r>
        <w:tab/>
        <w:t>Player h</w:t>
      </w:r>
      <w:r w:rsidR="00963740">
        <w:t>as not entered any other input</w:t>
      </w:r>
    </w:p>
    <w:p w14:paraId="64CEA308" w14:textId="77777777" w:rsidR="003D6724" w:rsidRDefault="003D6724" w:rsidP="003D6724">
      <w:pPr>
        <w:pStyle w:val="Title2"/>
        <w:spacing w:line="240" w:lineRule="auto"/>
        <w:jc w:val="left"/>
      </w:pPr>
      <w:r>
        <w:tab/>
        <w:t>EXECUTION STEPS:</w:t>
      </w:r>
      <w:r>
        <w:tab/>
      </w:r>
    </w:p>
    <w:p w14:paraId="0FBB854F" w14:textId="50F1158F" w:rsidR="00963740" w:rsidRDefault="00963740" w:rsidP="003D6724">
      <w:pPr>
        <w:pStyle w:val="Title2"/>
        <w:spacing w:line="240" w:lineRule="auto"/>
        <w:jc w:val="left"/>
      </w:pPr>
      <w:r>
        <w:tab/>
      </w:r>
      <w:r w:rsidR="0064551F">
        <w:tab/>
      </w:r>
      <w:r w:rsidR="0064551F">
        <w:tab/>
      </w:r>
      <w:r w:rsidR="0064551F">
        <w:tab/>
        <w:t>1. Repeat the below process 100 times</w:t>
      </w:r>
    </w:p>
    <w:p w14:paraId="6651531B" w14:textId="42310C30" w:rsidR="003D6724" w:rsidRDefault="003D6724" w:rsidP="003D6724">
      <w:pPr>
        <w:pStyle w:val="Title2"/>
        <w:numPr>
          <w:ilvl w:val="0"/>
          <w:numId w:val="20"/>
        </w:numPr>
        <w:spacing w:line="240" w:lineRule="auto"/>
        <w:jc w:val="left"/>
      </w:pPr>
      <w:r>
        <w:t>Type “</w:t>
      </w:r>
      <w:r w:rsidR="00963740">
        <w:t>W</w:t>
      </w:r>
      <w:r>
        <w:t>”</w:t>
      </w:r>
    </w:p>
    <w:p w14:paraId="58EE0D8C" w14:textId="77777777" w:rsidR="003D6724" w:rsidRDefault="003D6724" w:rsidP="003D6724">
      <w:pPr>
        <w:pStyle w:val="Title2"/>
        <w:numPr>
          <w:ilvl w:val="0"/>
          <w:numId w:val="20"/>
        </w:numPr>
        <w:spacing w:line="240" w:lineRule="auto"/>
        <w:jc w:val="left"/>
      </w:pPr>
      <w:r>
        <w:t>Press Enter</w:t>
      </w:r>
    </w:p>
    <w:p w14:paraId="3F8A8C6D" w14:textId="68FD7EF0" w:rsidR="003D6724" w:rsidRDefault="003D6724" w:rsidP="003D6724">
      <w:pPr>
        <w:pStyle w:val="Title2"/>
        <w:spacing w:line="240" w:lineRule="auto"/>
        <w:jc w:val="left"/>
      </w:pPr>
      <w:r>
        <w:tab/>
        <w:t xml:space="preserve">POSTCONDITIONS: </w:t>
      </w:r>
      <w:r>
        <w:tab/>
        <w:t>Program</w:t>
      </w:r>
      <w:r w:rsidR="0064551F">
        <w:t xml:space="preserve"> iterates normally with at least one output</w:t>
      </w:r>
      <w:r>
        <w:t xml:space="preserve"> “</w:t>
      </w:r>
      <w:r w:rsidR="0064551F">
        <w:t xml:space="preserve">You hear a </w:t>
      </w:r>
      <w:r w:rsidR="0064551F">
        <w:tab/>
      </w:r>
      <w:r w:rsidR="0064551F">
        <w:tab/>
      </w:r>
      <w:r w:rsidR="0064551F">
        <w:tab/>
      </w:r>
      <w:r w:rsidR="0064551F">
        <w:tab/>
      </w:r>
      <w:r w:rsidR="0064551F">
        <w:tab/>
        <w:t>thud, as if the TA hit into a ……” alert.</w:t>
      </w:r>
    </w:p>
    <w:p w14:paraId="769CB7D0" w14:textId="77777777" w:rsidR="00BF2FA4" w:rsidRDefault="00BF2FA4" w:rsidP="00BF2FA4">
      <w:pPr>
        <w:pStyle w:val="Title2"/>
        <w:spacing w:line="240" w:lineRule="auto"/>
        <w:jc w:val="left"/>
      </w:pPr>
    </w:p>
    <w:p w14:paraId="2A5A7102" w14:textId="6D912362" w:rsidR="0064551F" w:rsidRDefault="009B0CA9" w:rsidP="0064551F">
      <w:pPr>
        <w:pStyle w:val="Title2"/>
        <w:spacing w:line="240" w:lineRule="auto"/>
        <w:jc w:val="left"/>
      </w:pPr>
      <w:r>
        <w:t>Test Case 25</w:t>
      </w:r>
      <w:r w:rsidR="00553A67">
        <w:t>.</w:t>
      </w:r>
      <w:r w:rsidR="0064551F">
        <w:t xml:space="preserve"> </w:t>
      </w:r>
    </w:p>
    <w:p w14:paraId="6AAE2720" w14:textId="1190D1A4" w:rsidR="0064551F" w:rsidRDefault="0064551F" w:rsidP="0064551F">
      <w:pPr>
        <w:pStyle w:val="Title2"/>
        <w:spacing w:line="240" w:lineRule="auto"/>
        <w:jc w:val="left"/>
      </w:pPr>
      <w:r>
        <w:tab/>
        <w:t xml:space="preserve">IDENTIFIER: </w:t>
      </w:r>
      <w:r>
        <w:tab/>
      </w:r>
      <w:r>
        <w:tab/>
        <w:t>TA-</w:t>
      </w:r>
      <w:r w:rsidR="00D0184F">
        <w:t>PROXIMITY</w:t>
      </w:r>
    </w:p>
    <w:p w14:paraId="361FE8D1" w14:textId="24DCC67C" w:rsidR="0064551F" w:rsidRDefault="0064551F" w:rsidP="0064551F">
      <w:pPr>
        <w:pStyle w:val="Title2"/>
        <w:spacing w:line="240" w:lineRule="auto"/>
        <w:jc w:val="both"/>
      </w:pPr>
      <w:r>
        <w:tab/>
        <w:t xml:space="preserve">DESCRIPTION: </w:t>
      </w:r>
      <w:r>
        <w:tab/>
      </w:r>
      <w:r>
        <w:tab/>
      </w:r>
      <w:r w:rsidR="000621EA">
        <w:t xml:space="preserve">Test that when the TA is </w:t>
      </w:r>
      <w:r w:rsidR="00D0184F">
        <w:t>within one room of proximity, alert is given</w:t>
      </w:r>
    </w:p>
    <w:p w14:paraId="01336CE0" w14:textId="140F8573" w:rsidR="0064551F" w:rsidRDefault="0064551F" w:rsidP="0064551F">
      <w:pPr>
        <w:pStyle w:val="Title2"/>
        <w:spacing w:line="240" w:lineRule="auto"/>
        <w:jc w:val="left"/>
      </w:pPr>
      <w:r>
        <w:tab/>
        <w:t xml:space="preserve">INPUT VALUES: </w:t>
      </w:r>
      <w:r>
        <w:tab/>
      </w:r>
      <w:r w:rsidR="00D0184F">
        <w:t>E, E, S, S, W, W, N, N</w:t>
      </w:r>
    </w:p>
    <w:p w14:paraId="2CE483C6" w14:textId="5ED1B9C0" w:rsidR="0064551F" w:rsidRDefault="0064551F" w:rsidP="0064551F">
      <w:pPr>
        <w:pStyle w:val="Title2"/>
        <w:spacing w:line="240" w:lineRule="auto"/>
        <w:jc w:val="left"/>
      </w:pPr>
      <w:r>
        <w:tab/>
        <w:t xml:space="preserve">PRECONDITIONS: </w:t>
      </w:r>
      <w:r>
        <w:tab/>
        <w:t xml:space="preserve">Program </w:t>
      </w:r>
      <w:r w:rsidR="000621EA">
        <w:t>is</w:t>
      </w:r>
      <w:r>
        <w:t xml:space="preserve"> running with seed value of 22.</w:t>
      </w:r>
    </w:p>
    <w:p w14:paraId="55A017D3" w14:textId="327F449A" w:rsidR="0064551F" w:rsidRDefault="0064551F" w:rsidP="0064551F">
      <w:pPr>
        <w:pStyle w:val="Title2"/>
        <w:spacing w:line="240" w:lineRule="auto"/>
        <w:jc w:val="left"/>
      </w:pPr>
      <w:r>
        <w:tab/>
      </w:r>
      <w:r>
        <w:tab/>
      </w:r>
      <w:r>
        <w:tab/>
      </w:r>
      <w:r>
        <w:tab/>
        <w:t>Play</w:t>
      </w:r>
      <w:r w:rsidR="000621EA">
        <w:t xml:space="preserve">er </w:t>
      </w:r>
      <w:r w:rsidR="00D0184F">
        <w:t>is in position (1,1).</w:t>
      </w:r>
    </w:p>
    <w:p w14:paraId="79BED746" w14:textId="77777777" w:rsidR="0064551F" w:rsidRDefault="0064551F" w:rsidP="0064551F">
      <w:pPr>
        <w:pStyle w:val="Title2"/>
        <w:spacing w:line="240" w:lineRule="auto"/>
        <w:jc w:val="left"/>
      </w:pPr>
      <w:r>
        <w:tab/>
        <w:t>EXECUTION STEPS:</w:t>
      </w:r>
      <w:r>
        <w:tab/>
      </w:r>
    </w:p>
    <w:p w14:paraId="295583E1" w14:textId="77777777" w:rsidR="0064551F" w:rsidRDefault="0064551F" w:rsidP="0064551F">
      <w:pPr>
        <w:pStyle w:val="Title2"/>
        <w:spacing w:line="240" w:lineRule="auto"/>
        <w:jc w:val="left"/>
      </w:pPr>
      <w:r>
        <w:tab/>
      </w:r>
      <w:r>
        <w:tab/>
      </w:r>
      <w:r>
        <w:tab/>
      </w:r>
      <w:r>
        <w:tab/>
        <w:t>1. Repeat the below process 100 times</w:t>
      </w:r>
    </w:p>
    <w:p w14:paraId="50B1147F" w14:textId="1FA0FA92" w:rsidR="0064551F" w:rsidRDefault="0064551F" w:rsidP="0064551F">
      <w:pPr>
        <w:pStyle w:val="Title2"/>
        <w:numPr>
          <w:ilvl w:val="0"/>
          <w:numId w:val="21"/>
        </w:numPr>
        <w:spacing w:line="240" w:lineRule="auto"/>
        <w:jc w:val="left"/>
      </w:pPr>
      <w:r>
        <w:t>Type “</w:t>
      </w:r>
      <w:r w:rsidR="00D0184F">
        <w:t>E</w:t>
      </w:r>
      <w:r>
        <w:t>”</w:t>
      </w:r>
    </w:p>
    <w:p w14:paraId="346C2A19" w14:textId="77777777" w:rsidR="0064551F" w:rsidRDefault="0064551F" w:rsidP="0064551F">
      <w:pPr>
        <w:pStyle w:val="Title2"/>
        <w:numPr>
          <w:ilvl w:val="0"/>
          <w:numId w:val="21"/>
        </w:numPr>
        <w:spacing w:line="240" w:lineRule="auto"/>
        <w:jc w:val="left"/>
      </w:pPr>
      <w:r>
        <w:t>Press Enter</w:t>
      </w:r>
    </w:p>
    <w:p w14:paraId="3C88192B" w14:textId="77777777" w:rsidR="00D0184F" w:rsidRDefault="00D0184F" w:rsidP="00D0184F">
      <w:pPr>
        <w:pStyle w:val="Title2"/>
        <w:numPr>
          <w:ilvl w:val="0"/>
          <w:numId w:val="21"/>
        </w:numPr>
        <w:spacing w:line="240" w:lineRule="auto"/>
        <w:jc w:val="left"/>
      </w:pPr>
      <w:r>
        <w:t>Type “E”</w:t>
      </w:r>
    </w:p>
    <w:p w14:paraId="4C3A65C8" w14:textId="77777777" w:rsidR="00D0184F" w:rsidRDefault="00D0184F" w:rsidP="00D0184F">
      <w:pPr>
        <w:pStyle w:val="Title2"/>
        <w:numPr>
          <w:ilvl w:val="0"/>
          <w:numId w:val="21"/>
        </w:numPr>
        <w:spacing w:line="240" w:lineRule="auto"/>
        <w:jc w:val="left"/>
      </w:pPr>
      <w:r>
        <w:t>Press Enter</w:t>
      </w:r>
    </w:p>
    <w:p w14:paraId="775F775B" w14:textId="0928443C" w:rsidR="00D0184F" w:rsidRDefault="00D0184F" w:rsidP="00D0184F">
      <w:pPr>
        <w:pStyle w:val="Title2"/>
        <w:numPr>
          <w:ilvl w:val="0"/>
          <w:numId w:val="21"/>
        </w:numPr>
        <w:spacing w:line="240" w:lineRule="auto"/>
        <w:jc w:val="left"/>
      </w:pPr>
      <w:r>
        <w:t>Type “S”</w:t>
      </w:r>
    </w:p>
    <w:p w14:paraId="2472C5C3" w14:textId="77777777" w:rsidR="00D0184F" w:rsidRDefault="00D0184F" w:rsidP="00D0184F">
      <w:pPr>
        <w:pStyle w:val="Title2"/>
        <w:numPr>
          <w:ilvl w:val="0"/>
          <w:numId w:val="21"/>
        </w:numPr>
        <w:spacing w:line="240" w:lineRule="auto"/>
        <w:jc w:val="left"/>
      </w:pPr>
      <w:r>
        <w:t>Press Enter</w:t>
      </w:r>
    </w:p>
    <w:p w14:paraId="68CE789A" w14:textId="34EEBA48" w:rsidR="00D0184F" w:rsidRDefault="00D0184F" w:rsidP="00D0184F">
      <w:pPr>
        <w:pStyle w:val="Title2"/>
        <w:numPr>
          <w:ilvl w:val="0"/>
          <w:numId w:val="21"/>
        </w:numPr>
        <w:spacing w:line="240" w:lineRule="auto"/>
        <w:jc w:val="left"/>
      </w:pPr>
      <w:r>
        <w:t>Type “S”</w:t>
      </w:r>
    </w:p>
    <w:p w14:paraId="53F59EBC" w14:textId="77777777" w:rsidR="00D0184F" w:rsidRDefault="00D0184F" w:rsidP="00D0184F">
      <w:pPr>
        <w:pStyle w:val="Title2"/>
        <w:numPr>
          <w:ilvl w:val="0"/>
          <w:numId w:val="21"/>
        </w:numPr>
        <w:spacing w:line="240" w:lineRule="auto"/>
        <w:jc w:val="left"/>
      </w:pPr>
      <w:r>
        <w:t>Press Enter</w:t>
      </w:r>
    </w:p>
    <w:p w14:paraId="456D340C" w14:textId="6F0D6A82" w:rsidR="00D0184F" w:rsidRDefault="00D0184F" w:rsidP="00D0184F">
      <w:pPr>
        <w:pStyle w:val="Title2"/>
        <w:numPr>
          <w:ilvl w:val="0"/>
          <w:numId w:val="21"/>
        </w:numPr>
        <w:spacing w:line="240" w:lineRule="auto"/>
        <w:jc w:val="left"/>
      </w:pPr>
      <w:r>
        <w:t>Type “W”</w:t>
      </w:r>
    </w:p>
    <w:p w14:paraId="09728CAD" w14:textId="77777777" w:rsidR="00D0184F" w:rsidRDefault="00D0184F" w:rsidP="00D0184F">
      <w:pPr>
        <w:pStyle w:val="Title2"/>
        <w:numPr>
          <w:ilvl w:val="0"/>
          <w:numId w:val="21"/>
        </w:numPr>
        <w:spacing w:line="240" w:lineRule="auto"/>
        <w:jc w:val="left"/>
      </w:pPr>
      <w:r>
        <w:t>Press Enter</w:t>
      </w:r>
    </w:p>
    <w:p w14:paraId="0A8B73EF" w14:textId="7677BC65" w:rsidR="00D0184F" w:rsidRDefault="00D0184F" w:rsidP="00D0184F">
      <w:pPr>
        <w:pStyle w:val="Title2"/>
        <w:numPr>
          <w:ilvl w:val="0"/>
          <w:numId w:val="21"/>
        </w:numPr>
        <w:spacing w:line="240" w:lineRule="auto"/>
        <w:jc w:val="left"/>
      </w:pPr>
      <w:r>
        <w:t>Type “W”</w:t>
      </w:r>
    </w:p>
    <w:p w14:paraId="22EB5C50" w14:textId="77777777" w:rsidR="00D0184F" w:rsidRDefault="00D0184F" w:rsidP="00D0184F">
      <w:pPr>
        <w:pStyle w:val="Title2"/>
        <w:numPr>
          <w:ilvl w:val="0"/>
          <w:numId w:val="21"/>
        </w:numPr>
        <w:spacing w:line="240" w:lineRule="auto"/>
        <w:jc w:val="left"/>
      </w:pPr>
      <w:r>
        <w:t>Press Enter</w:t>
      </w:r>
    </w:p>
    <w:p w14:paraId="6A836AFF" w14:textId="7EE66D6B" w:rsidR="00D0184F" w:rsidRDefault="00D0184F" w:rsidP="00D0184F">
      <w:pPr>
        <w:pStyle w:val="Title2"/>
        <w:numPr>
          <w:ilvl w:val="0"/>
          <w:numId w:val="21"/>
        </w:numPr>
        <w:spacing w:line="240" w:lineRule="auto"/>
        <w:jc w:val="left"/>
      </w:pPr>
      <w:r>
        <w:t>Type “N”</w:t>
      </w:r>
    </w:p>
    <w:p w14:paraId="4EAC9FAA" w14:textId="77777777" w:rsidR="00D0184F" w:rsidRDefault="00D0184F" w:rsidP="00D0184F">
      <w:pPr>
        <w:pStyle w:val="Title2"/>
        <w:numPr>
          <w:ilvl w:val="0"/>
          <w:numId w:val="21"/>
        </w:numPr>
        <w:spacing w:line="240" w:lineRule="auto"/>
        <w:jc w:val="left"/>
      </w:pPr>
      <w:r>
        <w:t>Press Enter</w:t>
      </w:r>
    </w:p>
    <w:p w14:paraId="69008BAB" w14:textId="01569159" w:rsidR="00D0184F" w:rsidRDefault="00D0184F" w:rsidP="00D0184F">
      <w:pPr>
        <w:pStyle w:val="Title2"/>
        <w:numPr>
          <w:ilvl w:val="0"/>
          <w:numId w:val="21"/>
        </w:numPr>
        <w:spacing w:line="240" w:lineRule="auto"/>
        <w:jc w:val="left"/>
      </w:pPr>
      <w:r>
        <w:t>Type “N”</w:t>
      </w:r>
    </w:p>
    <w:p w14:paraId="0EF0876D" w14:textId="5773F8F8" w:rsidR="00D0184F" w:rsidRDefault="00D0184F" w:rsidP="0064551F">
      <w:pPr>
        <w:pStyle w:val="Title2"/>
        <w:numPr>
          <w:ilvl w:val="0"/>
          <w:numId w:val="21"/>
        </w:numPr>
        <w:spacing w:line="240" w:lineRule="auto"/>
        <w:jc w:val="left"/>
      </w:pPr>
      <w:r>
        <w:t>Press Enter</w:t>
      </w:r>
    </w:p>
    <w:p w14:paraId="3497D261" w14:textId="1D6CF166" w:rsidR="0064551F" w:rsidRDefault="0064551F" w:rsidP="0064551F">
      <w:pPr>
        <w:pStyle w:val="Title2"/>
        <w:spacing w:line="240" w:lineRule="auto"/>
        <w:jc w:val="left"/>
      </w:pPr>
      <w:r>
        <w:tab/>
        <w:t xml:space="preserve">POSTCONDITIONS: </w:t>
      </w:r>
      <w:r>
        <w:tab/>
        <w:t xml:space="preserve">Program iterates normally with at least one output “You hear a </w:t>
      </w:r>
      <w:r>
        <w:tab/>
      </w:r>
      <w:r>
        <w:tab/>
      </w:r>
      <w:r>
        <w:tab/>
      </w:r>
      <w:r>
        <w:tab/>
      </w:r>
      <w:r>
        <w:tab/>
      </w:r>
      <w:r w:rsidR="00D0184F">
        <w:t>the shuffling of graded papers… the TA must be nearby!</w:t>
      </w:r>
      <w:r>
        <w:t>” alert.</w:t>
      </w:r>
    </w:p>
    <w:p w14:paraId="75449215" w14:textId="77777777" w:rsidR="00BF2FA4" w:rsidRDefault="00BF2FA4" w:rsidP="00BF2FA4">
      <w:pPr>
        <w:pStyle w:val="Title2"/>
        <w:spacing w:line="240" w:lineRule="auto"/>
        <w:jc w:val="left"/>
      </w:pPr>
    </w:p>
    <w:p w14:paraId="3B1161EC" w14:textId="3569BBBA" w:rsidR="00727163" w:rsidRDefault="00727163"/>
    <w:p w14:paraId="25231F46" w14:textId="77777777" w:rsidR="00063E26" w:rsidRDefault="00063E26"/>
    <w:p w14:paraId="4F73861D" w14:textId="77777777" w:rsidR="00063E26" w:rsidRDefault="00063E26"/>
    <w:p w14:paraId="1DECDD88" w14:textId="1FA3E068" w:rsidR="00063E26" w:rsidRDefault="00063E26">
      <w:r>
        <w:lastRenderedPageBreak/>
        <w:br w:type="page"/>
      </w:r>
    </w:p>
    <w:p w14:paraId="6CE4B5C5" w14:textId="418EF418" w:rsidR="00063E26" w:rsidRDefault="00063E26" w:rsidP="000B6B21">
      <w:pPr>
        <w:jc w:val="center"/>
      </w:pPr>
      <w:r>
        <w:lastRenderedPageBreak/>
        <w:t>Traceability Matrix</w:t>
      </w:r>
    </w:p>
    <w:p w14:paraId="28803F83" w14:textId="77777777" w:rsidR="00063E26" w:rsidRDefault="00063E26"/>
    <w:p w14:paraId="5B114B9F" w14:textId="109626EE" w:rsidR="00063E26" w:rsidRDefault="00F66FB2">
      <w:r>
        <w:t>REQ-1:</w:t>
      </w:r>
      <w:r>
        <w:tab/>
      </w:r>
      <w:r>
        <w:tab/>
        <w:t>DISPLAY-CHECK</w:t>
      </w:r>
    </w:p>
    <w:p w14:paraId="4CF8C59B" w14:textId="74076634" w:rsidR="00F66FB2" w:rsidRDefault="00F66FB2">
      <w:r>
        <w:t>REQ-2:</w:t>
      </w:r>
      <w:r>
        <w:tab/>
      </w:r>
      <w:r>
        <w:tab/>
        <w:t>INTPUT-S, INPUT-N, INPUT-W,</w:t>
      </w:r>
      <w:r w:rsidR="003564AC">
        <w:t xml:space="preserve"> INPUT-E</w:t>
      </w:r>
      <w:r>
        <w:t xml:space="preserve">, INPUT-INVALID-LOWER, </w:t>
      </w:r>
      <w:r>
        <w:tab/>
      </w:r>
      <w:r>
        <w:tab/>
      </w:r>
      <w:r>
        <w:tab/>
      </w:r>
      <w:r w:rsidR="003564AC">
        <w:tab/>
      </w:r>
      <w:r w:rsidR="003564AC">
        <w:tab/>
      </w:r>
      <w:r>
        <w:t>INPUT-INVALID-NONE</w:t>
      </w:r>
      <w:r w:rsidR="00553A67">
        <w:t>, INPUT-INVALID-UPPER</w:t>
      </w:r>
      <w:r w:rsidR="009B0CA9">
        <w:t>, INPUT-INVALID-INT</w:t>
      </w:r>
    </w:p>
    <w:p w14:paraId="76CA4CC3" w14:textId="0E9CA240" w:rsidR="00553A67" w:rsidRDefault="00553A67">
      <w:r>
        <w:t>REQ-3:</w:t>
      </w:r>
      <w:r>
        <w:tab/>
      </w:r>
      <w:r>
        <w:tab/>
        <w:t>INPUT-CASE-SAME, INPUT-CASE-SAME-2</w:t>
      </w:r>
    </w:p>
    <w:p w14:paraId="247744F1" w14:textId="6D0AD452" w:rsidR="00553A67" w:rsidRDefault="00553A67">
      <w:r>
        <w:t>REQ-4:</w:t>
      </w:r>
      <w:r>
        <w:tab/>
      </w:r>
      <w:r>
        <w:tab/>
        <w:t>MOVE-ROOM-EXISTS</w:t>
      </w:r>
    </w:p>
    <w:p w14:paraId="66307BD0" w14:textId="7771722A" w:rsidR="00553A67" w:rsidRDefault="00553A67">
      <w:r>
        <w:t>REQ-5:</w:t>
      </w:r>
      <w:r>
        <w:tab/>
      </w:r>
      <w:r>
        <w:tab/>
        <w:t>WALL-EAST, WALL-WEST</w:t>
      </w:r>
    </w:p>
    <w:p w14:paraId="53802DFF" w14:textId="7F09EBE1" w:rsidR="00553A67" w:rsidRDefault="003564AC">
      <w:r>
        <w:t>REQ-6:</w:t>
      </w:r>
      <w:r>
        <w:tab/>
      </w:r>
      <w:r>
        <w:tab/>
        <w:t>VALID-PARAMETER, VALID-PARAMETER-NONE</w:t>
      </w:r>
    </w:p>
    <w:p w14:paraId="6BF3B23E" w14:textId="209B651B" w:rsidR="003564AC" w:rsidRDefault="003564AC">
      <w:r>
        <w:t>REQ-7:</w:t>
      </w:r>
      <w:r>
        <w:tab/>
      </w:r>
      <w:r>
        <w:tab/>
        <w:t>VALID-PARAMETER-HUGE</w:t>
      </w:r>
    </w:p>
    <w:p w14:paraId="3AAB2494" w14:textId="1ABE7655" w:rsidR="003564AC" w:rsidRDefault="003564AC">
      <w:r>
        <w:t>REQ-8:</w:t>
      </w:r>
      <w:r>
        <w:tab/>
      </w:r>
      <w:r>
        <w:tab/>
        <w:t>TA-WALL</w:t>
      </w:r>
    </w:p>
    <w:p w14:paraId="17CE5EB1" w14:textId="37204A95" w:rsidR="003564AC" w:rsidRDefault="003564AC">
      <w:r>
        <w:t>REQ-9:</w:t>
      </w:r>
      <w:r>
        <w:tab/>
      </w:r>
      <w:r>
        <w:tab/>
        <w:t>WUMPUS-WITH-ASSIGNMENT, WUMPUS-WITHOUT-ASSIGNMENT</w:t>
      </w:r>
    </w:p>
    <w:p w14:paraId="22692795" w14:textId="2D281C4D" w:rsidR="003564AC" w:rsidRDefault="003564AC">
      <w:r>
        <w:t>REQ-10:</w:t>
      </w:r>
      <w:r>
        <w:tab/>
        <w:t xml:space="preserve">WUMPUS-PROXIMITY-NORTH, </w:t>
      </w:r>
      <w:r>
        <w:t>WUMPUS-PROXIMITY-</w:t>
      </w:r>
      <w:r>
        <w:t xml:space="preserve">SOUTH, </w:t>
      </w:r>
      <w:r>
        <w:t>WUMPUS-</w:t>
      </w:r>
      <w:r>
        <w:tab/>
      </w:r>
      <w:r>
        <w:tab/>
      </w:r>
      <w:r>
        <w:tab/>
      </w:r>
      <w:r>
        <w:tab/>
      </w:r>
      <w:r>
        <w:t>PROXIMITY-</w:t>
      </w:r>
      <w:r>
        <w:t xml:space="preserve">EAST, </w:t>
      </w:r>
      <w:r>
        <w:t>WUMPUS-PROXIMITY-</w:t>
      </w:r>
      <w:r>
        <w:t>WEST</w:t>
      </w:r>
    </w:p>
    <w:p w14:paraId="76D28013" w14:textId="04884B66" w:rsidR="003564AC" w:rsidRDefault="003564AC">
      <w:r>
        <w:t>REQ-11:</w:t>
      </w:r>
      <w:r>
        <w:tab/>
        <w:t>TA-PROXIMITY</w:t>
      </w:r>
    </w:p>
    <w:p w14:paraId="38C0D737" w14:textId="77777777" w:rsidR="0053122B" w:rsidRDefault="0053122B"/>
    <w:p w14:paraId="590D342B" w14:textId="77777777" w:rsidR="0053122B" w:rsidRDefault="0053122B"/>
    <w:p w14:paraId="6A9731A1" w14:textId="5996ED5A" w:rsidR="0053122B" w:rsidRDefault="0053122B">
      <w:r>
        <w:br w:type="page"/>
      </w:r>
    </w:p>
    <w:p w14:paraId="0E1C6ECA" w14:textId="7DF72188" w:rsidR="0053122B" w:rsidRDefault="0053122B" w:rsidP="0053122B">
      <w:pPr>
        <w:jc w:val="center"/>
      </w:pPr>
      <w:r>
        <w:lastRenderedPageBreak/>
        <w:t>Defects</w:t>
      </w:r>
    </w:p>
    <w:p w14:paraId="73D2EDBB" w14:textId="77777777" w:rsidR="0053122B" w:rsidRDefault="0053122B" w:rsidP="0053122B">
      <w:pPr>
        <w:jc w:val="center"/>
      </w:pPr>
    </w:p>
    <w:p w14:paraId="6829752C" w14:textId="0BF814D8" w:rsidR="0053122B" w:rsidRDefault="00DB6B48" w:rsidP="0053122B">
      <w:r>
        <w:t>Defect 1.</w:t>
      </w:r>
    </w:p>
    <w:p w14:paraId="198100FD" w14:textId="3E554138" w:rsidR="0053122B" w:rsidRDefault="0053122B" w:rsidP="0053122B">
      <w:r>
        <w:tab/>
      </w:r>
      <w:r w:rsidR="00DB6B48">
        <w:t>SUMMARY:</w:t>
      </w:r>
      <w:r w:rsidR="00DB6B48">
        <w:tab/>
      </w:r>
      <w:r w:rsidR="00DB6B48">
        <w:tab/>
        <w:t xml:space="preserve">The </w:t>
      </w:r>
      <w:r w:rsidR="008318A2">
        <w:t>room matrix is not 6x6.</w:t>
      </w:r>
    </w:p>
    <w:p w14:paraId="75684F99" w14:textId="2E2E142B" w:rsidR="00DB6B48" w:rsidRDefault="00DB6B48" w:rsidP="0053122B">
      <w:r>
        <w:tab/>
        <w:t>DESCRIPTION:</w:t>
      </w:r>
      <w:r w:rsidR="008318A2">
        <w:tab/>
      </w:r>
      <w:r w:rsidR="008318A2">
        <w:tab/>
        <w:t xml:space="preserve">The matrix is listed in the requirements as needing to be 6x6, but </w:t>
      </w:r>
      <w:r w:rsidR="008318A2">
        <w:tab/>
      </w:r>
      <w:r w:rsidR="008318A2">
        <w:tab/>
      </w:r>
      <w:r w:rsidR="008318A2">
        <w:tab/>
      </w:r>
      <w:r w:rsidR="008318A2">
        <w:tab/>
      </w:r>
      <w:r w:rsidR="008318A2">
        <w:tab/>
        <w:t>when the game is run, only a 5x5 matrix is given viewable in ASCII.</w:t>
      </w:r>
    </w:p>
    <w:p w14:paraId="6B40B790" w14:textId="6F601F0A" w:rsidR="00DB6B48" w:rsidRDefault="00DB6B48" w:rsidP="0053122B">
      <w:r>
        <w:tab/>
        <w:t>REPRODUCTION STEPS:</w:t>
      </w:r>
    </w:p>
    <w:p w14:paraId="38C8826C" w14:textId="7F404A0A" w:rsidR="008318A2" w:rsidRDefault="008318A2" w:rsidP="0053122B">
      <w:r>
        <w:tab/>
      </w:r>
      <w:r>
        <w:tab/>
      </w:r>
      <w:r>
        <w:tab/>
      </w:r>
      <w:r>
        <w:tab/>
        <w:t xml:space="preserve">Run the program with a valid seed or no seed at all. </w:t>
      </w:r>
    </w:p>
    <w:p w14:paraId="1B1AD4BD" w14:textId="6065558C" w:rsidR="00DB6B48" w:rsidRDefault="00DB6B48" w:rsidP="0053122B">
      <w:r>
        <w:tab/>
        <w:t>E</w:t>
      </w:r>
      <w:r w:rsidR="008318A2">
        <w:t>X</w:t>
      </w:r>
      <w:r>
        <w:t>PECTED BEHAVIOR:</w:t>
      </w:r>
    </w:p>
    <w:p w14:paraId="695C5D6A" w14:textId="1778A019" w:rsidR="008318A2" w:rsidRDefault="008318A2" w:rsidP="0053122B">
      <w:r>
        <w:tab/>
      </w:r>
      <w:r>
        <w:tab/>
      </w:r>
      <w:r>
        <w:tab/>
      </w:r>
      <w:r>
        <w:tab/>
        <w:t xml:space="preserve">The program displays a 6x6 ASCII room matrix. </w:t>
      </w:r>
    </w:p>
    <w:p w14:paraId="5593AE4E" w14:textId="22000EBA" w:rsidR="00DB6B48" w:rsidRDefault="00DB6B48" w:rsidP="0053122B">
      <w:r>
        <w:tab/>
        <w:t>OBSERVED BEHAVIOR:</w:t>
      </w:r>
    </w:p>
    <w:p w14:paraId="09A2AAD7" w14:textId="40809FB8" w:rsidR="008318A2" w:rsidRDefault="008318A2" w:rsidP="0053122B">
      <w:r>
        <w:tab/>
      </w:r>
      <w:r>
        <w:tab/>
      </w:r>
      <w:r>
        <w:tab/>
      </w:r>
      <w:r>
        <w:tab/>
        <w:t xml:space="preserve">The program displays a 5x5 ASCII room matrix. </w:t>
      </w:r>
    </w:p>
    <w:p w14:paraId="420227E0" w14:textId="77777777" w:rsidR="00DB6B48" w:rsidRDefault="00DB6B48" w:rsidP="0053122B"/>
    <w:p w14:paraId="6010A784" w14:textId="474451C0" w:rsidR="00DB6B48" w:rsidRDefault="00DB6B48" w:rsidP="00DB6B48">
      <w:r>
        <w:t xml:space="preserve">Defect </w:t>
      </w:r>
      <w:r>
        <w:t>2.</w:t>
      </w:r>
    </w:p>
    <w:p w14:paraId="79F75EEC" w14:textId="4AE4F578" w:rsidR="00DB6B48" w:rsidRDefault="00DB6B48" w:rsidP="00DB6B48">
      <w:r>
        <w:tab/>
        <w:t>SUMMARY:</w:t>
      </w:r>
      <w:r w:rsidR="008318A2">
        <w:tab/>
      </w:r>
      <w:r w:rsidR="008318A2">
        <w:tab/>
        <w:t xml:space="preserve">Easternmost wall throws exception </w:t>
      </w:r>
    </w:p>
    <w:p w14:paraId="22017A20" w14:textId="2AC50FCD" w:rsidR="00DB6B48" w:rsidRDefault="00DB6B48" w:rsidP="00DB6B48">
      <w:r>
        <w:tab/>
        <w:t>DESCRIPTION:</w:t>
      </w:r>
      <w:r w:rsidR="008318A2">
        <w:tab/>
      </w:r>
      <w:r w:rsidR="008318A2">
        <w:tab/>
      </w:r>
      <w:r w:rsidR="008318A2">
        <w:t xml:space="preserve">A collision between the user “Student” and the easternmost wall </w:t>
      </w:r>
      <w:r w:rsidR="008318A2">
        <w:tab/>
      </w:r>
      <w:r w:rsidR="008318A2">
        <w:tab/>
      </w:r>
      <w:r w:rsidR="008318A2">
        <w:tab/>
      </w:r>
      <w:r w:rsidR="008318A2">
        <w:tab/>
      </w:r>
      <w:r w:rsidR="008318A2">
        <w:tab/>
        <w:t>throws an exception.</w:t>
      </w:r>
    </w:p>
    <w:p w14:paraId="2DB6D0CD" w14:textId="77777777" w:rsidR="00DB6B48" w:rsidRDefault="00DB6B48" w:rsidP="00DB6B48">
      <w:r>
        <w:tab/>
        <w:t>REPRODUCTION STEPS:</w:t>
      </w:r>
    </w:p>
    <w:p w14:paraId="64FBE52A" w14:textId="6A515597" w:rsidR="008318A2" w:rsidRDefault="008318A2" w:rsidP="00DB6B48">
      <w:r>
        <w:tab/>
      </w:r>
      <w:r>
        <w:tab/>
      </w:r>
      <w:r>
        <w:tab/>
      </w:r>
      <w:r>
        <w:tab/>
        <w:t>Launch program with seed 20.</w:t>
      </w:r>
    </w:p>
    <w:p w14:paraId="2E937737" w14:textId="27804104" w:rsidR="008318A2" w:rsidRDefault="008318A2" w:rsidP="00DB6B48">
      <w:r>
        <w:tab/>
      </w:r>
      <w:r>
        <w:tab/>
      </w:r>
      <w:r>
        <w:tab/>
      </w:r>
      <w:r>
        <w:tab/>
        <w:t>Press E and hit enter 5 times.</w:t>
      </w:r>
    </w:p>
    <w:p w14:paraId="4D4D6F2D" w14:textId="4A288478" w:rsidR="008318A2" w:rsidRDefault="008318A2" w:rsidP="00DB6B48">
      <w:r>
        <w:tab/>
      </w:r>
      <w:r>
        <w:tab/>
      </w:r>
      <w:r>
        <w:tab/>
      </w:r>
      <w:r>
        <w:tab/>
        <w:t>On the 5</w:t>
      </w:r>
      <w:r w:rsidRPr="008318A2">
        <w:rPr>
          <w:vertAlign w:val="superscript"/>
        </w:rPr>
        <w:t>th</w:t>
      </w:r>
      <w:r>
        <w:t xml:space="preserve"> press, observe behavior. </w:t>
      </w:r>
    </w:p>
    <w:p w14:paraId="597524A2" w14:textId="1EB77633" w:rsidR="00DB6B48" w:rsidRDefault="00DB6B48" w:rsidP="00DB6B48">
      <w:r>
        <w:tab/>
        <w:t>E</w:t>
      </w:r>
      <w:r w:rsidR="008318A2">
        <w:t>X</w:t>
      </w:r>
      <w:r>
        <w:t>PECTED BEHAVIOR:</w:t>
      </w:r>
      <w:r w:rsidR="008318A2">
        <w:t xml:space="preserve"> Program should alert you that a wall is present, cannot move to </w:t>
      </w:r>
      <w:r w:rsidR="008318A2">
        <w:tab/>
      </w:r>
      <w:r w:rsidR="008318A2">
        <w:tab/>
      </w:r>
      <w:r w:rsidR="008318A2">
        <w:tab/>
      </w:r>
      <w:r w:rsidR="008318A2">
        <w:tab/>
      </w:r>
      <w:r w:rsidR="008318A2">
        <w:tab/>
        <w:t>room</w:t>
      </w:r>
    </w:p>
    <w:p w14:paraId="7E0B44B9" w14:textId="629705E2" w:rsidR="00DB6B48" w:rsidRDefault="00DB6B48" w:rsidP="00DB6B48">
      <w:r>
        <w:tab/>
        <w:t>OBSERVED BEHAVIOR:</w:t>
      </w:r>
      <w:r w:rsidR="008318A2">
        <w:t xml:space="preserve"> Java Array Index Exception is thrown, program crashes.</w:t>
      </w:r>
    </w:p>
    <w:p w14:paraId="1158604D" w14:textId="77777777" w:rsidR="00DB6B48" w:rsidRDefault="00DB6B48" w:rsidP="0053122B"/>
    <w:p w14:paraId="093D9674" w14:textId="78168800" w:rsidR="00DB6B48" w:rsidRDefault="00DB6B48" w:rsidP="00DB6B48">
      <w:r>
        <w:t xml:space="preserve">Defect 3. </w:t>
      </w:r>
    </w:p>
    <w:p w14:paraId="1AC1932B" w14:textId="69B7D4F4" w:rsidR="00DB6B48" w:rsidRDefault="00DB6B48" w:rsidP="00DB6B48">
      <w:r>
        <w:tab/>
        <w:t>SUMMARY:</w:t>
      </w:r>
      <w:r w:rsidR="008318A2">
        <w:tab/>
      </w:r>
      <w:r w:rsidR="008318A2">
        <w:tab/>
        <w:t>Invalid seed</w:t>
      </w:r>
    </w:p>
    <w:p w14:paraId="0F37A6D9" w14:textId="4C7178BF" w:rsidR="00DB6B48" w:rsidRDefault="00DB6B48" w:rsidP="00DB6B48">
      <w:r>
        <w:tab/>
        <w:t>DESCRIPTION:</w:t>
      </w:r>
      <w:r w:rsidR="008318A2">
        <w:tab/>
      </w:r>
      <w:r w:rsidR="008318A2">
        <w:tab/>
        <w:t>On an invalid seed, program should proceed as if no seed is given</w:t>
      </w:r>
    </w:p>
    <w:p w14:paraId="65089E95" w14:textId="77777777" w:rsidR="00DB6B48" w:rsidRDefault="00DB6B48" w:rsidP="00DB6B48">
      <w:r>
        <w:tab/>
        <w:t>REPRODUCTION STEPS:</w:t>
      </w:r>
    </w:p>
    <w:p w14:paraId="383204A3" w14:textId="3F860D2A" w:rsidR="008318A2" w:rsidRDefault="008318A2" w:rsidP="00DB6B48">
      <w:r>
        <w:tab/>
      </w:r>
      <w:r>
        <w:tab/>
      </w:r>
      <w:r>
        <w:tab/>
      </w:r>
      <w:r>
        <w:tab/>
        <w:t>Run program with command line:</w:t>
      </w:r>
    </w:p>
    <w:p w14:paraId="546323F4" w14:textId="6447FD27" w:rsidR="008318A2" w:rsidRPr="00FF43A7" w:rsidRDefault="008318A2" w:rsidP="008318A2">
      <w:pPr>
        <w:pStyle w:val="Title2"/>
        <w:spacing w:line="240" w:lineRule="auto"/>
        <w:jc w:val="left"/>
        <w:rPr>
          <w:i/>
        </w:rPr>
      </w:pPr>
      <w:r>
        <w:tab/>
      </w:r>
      <w:r>
        <w:tab/>
      </w:r>
      <w:r>
        <w:tab/>
      </w:r>
      <w:r>
        <w:tab/>
      </w:r>
      <w:r>
        <w:tab/>
      </w:r>
      <w:r>
        <w:rPr>
          <w:i/>
        </w:rPr>
        <w:t>java -jar profwumpus.jar 3000000000</w:t>
      </w:r>
    </w:p>
    <w:p w14:paraId="02F30150" w14:textId="14B3E4F4" w:rsidR="008318A2" w:rsidRDefault="008318A2" w:rsidP="00DB6B48"/>
    <w:p w14:paraId="16B8AC79" w14:textId="38C7A44D" w:rsidR="00DB6B48" w:rsidRDefault="00DB6B48" w:rsidP="00DB6B48">
      <w:r>
        <w:tab/>
        <w:t>E</w:t>
      </w:r>
      <w:r w:rsidR="008318A2">
        <w:t>X</w:t>
      </w:r>
      <w:r>
        <w:t>PECTED BEHAVIOR:</w:t>
      </w:r>
      <w:r w:rsidR="008318A2">
        <w:t xml:space="preserve"> Program begins as if no seed is gven</w:t>
      </w:r>
    </w:p>
    <w:p w14:paraId="45BD587A" w14:textId="11CFFB17" w:rsidR="00DB6B48" w:rsidRDefault="00DB6B48" w:rsidP="00DB6B48">
      <w:r>
        <w:tab/>
        <w:t>OBSERVED BEHAVIOR:</w:t>
      </w:r>
      <w:r w:rsidR="008318A2">
        <w:t xml:space="preserve"> Java number format exception thrown. Program does not start </w:t>
      </w:r>
      <w:r w:rsidR="008318A2">
        <w:tab/>
      </w:r>
      <w:r w:rsidR="008318A2">
        <w:tab/>
      </w:r>
      <w:r w:rsidR="008318A2">
        <w:tab/>
      </w:r>
      <w:r w:rsidR="008318A2">
        <w:tab/>
      </w:r>
      <w:r w:rsidR="008318A2">
        <w:tab/>
        <w:t>up.</w:t>
      </w:r>
    </w:p>
    <w:p w14:paraId="06731D74" w14:textId="77777777" w:rsidR="00DB6B48" w:rsidRDefault="00DB6B48" w:rsidP="0053122B"/>
    <w:sectPr w:rsidR="00DB6B48" w:rsidSect="009D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1DD7"/>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F5F6659"/>
    <w:multiLevelType w:val="hybridMultilevel"/>
    <w:tmpl w:val="863AE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1744A9B"/>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3C9407D"/>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41B172F"/>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6271AF4"/>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nsid w:val="18DF6353"/>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1A515625"/>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1A904881"/>
    <w:multiLevelType w:val="hybridMultilevel"/>
    <w:tmpl w:val="863AE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298D3D30"/>
    <w:multiLevelType w:val="hybridMultilevel"/>
    <w:tmpl w:val="863AE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nsid w:val="29C40ACB"/>
    <w:multiLevelType w:val="hybridMultilevel"/>
    <w:tmpl w:val="863AE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2C8D47EC"/>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2FB1576E"/>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38084DC1"/>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F6E1468"/>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468759DD"/>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47B95184"/>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4E990120"/>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5B0A697E"/>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nsid w:val="691A490C"/>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6C636906"/>
    <w:multiLevelType w:val="hybridMultilevel"/>
    <w:tmpl w:val="863AE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nsid w:val="74037033"/>
    <w:multiLevelType w:val="hybridMultilevel"/>
    <w:tmpl w:val="474CAE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765D2BA8"/>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77A36E77"/>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7AC704C1"/>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F8E3EC6"/>
    <w:multiLevelType w:val="hybridMultilevel"/>
    <w:tmpl w:val="7D3E499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3"/>
  </w:num>
  <w:num w:numId="3">
    <w:abstractNumId w:val="16"/>
  </w:num>
  <w:num w:numId="4">
    <w:abstractNumId w:val="17"/>
  </w:num>
  <w:num w:numId="5">
    <w:abstractNumId w:val="22"/>
  </w:num>
  <w:num w:numId="6">
    <w:abstractNumId w:val="5"/>
  </w:num>
  <w:num w:numId="7">
    <w:abstractNumId w:val="23"/>
  </w:num>
  <w:num w:numId="8">
    <w:abstractNumId w:val="1"/>
  </w:num>
  <w:num w:numId="9">
    <w:abstractNumId w:val="9"/>
  </w:num>
  <w:num w:numId="10">
    <w:abstractNumId w:val="8"/>
  </w:num>
  <w:num w:numId="11">
    <w:abstractNumId w:val="10"/>
  </w:num>
  <w:num w:numId="12">
    <w:abstractNumId w:val="20"/>
  </w:num>
  <w:num w:numId="13">
    <w:abstractNumId w:val="6"/>
  </w:num>
  <w:num w:numId="14">
    <w:abstractNumId w:val="21"/>
  </w:num>
  <w:num w:numId="15">
    <w:abstractNumId w:val="2"/>
  </w:num>
  <w:num w:numId="16">
    <w:abstractNumId w:val="15"/>
  </w:num>
  <w:num w:numId="17">
    <w:abstractNumId w:val="0"/>
  </w:num>
  <w:num w:numId="18">
    <w:abstractNumId w:val="11"/>
  </w:num>
  <w:num w:numId="19">
    <w:abstractNumId w:val="12"/>
  </w:num>
  <w:num w:numId="20">
    <w:abstractNumId w:val="19"/>
  </w:num>
  <w:num w:numId="21">
    <w:abstractNumId w:val="14"/>
  </w:num>
  <w:num w:numId="22">
    <w:abstractNumId w:val="25"/>
  </w:num>
  <w:num w:numId="23">
    <w:abstractNumId w:val="18"/>
  </w:num>
  <w:num w:numId="24">
    <w:abstractNumId w:val="4"/>
  </w:num>
  <w:num w:numId="25">
    <w:abstractNumId w:val="2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C9A"/>
    <w:rsid w:val="00036D14"/>
    <w:rsid w:val="000621EA"/>
    <w:rsid w:val="00063E26"/>
    <w:rsid w:val="00096A83"/>
    <w:rsid w:val="000A0EDD"/>
    <w:rsid w:val="000B6B21"/>
    <w:rsid w:val="001246E9"/>
    <w:rsid w:val="00156D4A"/>
    <w:rsid w:val="00165A9C"/>
    <w:rsid w:val="001752B1"/>
    <w:rsid w:val="001C1B98"/>
    <w:rsid w:val="00255C9A"/>
    <w:rsid w:val="00256E1D"/>
    <w:rsid w:val="002E0EB8"/>
    <w:rsid w:val="002F6864"/>
    <w:rsid w:val="003034B3"/>
    <w:rsid w:val="003564AC"/>
    <w:rsid w:val="003D6724"/>
    <w:rsid w:val="0041584A"/>
    <w:rsid w:val="004C22DE"/>
    <w:rsid w:val="004C340E"/>
    <w:rsid w:val="004C3588"/>
    <w:rsid w:val="004F03AA"/>
    <w:rsid w:val="0053122B"/>
    <w:rsid w:val="00532207"/>
    <w:rsid w:val="00553A67"/>
    <w:rsid w:val="005841E6"/>
    <w:rsid w:val="005D703D"/>
    <w:rsid w:val="00605932"/>
    <w:rsid w:val="0064155E"/>
    <w:rsid w:val="0064551F"/>
    <w:rsid w:val="006458D3"/>
    <w:rsid w:val="00727163"/>
    <w:rsid w:val="00774240"/>
    <w:rsid w:val="007F50DA"/>
    <w:rsid w:val="00813A41"/>
    <w:rsid w:val="00823197"/>
    <w:rsid w:val="008318A2"/>
    <w:rsid w:val="00881E56"/>
    <w:rsid w:val="00893E2C"/>
    <w:rsid w:val="00897881"/>
    <w:rsid w:val="00921E45"/>
    <w:rsid w:val="009258A7"/>
    <w:rsid w:val="0093275A"/>
    <w:rsid w:val="00963740"/>
    <w:rsid w:val="00974BD5"/>
    <w:rsid w:val="009B0CA9"/>
    <w:rsid w:val="009C40BF"/>
    <w:rsid w:val="009D633A"/>
    <w:rsid w:val="00A02D3D"/>
    <w:rsid w:val="00A13AE3"/>
    <w:rsid w:val="00AA588A"/>
    <w:rsid w:val="00B634FA"/>
    <w:rsid w:val="00B719A0"/>
    <w:rsid w:val="00B74FD6"/>
    <w:rsid w:val="00BC7D10"/>
    <w:rsid w:val="00BF2FA4"/>
    <w:rsid w:val="00BF451B"/>
    <w:rsid w:val="00C34FF5"/>
    <w:rsid w:val="00C36537"/>
    <w:rsid w:val="00C37E60"/>
    <w:rsid w:val="00D0184F"/>
    <w:rsid w:val="00DB6B48"/>
    <w:rsid w:val="00DE4720"/>
    <w:rsid w:val="00E81358"/>
    <w:rsid w:val="00EB6851"/>
    <w:rsid w:val="00F36AD8"/>
    <w:rsid w:val="00F66FB2"/>
    <w:rsid w:val="00F8727B"/>
    <w:rsid w:val="00FF2B8D"/>
    <w:rsid w:val="00FF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F2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255C9A"/>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
    <w:rsid w:val="00255C9A"/>
    <w:rPr>
      <w:rFonts w:asciiTheme="majorHAnsi" w:eastAsiaTheme="majorEastAsia" w:hAnsiTheme="majorHAnsi" w:cstheme="majorBidi"/>
      <w:kern w:val="24"/>
      <w:lang w:eastAsia="ja-JP"/>
    </w:rPr>
  </w:style>
  <w:style w:type="paragraph" w:customStyle="1" w:styleId="Title2">
    <w:name w:val="Title 2"/>
    <w:basedOn w:val="Normal"/>
    <w:uiPriority w:val="1"/>
    <w:qFormat/>
    <w:rsid w:val="00255C9A"/>
    <w:pPr>
      <w:spacing w:line="480" w:lineRule="auto"/>
      <w:jc w:val="center"/>
    </w:pPr>
    <w:rPr>
      <w:rFonts w:eastAsiaTheme="minorEastAsia"/>
      <w:kern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76897">
      <w:bodyDiv w:val="1"/>
      <w:marLeft w:val="0"/>
      <w:marRight w:val="0"/>
      <w:marTop w:val="0"/>
      <w:marBottom w:val="0"/>
      <w:divBdr>
        <w:top w:val="none" w:sz="0" w:space="0" w:color="auto"/>
        <w:left w:val="none" w:sz="0" w:space="0" w:color="auto"/>
        <w:bottom w:val="none" w:sz="0" w:space="0" w:color="auto"/>
        <w:right w:val="none" w:sz="0" w:space="0" w:color="auto"/>
      </w:divBdr>
    </w:div>
    <w:div w:id="8263620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A5C446F3918494185C9BB3A483C23E9"/>
        <w:category>
          <w:name w:val="General"/>
          <w:gallery w:val="placeholder"/>
        </w:category>
        <w:types>
          <w:type w:val="bbPlcHdr"/>
        </w:types>
        <w:behaviors>
          <w:behavior w:val="content"/>
        </w:behaviors>
        <w:guid w:val="{DD8D128B-63DB-BD4C-B28A-21F1C2A4A232}"/>
      </w:docPartPr>
      <w:docPartBody>
        <w:p w:rsidR="00EB41C2" w:rsidRDefault="0027303A" w:rsidP="0027303A">
          <w:pPr>
            <w:pStyle w:val="FA5C446F3918494185C9BB3A483C23E9"/>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3A"/>
    <w:rsid w:val="0027303A"/>
    <w:rsid w:val="00710346"/>
    <w:rsid w:val="00EB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C446F3918494185C9BB3A483C23E9">
    <w:name w:val="FA5C446F3918494185C9BB3A483C23E9"/>
    <w:rsid w:val="00273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6DFAB4-10CD-1145-A5A5-4F0EF6A21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Work File D_209448683.tmp</Template>
  <TotalTime>2</TotalTime>
  <Pages>12</Pages>
  <Words>2094</Words>
  <Characters>11937</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Professor Wumpus
</vt:lpstr>
    </vt:vector>
  </TitlesOfParts>
  <LinksUpToDate>false</LinksUpToDate>
  <CharactersWithSpaces>14003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Professor Wumpus
</dc:title>
  <dc:subject/>
  <dc:creator>Anderson, Edmund Casey</dc:creator>
  <cp:keywords/>
  <dc:description/>
  <cp:lastModifiedBy>Anderson, Edmund Casey</cp:lastModifiedBy>
  <cp:revision>3</cp:revision>
  <dcterms:created xsi:type="dcterms:W3CDTF">2018-01-30T05:20:00Z</dcterms:created>
  <dcterms:modified xsi:type="dcterms:W3CDTF">2018-01-30T05:26:00Z</dcterms:modified>
</cp:coreProperties>
</file>