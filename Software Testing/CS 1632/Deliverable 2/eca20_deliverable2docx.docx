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87485" w14:textId="77777777" w:rsidR="00B355EE" w:rsidRDefault="00B355EE" w:rsidP="006767EE">
      <w:pPr>
        <w:jc w:val="center"/>
      </w:pPr>
    </w:p>
    <w:p w14:paraId="047AFB5F" w14:textId="77777777" w:rsidR="00B355EE" w:rsidRDefault="00B355EE" w:rsidP="006767EE">
      <w:pPr>
        <w:jc w:val="center"/>
      </w:pPr>
    </w:p>
    <w:p w14:paraId="7D0A11F2" w14:textId="77777777" w:rsidR="00B355EE" w:rsidRDefault="00B355EE" w:rsidP="006767EE">
      <w:pPr>
        <w:jc w:val="center"/>
      </w:pPr>
    </w:p>
    <w:p w14:paraId="065F7817" w14:textId="77777777" w:rsidR="00B355EE" w:rsidRDefault="00B355EE" w:rsidP="006767EE">
      <w:pPr>
        <w:jc w:val="center"/>
      </w:pPr>
    </w:p>
    <w:p w14:paraId="178EB18C" w14:textId="77777777" w:rsidR="00B355EE" w:rsidRDefault="00B355EE" w:rsidP="006767EE">
      <w:pPr>
        <w:jc w:val="center"/>
      </w:pPr>
    </w:p>
    <w:p w14:paraId="583DFB42" w14:textId="77777777" w:rsidR="00B355EE" w:rsidRDefault="00B355EE" w:rsidP="006767EE">
      <w:pPr>
        <w:jc w:val="center"/>
      </w:pPr>
    </w:p>
    <w:p w14:paraId="5CDD040B" w14:textId="77777777" w:rsidR="00B355EE" w:rsidRDefault="00B355EE" w:rsidP="006767EE">
      <w:pPr>
        <w:jc w:val="center"/>
      </w:pPr>
    </w:p>
    <w:p w14:paraId="25F0F782" w14:textId="77777777" w:rsidR="00B355EE" w:rsidRDefault="00B355EE" w:rsidP="006767EE">
      <w:pPr>
        <w:jc w:val="center"/>
      </w:pPr>
    </w:p>
    <w:p w14:paraId="28540414" w14:textId="77777777" w:rsidR="00F21264" w:rsidRDefault="0004310E" w:rsidP="006767EE">
      <w:pPr>
        <w:jc w:val="center"/>
      </w:pPr>
      <w:bookmarkStart w:id="0" w:name="_GoBack"/>
      <w:bookmarkEnd w:id="0"/>
      <w:r>
        <w:t>CS 1632 – DELIVERABLE 2: Unit Testing CitySim9006</w:t>
      </w:r>
    </w:p>
    <w:p w14:paraId="3A2D428A" w14:textId="77777777" w:rsidR="0004310E" w:rsidRDefault="0004310E" w:rsidP="006767EE">
      <w:pPr>
        <w:jc w:val="center"/>
      </w:pPr>
    </w:p>
    <w:p w14:paraId="755E88B6" w14:textId="77777777" w:rsidR="0004310E" w:rsidRDefault="0004310E" w:rsidP="006767EE">
      <w:pPr>
        <w:jc w:val="center"/>
      </w:pPr>
      <w:r>
        <w:t>Edmund Anderson</w:t>
      </w:r>
    </w:p>
    <w:p w14:paraId="46AFB37D" w14:textId="77777777" w:rsidR="0004310E" w:rsidRDefault="0004310E" w:rsidP="006767EE">
      <w:pPr>
        <w:jc w:val="center"/>
      </w:pPr>
    </w:p>
    <w:p w14:paraId="5D85A889" w14:textId="77777777" w:rsidR="0004310E" w:rsidRDefault="0004310E" w:rsidP="006767EE">
      <w:pPr>
        <w:jc w:val="center"/>
      </w:pPr>
      <w:proofErr w:type="spellStart"/>
      <w:r>
        <w:t>Github</w:t>
      </w:r>
      <w:proofErr w:type="spellEnd"/>
      <w:r>
        <w:t xml:space="preserve"> Username: eca20</w:t>
      </w:r>
    </w:p>
    <w:p w14:paraId="6B9F7FB6" w14:textId="77777777" w:rsidR="0004310E" w:rsidRDefault="0004310E" w:rsidP="006767EE">
      <w:pPr>
        <w:jc w:val="center"/>
      </w:pPr>
    </w:p>
    <w:p w14:paraId="60F35131" w14:textId="77777777" w:rsidR="0004310E" w:rsidRDefault="00B355EE" w:rsidP="006767EE">
      <w:pPr>
        <w:jc w:val="center"/>
      </w:pPr>
      <w:r w:rsidRPr="00B355EE">
        <w:t>https://github.com/eca20/d2</w:t>
      </w:r>
    </w:p>
    <w:sectPr w:rsidR="0004310E" w:rsidSect="009D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EE"/>
    <w:rsid w:val="0004310E"/>
    <w:rsid w:val="0064155E"/>
    <w:rsid w:val="006767EE"/>
    <w:rsid w:val="0093275A"/>
    <w:rsid w:val="009D633A"/>
    <w:rsid w:val="00B355EE"/>
    <w:rsid w:val="00C563DE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5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563DE"/>
    <w:pPr>
      <w:spacing w:line="480" w:lineRule="auto"/>
      <w:jc w:val="center"/>
    </w:pPr>
    <w:rPr>
      <w:rFonts w:eastAsiaTheme="minorEastAsia"/>
      <w:kern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563DE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563DE"/>
    <w:rPr>
      <w:rFonts w:asciiTheme="majorHAnsi" w:eastAsiaTheme="majorEastAsia" w:hAnsiTheme="majorHAnsi" w:cstheme="majorBidi"/>
      <w:kern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D_209448683.tmp</Template>
  <TotalTime>1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Edmund Casey</dc:creator>
  <cp:keywords/>
  <dc:description/>
  <cp:lastModifiedBy>Anderson, Edmund Casey</cp:lastModifiedBy>
  <cp:revision>1</cp:revision>
  <dcterms:created xsi:type="dcterms:W3CDTF">2018-02-20T05:17:00Z</dcterms:created>
  <dcterms:modified xsi:type="dcterms:W3CDTF">2018-02-20T05:20:00Z</dcterms:modified>
</cp:coreProperties>
</file>