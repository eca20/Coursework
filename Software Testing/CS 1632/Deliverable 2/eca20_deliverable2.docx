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87485" w14:textId="77777777" w:rsidR="00B355EE" w:rsidRDefault="00B355EE" w:rsidP="006767EE">
      <w:pPr>
        <w:jc w:val="center"/>
      </w:pPr>
    </w:p>
    <w:p w14:paraId="047AFB5F" w14:textId="77777777" w:rsidR="00B355EE" w:rsidRDefault="00B355EE" w:rsidP="006767EE">
      <w:pPr>
        <w:jc w:val="center"/>
      </w:pPr>
    </w:p>
    <w:p w14:paraId="7D0A11F2" w14:textId="77777777" w:rsidR="00B355EE" w:rsidRDefault="00B355EE" w:rsidP="006767EE">
      <w:pPr>
        <w:jc w:val="center"/>
      </w:pPr>
    </w:p>
    <w:p w14:paraId="065F7817" w14:textId="77777777" w:rsidR="00B355EE" w:rsidRDefault="00B355EE" w:rsidP="006767EE">
      <w:pPr>
        <w:jc w:val="center"/>
      </w:pPr>
    </w:p>
    <w:p w14:paraId="178EB18C" w14:textId="77777777" w:rsidR="00B355EE" w:rsidRDefault="00B355EE" w:rsidP="006767EE">
      <w:pPr>
        <w:jc w:val="center"/>
      </w:pPr>
    </w:p>
    <w:p w14:paraId="583DFB42" w14:textId="77777777" w:rsidR="00B355EE" w:rsidRDefault="00B355EE" w:rsidP="006767EE">
      <w:pPr>
        <w:jc w:val="center"/>
      </w:pPr>
    </w:p>
    <w:p w14:paraId="47B3262D" w14:textId="77777777" w:rsidR="002255A1" w:rsidRDefault="002255A1" w:rsidP="006767EE">
      <w:pPr>
        <w:jc w:val="center"/>
      </w:pPr>
    </w:p>
    <w:p w14:paraId="3ECC5554" w14:textId="77777777" w:rsidR="002255A1" w:rsidRDefault="002255A1" w:rsidP="006767EE">
      <w:pPr>
        <w:jc w:val="center"/>
      </w:pPr>
    </w:p>
    <w:p w14:paraId="5CDD040B" w14:textId="77777777" w:rsidR="00B355EE" w:rsidRDefault="00B355EE" w:rsidP="006767EE">
      <w:pPr>
        <w:jc w:val="center"/>
      </w:pPr>
    </w:p>
    <w:p w14:paraId="25F0F782" w14:textId="77777777" w:rsidR="00B355EE" w:rsidRDefault="00B355EE" w:rsidP="006767EE">
      <w:pPr>
        <w:jc w:val="center"/>
      </w:pPr>
    </w:p>
    <w:p w14:paraId="28540414" w14:textId="77777777" w:rsidR="00F21264" w:rsidRDefault="0004310E" w:rsidP="006767EE">
      <w:pPr>
        <w:jc w:val="center"/>
      </w:pPr>
      <w:r>
        <w:t>CS 1632 – DELIVERABLE 2: Unit Testing CitySim9006</w:t>
      </w:r>
    </w:p>
    <w:p w14:paraId="3A2D428A" w14:textId="77777777" w:rsidR="0004310E" w:rsidRDefault="0004310E" w:rsidP="006767EE">
      <w:pPr>
        <w:jc w:val="center"/>
      </w:pPr>
    </w:p>
    <w:p w14:paraId="755E88B6" w14:textId="77777777" w:rsidR="0004310E" w:rsidRDefault="0004310E" w:rsidP="006767EE">
      <w:pPr>
        <w:jc w:val="center"/>
      </w:pPr>
      <w:r>
        <w:t>Edmund Anderson</w:t>
      </w:r>
    </w:p>
    <w:p w14:paraId="46AFB37D" w14:textId="77777777" w:rsidR="0004310E" w:rsidRDefault="0004310E" w:rsidP="006767EE">
      <w:pPr>
        <w:jc w:val="center"/>
      </w:pPr>
    </w:p>
    <w:p w14:paraId="5D85A889" w14:textId="77777777" w:rsidR="0004310E" w:rsidRDefault="0004310E" w:rsidP="006767EE">
      <w:pPr>
        <w:jc w:val="center"/>
      </w:pPr>
      <w:proofErr w:type="spellStart"/>
      <w:r>
        <w:t>Github</w:t>
      </w:r>
      <w:proofErr w:type="spellEnd"/>
      <w:r>
        <w:t xml:space="preserve"> Username: eca20</w:t>
      </w:r>
    </w:p>
    <w:p w14:paraId="6B9F7FB6" w14:textId="77777777" w:rsidR="0004310E" w:rsidRDefault="0004310E" w:rsidP="006767EE">
      <w:pPr>
        <w:jc w:val="center"/>
      </w:pPr>
    </w:p>
    <w:p w14:paraId="60F35131" w14:textId="5FD57636" w:rsidR="0004310E" w:rsidRDefault="002255A1" w:rsidP="006767EE">
      <w:pPr>
        <w:jc w:val="center"/>
      </w:pPr>
      <w:hyperlink r:id="rId4" w:history="1">
        <w:r w:rsidRPr="00AE537D">
          <w:rPr>
            <w:rStyle w:val="Hyperlink"/>
          </w:rPr>
          <w:t>https://github.com/eca20/d2</w:t>
        </w:r>
      </w:hyperlink>
    </w:p>
    <w:p w14:paraId="3FF24E35" w14:textId="77777777" w:rsidR="002255A1" w:rsidRDefault="002255A1" w:rsidP="006767EE">
      <w:pPr>
        <w:jc w:val="center"/>
      </w:pPr>
    </w:p>
    <w:p w14:paraId="1B24E5B6" w14:textId="718D46C3" w:rsidR="002255A1" w:rsidRDefault="002255A1">
      <w:r>
        <w:br w:type="page"/>
      </w:r>
    </w:p>
    <w:p w14:paraId="53E0AA43" w14:textId="7356B1A2" w:rsidR="002255A1" w:rsidRDefault="002255A1" w:rsidP="002255A1">
      <w:r>
        <w:lastRenderedPageBreak/>
        <w:t xml:space="preserve">There were quite a lot of issues encountered while writing this code and tests. Unfortunately, I was out for two weeks with the flu, and haven’t had a chance to catch up yet. While I was able to get the functionality of the actual program working, I am teaching myself Ruby at a </w:t>
      </w:r>
      <w:proofErr w:type="spellStart"/>
      <w:proofErr w:type="gramStart"/>
      <w:r>
        <w:t>snails</w:t>
      </w:r>
      <w:proofErr w:type="spellEnd"/>
      <w:proofErr w:type="gramEnd"/>
      <w:r>
        <w:t xml:space="preserve"> pace, so the code is not written well. I also couldn’t find any documented examples on how to use </w:t>
      </w:r>
      <w:proofErr w:type="spellStart"/>
      <w:r>
        <w:t>minitest</w:t>
      </w:r>
      <w:proofErr w:type="spellEnd"/>
      <w:r>
        <w:t xml:space="preserve">, which made writing any tests impossible, much less being able to run them to screen shot it. It is extremely late, and I am tired. I am going to bed. Have fun grading this. </w:t>
      </w:r>
    </w:p>
    <w:p w14:paraId="26A713C8" w14:textId="77777777" w:rsidR="008B4083" w:rsidRDefault="008B4083" w:rsidP="002255A1"/>
    <w:p w14:paraId="72AEA663" w14:textId="47CC9957" w:rsidR="002D390B" w:rsidRDefault="002D390B" w:rsidP="002255A1"/>
    <w:p w14:paraId="0F236F02" w14:textId="77777777" w:rsidR="002D390B" w:rsidRDefault="002D390B">
      <w:r>
        <w:br w:type="page"/>
      </w:r>
    </w:p>
    <w:p w14:paraId="558AC5A1" w14:textId="5D664F61" w:rsidR="008B4083" w:rsidRDefault="002D390B" w:rsidP="002255A1">
      <w:r>
        <w:t>Imagine the most beautiful screenshots below.</w:t>
      </w:r>
      <w:bookmarkStart w:id="0" w:name="_GoBack"/>
      <w:bookmarkEnd w:id="0"/>
    </w:p>
    <w:sectPr w:rsidR="008B4083" w:rsidSect="009D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EE"/>
    <w:rsid w:val="0004310E"/>
    <w:rsid w:val="002255A1"/>
    <w:rsid w:val="002D390B"/>
    <w:rsid w:val="0064155E"/>
    <w:rsid w:val="006767EE"/>
    <w:rsid w:val="008B4083"/>
    <w:rsid w:val="0093275A"/>
    <w:rsid w:val="009D633A"/>
    <w:rsid w:val="00B355EE"/>
    <w:rsid w:val="00B44F6F"/>
    <w:rsid w:val="00C563DE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5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563DE"/>
    <w:pPr>
      <w:spacing w:line="480" w:lineRule="auto"/>
      <w:jc w:val="center"/>
    </w:pPr>
    <w:rPr>
      <w:rFonts w:eastAsiaTheme="minorEastAsia"/>
      <w:kern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563DE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563DE"/>
    <w:rPr>
      <w:rFonts w:asciiTheme="majorHAnsi" w:eastAsiaTheme="majorEastAsia" w:hAnsiTheme="majorHAnsi" w:cstheme="maj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2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ca20/d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D_209448683.tmp</Template>
  <TotalTime>5</TotalTime>
  <Pages>3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Edmund Casey</dc:creator>
  <cp:keywords/>
  <dc:description/>
  <cp:lastModifiedBy>Anderson, Edmund Casey</cp:lastModifiedBy>
  <cp:revision>4</cp:revision>
  <dcterms:created xsi:type="dcterms:W3CDTF">2018-02-20T05:20:00Z</dcterms:created>
  <dcterms:modified xsi:type="dcterms:W3CDTF">2018-02-20T13:57:00Z</dcterms:modified>
</cp:coreProperties>
</file>