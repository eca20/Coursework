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3EB0" w14:textId="77777777" w:rsidR="00F21264" w:rsidRDefault="004146A1">
      <w:r>
        <w:t>CS 1632 Exam 1 Study Guide</w:t>
      </w:r>
    </w:p>
    <w:p w14:paraId="2D46D488" w14:textId="77777777" w:rsidR="004146A1" w:rsidRDefault="004146A1"/>
    <w:p w14:paraId="11544325" w14:textId="77777777" w:rsidR="004146A1" w:rsidRPr="004146A1" w:rsidRDefault="004146A1">
      <w:pPr>
        <w:rPr>
          <w:u w:val="single"/>
        </w:rPr>
      </w:pPr>
      <w:r w:rsidRPr="004146A1">
        <w:rPr>
          <w:u w:val="single"/>
        </w:rPr>
        <w:t>Equivalence Class Partitioning</w:t>
      </w:r>
    </w:p>
    <w:p w14:paraId="68A09ED5" w14:textId="77777777" w:rsidR="004146A1" w:rsidRDefault="004146A1">
      <w:bookmarkStart w:id="0" w:name="_GoBack"/>
      <w:r>
        <w:tab/>
      </w:r>
      <w:r w:rsidRPr="004146A1">
        <w:rPr>
          <w:b/>
        </w:rPr>
        <w:t>Equivalence class</w:t>
      </w:r>
      <w:r>
        <w:t xml:space="preserve"> – a natural grouping of values with similar behavior or belonging to </w:t>
      </w:r>
      <w:bookmarkEnd w:id="0"/>
      <w:r>
        <w:tab/>
        <w:t>the same category</w:t>
      </w:r>
    </w:p>
    <w:p w14:paraId="74FA3AA6" w14:textId="4FE88786" w:rsidR="004146A1" w:rsidRDefault="004146A1">
      <w:r>
        <w:tab/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 –</w:t>
      </w:r>
      <w:r w:rsidR="007E2B9E">
        <w:tab/>
      </w:r>
      <w:r w:rsidR="007E2B9E">
        <w:tab/>
      </w:r>
      <w:r>
        <w:t>would be negative numbers, 0, positive numbers</w:t>
      </w:r>
    </w:p>
    <w:p w14:paraId="3EA8FA60" w14:textId="26A40E20" w:rsidR="004146A1" w:rsidRDefault="004146A1">
      <w:r>
        <w:tab/>
      </w:r>
      <w:r>
        <w:tab/>
      </w:r>
      <w:r w:rsidR="007E2B9E">
        <w:tab/>
      </w:r>
      <w:r>
        <w:t xml:space="preserve">You could further separate into </w:t>
      </w:r>
      <w:proofErr w:type="spellStart"/>
      <w:r>
        <w:t>pos</w:t>
      </w:r>
      <w:proofErr w:type="spellEnd"/>
      <w:r>
        <w:t>/0/</w:t>
      </w:r>
      <w:proofErr w:type="spellStart"/>
      <w:r>
        <w:t>neg</w:t>
      </w:r>
      <w:proofErr w:type="spellEnd"/>
      <w:r>
        <w:t xml:space="preserve"> and also whole and not whole </w:t>
      </w:r>
      <w:r>
        <w:tab/>
      </w:r>
      <w:r>
        <w:tab/>
      </w:r>
      <w:r>
        <w:tab/>
      </w:r>
      <w:r>
        <w:tab/>
        <w:t>numbers</w:t>
      </w:r>
    </w:p>
    <w:p w14:paraId="739A0951" w14:textId="4461E03D" w:rsidR="004146A1" w:rsidRDefault="004146A1">
      <w:r>
        <w:tab/>
        <w:t xml:space="preserve">Interior and Boundary values – TEST </w:t>
      </w:r>
      <w:r w:rsidR="00627EE1">
        <w:t>BO</w:t>
      </w:r>
      <w:r>
        <w:t>T</w:t>
      </w:r>
      <w:r w:rsidR="00627EE1">
        <w:t>H</w:t>
      </w:r>
    </w:p>
    <w:p w14:paraId="77645D76" w14:textId="77777777" w:rsidR="004146A1" w:rsidRDefault="004146A1">
      <w:r>
        <w:tab/>
        <w:t xml:space="preserve">“HIDDEN” boundary values – MAXINT, MININT, max precision of float, allocation </w:t>
      </w:r>
      <w:r>
        <w:tab/>
        <w:t>limitation of hardware, undefined values</w:t>
      </w:r>
    </w:p>
    <w:p w14:paraId="60626D94" w14:textId="21EA2AF6" w:rsidR="004146A1" w:rsidRDefault="004146A1">
      <w:r w:rsidRPr="004146A1">
        <w:rPr>
          <w:b/>
        </w:rPr>
        <w:t>Base Case</w:t>
      </w:r>
      <w:r>
        <w:t xml:space="preserve"> –</w:t>
      </w:r>
      <w:r w:rsidR="007E2B9E">
        <w:tab/>
      </w:r>
      <w:r>
        <w:t xml:space="preserve">an element in an equivalence class that is not around a boundary, AKA expected </w:t>
      </w:r>
      <w:r w:rsidR="007E2B9E">
        <w:tab/>
      </w:r>
      <w:r w:rsidR="007E2B9E">
        <w:tab/>
      </w:r>
      <w:r w:rsidR="007E2B9E">
        <w:tab/>
      </w:r>
      <w:r>
        <w:t>use case</w:t>
      </w:r>
    </w:p>
    <w:p w14:paraId="3B12AE64" w14:textId="703C4A99" w:rsidR="004146A1" w:rsidRDefault="004146A1">
      <w:r w:rsidRPr="004146A1">
        <w:rPr>
          <w:b/>
        </w:rPr>
        <w:t>Edge Case</w:t>
      </w:r>
      <w:r>
        <w:t xml:space="preserve"> –</w:t>
      </w:r>
      <w:r w:rsidR="007E2B9E">
        <w:tab/>
      </w:r>
      <w:r>
        <w:t xml:space="preserve">An element in an equivalence class that is next to a boundary value, AKA an </w:t>
      </w:r>
      <w:r w:rsidR="007E2B9E">
        <w:tab/>
      </w:r>
      <w:r w:rsidR="007E2B9E">
        <w:tab/>
      </w:r>
      <w:r w:rsidR="007E2B9E">
        <w:tab/>
      </w:r>
      <w:r>
        <w:t>unexpected use case</w:t>
      </w:r>
    </w:p>
    <w:p w14:paraId="56B9142F" w14:textId="2F500C43" w:rsidR="004146A1" w:rsidRDefault="004146A1">
      <w:r w:rsidRPr="004146A1">
        <w:rPr>
          <w:b/>
        </w:rPr>
        <w:t>Corner Case</w:t>
      </w:r>
      <w:r>
        <w:t xml:space="preserve"> –</w:t>
      </w:r>
      <w:r w:rsidR="007E2B9E">
        <w:tab/>
      </w:r>
      <w:r>
        <w:t xml:space="preserve">A case which can only occur outside of normal operating parameters, or a </w:t>
      </w:r>
      <w:r w:rsidR="007E2B9E">
        <w:tab/>
      </w:r>
      <w:r w:rsidR="007E2B9E">
        <w:tab/>
      </w:r>
      <w:r w:rsidR="007E2B9E">
        <w:tab/>
      </w:r>
      <w:r>
        <w:t xml:space="preserve">combination of multiple edge cases. </w:t>
      </w:r>
    </w:p>
    <w:p w14:paraId="15483175" w14:textId="77777777" w:rsidR="004146A1" w:rsidRDefault="004146A1"/>
    <w:p w14:paraId="0D9E1BF1" w14:textId="77777777" w:rsidR="004146A1" w:rsidRPr="004146A1" w:rsidRDefault="004146A1">
      <w:pPr>
        <w:rPr>
          <w:u w:val="single"/>
        </w:rPr>
      </w:pPr>
      <w:r w:rsidRPr="004146A1">
        <w:rPr>
          <w:u w:val="single"/>
        </w:rPr>
        <w:t xml:space="preserve">Black White and </w:t>
      </w:r>
      <w:proofErr w:type="spellStart"/>
      <w:r w:rsidRPr="004146A1">
        <w:rPr>
          <w:u w:val="single"/>
        </w:rPr>
        <w:t>Greybox</w:t>
      </w:r>
      <w:proofErr w:type="spellEnd"/>
      <w:r w:rsidRPr="004146A1">
        <w:rPr>
          <w:u w:val="single"/>
        </w:rPr>
        <w:t xml:space="preserve"> testing</w:t>
      </w:r>
    </w:p>
    <w:p w14:paraId="05A29624" w14:textId="722856A8" w:rsidR="004146A1" w:rsidRDefault="004146A1">
      <w:r>
        <w:rPr>
          <w:b/>
        </w:rPr>
        <w:tab/>
        <w:t xml:space="preserve">Black-box testing - </w:t>
      </w:r>
      <w:r w:rsidR="007E2B9E">
        <w:tab/>
      </w:r>
      <w:r>
        <w:t xml:space="preserve">Testing with no knowledge of the interior structure or code of the </w:t>
      </w:r>
      <w:r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 xml:space="preserve">application. Tests are often performed from the users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>perspective, looking at the system as a whole.</w:t>
      </w:r>
    </w:p>
    <w:p w14:paraId="45E1EEE5" w14:textId="10915C1A" w:rsidR="00B16E64" w:rsidRDefault="00B16E64">
      <w:r>
        <w:tab/>
      </w:r>
      <w:r>
        <w:tab/>
        <w:t xml:space="preserve">Examples – </w:t>
      </w:r>
      <w:r w:rsidR="007E2B9E">
        <w:tab/>
      </w:r>
      <w:r>
        <w:t>accessing a website using a browser, to look for flaws</w:t>
      </w:r>
    </w:p>
    <w:p w14:paraId="26A13F81" w14:textId="338708AB" w:rsidR="00B16E64" w:rsidRDefault="00B16E64">
      <w:r>
        <w:tab/>
      </w:r>
      <w:r>
        <w:tab/>
      </w:r>
      <w:r>
        <w:tab/>
      </w:r>
      <w:r w:rsidR="007E2B9E">
        <w:tab/>
      </w:r>
      <w:r>
        <w:t>Running a script against an API endpoint</w:t>
      </w:r>
    </w:p>
    <w:p w14:paraId="36FEC8AF" w14:textId="5E645CF0" w:rsidR="00B16E64" w:rsidRDefault="00B16E64">
      <w:r>
        <w:tab/>
      </w:r>
      <w:r>
        <w:tab/>
      </w:r>
      <w:r>
        <w:tab/>
      </w:r>
      <w:r w:rsidR="007E2B9E">
        <w:tab/>
      </w:r>
      <w:r>
        <w:t>Changing fonts in Word produces correct Font</w:t>
      </w:r>
    </w:p>
    <w:p w14:paraId="49668F49" w14:textId="10ABCB05" w:rsidR="004146A1" w:rsidRDefault="004146A1">
      <w:r>
        <w:tab/>
      </w:r>
      <w:r>
        <w:rPr>
          <w:b/>
        </w:rPr>
        <w:t xml:space="preserve">White-box testing </w:t>
      </w:r>
      <w:r>
        <w:t>–</w:t>
      </w:r>
      <w:r w:rsidR="007E2B9E">
        <w:tab/>
      </w:r>
      <w:proofErr w:type="spellStart"/>
      <w:r>
        <w:t>Testing</w:t>
      </w:r>
      <w:proofErr w:type="spellEnd"/>
      <w:r>
        <w:t xml:space="preserve"> with explicit knowledge of the interior </w:t>
      </w:r>
      <w:proofErr w:type="spellStart"/>
      <w:r>
        <w:t>structurre</w:t>
      </w:r>
      <w:proofErr w:type="spellEnd"/>
      <w:r>
        <w:t xml:space="preserve"> and </w:t>
      </w:r>
      <w:r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 xml:space="preserve">codebase, and directly testing that code. Tests are often at a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>lower level. (testing individual methods or classes)</w:t>
      </w:r>
    </w:p>
    <w:p w14:paraId="354A00AA" w14:textId="4E4CDEBD" w:rsidR="00B16E64" w:rsidRDefault="00B16E64">
      <w:r>
        <w:tab/>
      </w:r>
      <w:r>
        <w:tab/>
        <w:t>Examples –</w:t>
      </w:r>
      <w:r w:rsidR="007E2B9E">
        <w:tab/>
      </w:r>
      <w:r>
        <w:t>Testing a function returns correct result</w:t>
      </w:r>
    </w:p>
    <w:p w14:paraId="5CA8A0FA" w14:textId="7609CBAD" w:rsidR="00B16E64" w:rsidRDefault="00B16E64">
      <w:r>
        <w:tab/>
      </w:r>
      <w:r>
        <w:tab/>
      </w:r>
      <w:r>
        <w:tab/>
      </w:r>
      <w:r w:rsidR="007E2B9E">
        <w:tab/>
      </w:r>
      <w:r>
        <w:t>Testing instantiating an object creates valid object</w:t>
      </w:r>
    </w:p>
    <w:p w14:paraId="1767A04E" w14:textId="70D7B5F0" w:rsidR="00B16E64" w:rsidRDefault="00B16E64">
      <w:r>
        <w:tab/>
      </w:r>
      <w:r>
        <w:tab/>
      </w:r>
      <w:r>
        <w:tab/>
      </w:r>
      <w:r w:rsidR="007E2B9E">
        <w:tab/>
      </w:r>
      <w:r>
        <w:t>Checking that there are no unused variables in a method</w:t>
      </w:r>
    </w:p>
    <w:p w14:paraId="7E93C3CD" w14:textId="3CC97A62" w:rsidR="004146A1" w:rsidRDefault="004146A1">
      <w:r>
        <w:tab/>
      </w:r>
      <w:r>
        <w:rPr>
          <w:b/>
        </w:rPr>
        <w:t xml:space="preserve">Grey-box testing </w:t>
      </w:r>
      <w:r w:rsidR="007E2B9E">
        <w:t>-</w:t>
      </w:r>
      <w:r w:rsidR="007E2B9E">
        <w:tab/>
      </w:r>
      <w:r>
        <w:t xml:space="preserve">Testing with knowledge of the interior structure and codebase of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 xml:space="preserve">the system under test, but not directly testing the code. Tests are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 xml:space="preserve">similar to black-box tests, but are informed by the testers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 xml:space="preserve">knowledge of the codebase. </w:t>
      </w:r>
    </w:p>
    <w:p w14:paraId="7B2F4DA6" w14:textId="589B8BFF" w:rsidR="00B16E64" w:rsidRDefault="00B16E64">
      <w:r>
        <w:tab/>
      </w:r>
      <w:r>
        <w:tab/>
        <w:t>Examples –</w:t>
      </w:r>
      <w:r w:rsidR="007E2B9E">
        <w:tab/>
      </w:r>
      <w:r>
        <w:t xml:space="preserve">Reviewing code, and noticing that bubble sort it used, then write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>a user facing test involving a large input size</w:t>
      </w:r>
    </w:p>
    <w:p w14:paraId="0E407F13" w14:textId="61BE45A9" w:rsidR="00B16E64" w:rsidRDefault="00B16E64">
      <w:r>
        <w:tab/>
      </w:r>
      <w:r>
        <w:tab/>
      </w:r>
      <w:r>
        <w:tab/>
      </w:r>
      <w:r w:rsidR="007E2B9E">
        <w:tab/>
      </w:r>
      <w:r>
        <w:t xml:space="preserve">Reviewing code and noticing an off-by-one error. Write a user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 xml:space="preserve">facing test which checks that boundary value. </w:t>
      </w:r>
    </w:p>
    <w:p w14:paraId="2855A5EF" w14:textId="77777777" w:rsidR="00DF5A39" w:rsidRDefault="00DF5A39"/>
    <w:p w14:paraId="21FB25F5" w14:textId="02D9D2DF" w:rsidR="000E0DB3" w:rsidRDefault="00513379">
      <w:pPr>
        <w:rPr>
          <w:u w:val="single"/>
        </w:rPr>
      </w:pPr>
      <w:r>
        <w:rPr>
          <w:u w:val="single"/>
        </w:rPr>
        <w:t>Static vs Dynamic Testing</w:t>
      </w:r>
    </w:p>
    <w:p w14:paraId="752AB7CB" w14:textId="58F9874C" w:rsidR="00513379" w:rsidRDefault="00513379">
      <w:r>
        <w:tab/>
      </w:r>
      <w:r>
        <w:rPr>
          <w:b/>
        </w:rPr>
        <w:t xml:space="preserve">Static </w:t>
      </w:r>
      <w:proofErr w:type="gramStart"/>
      <w:r>
        <w:rPr>
          <w:b/>
        </w:rPr>
        <w:t xml:space="preserve">testing </w:t>
      </w:r>
      <w:r w:rsidR="007E2B9E">
        <w:t xml:space="preserve"> -</w:t>
      </w:r>
      <w:proofErr w:type="gramEnd"/>
      <w:r w:rsidR="007E2B9E">
        <w:tab/>
      </w:r>
      <w:r>
        <w:t>code is not executed</w:t>
      </w:r>
    </w:p>
    <w:p w14:paraId="6A4518BB" w14:textId="77C860F2" w:rsidR="00513379" w:rsidRDefault="00513379">
      <w:r>
        <w:tab/>
      </w:r>
      <w:r>
        <w:tab/>
      </w:r>
      <w:r w:rsidR="007E2B9E">
        <w:tab/>
      </w:r>
      <w:r w:rsidR="007E2B9E">
        <w:tab/>
      </w:r>
      <w:r>
        <w:t>Code walkthroughs and reviews</w:t>
      </w:r>
    </w:p>
    <w:p w14:paraId="77D2BE0F" w14:textId="5D3C2B28" w:rsidR="00513379" w:rsidRDefault="00513379">
      <w:r>
        <w:tab/>
      </w:r>
      <w:r>
        <w:tab/>
      </w:r>
      <w:r w:rsidR="007E2B9E">
        <w:tab/>
      </w:r>
      <w:r w:rsidR="007E2B9E">
        <w:tab/>
      </w:r>
      <w:r>
        <w:t>Requirements analysis</w:t>
      </w:r>
    </w:p>
    <w:p w14:paraId="54EB7114" w14:textId="6850987D" w:rsidR="00513379" w:rsidRDefault="00513379">
      <w:r>
        <w:lastRenderedPageBreak/>
        <w:tab/>
      </w:r>
      <w:r>
        <w:tab/>
      </w:r>
      <w:r w:rsidR="007E2B9E">
        <w:tab/>
      </w:r>
      <w:r w:rsidR="007E2B9E">
        <w:tab/>
      </w:r>
      <w:r>
        <w:t>Source code analysis</w:t>
      </w:r>
    </w:p>
    <w:p w14:paraId="1C4AFDB4" w14:textId="1131805D" w:rsidR="00513379" w:rsidRDefault="00513379">
      <w:r>
        <w:tab/>
      </w:r>
      <w:r>
        <w:tab/>
      </w:r>
      <w:r>
        <w:tab/>
      </w:r>
      <w:r w:rsidR="007E2B9E">
        <w:tab/>
      </w:r>
      <w:r w:rsidR="007E2B9E">
        <w:tab/>
      </w:r>
      <w:proofErr w:type="spellStart"/>
      <w:r>
        <w:t>Linting</w:t>
      </w:r>
      <w:proofErr w:type="spellEnd"/>
      <w:r w:rsidR="00AC0AAC">
        <w:t xml:space="preserve"> –</w:t>
      </w:r>
      <w:r w:rsidR="001C7262">
        <w:t xml:space="preserve"> using variable before value assigned to it</w:t>
      </w:r>
    </w:p>
    <w:p w14:paraId="328FB9E8" w14:textId="75973D22" w:rsidR="00513379" w:rsidRDefault="00513379">
      <w:r>
        <w:tab/>
      </w:r>
      <w:r>
        <w:tab/>
      </w:r>
      <w:r>
        <w:tab/>
      </w:r>
      <w:r w:rsidR="007E2B9E">
        <w:tab/>
      </w:r>
      <w:r w:rsidR="007E2B9E">
        <w:tab/>
      </w:r>
      <w:r>
        <w:t>Model checking</w:t>
      </w:r>
    </w:p>
    <w:p w14:paraId="53E6D8F8" w14:textId="46114227" w:rsidR="00513379" w:rsidRDefault="00513379">
      <w:r>
        <w:tab/>
      </w:r>
      <w:r>
        <w:tab/>
      </w:r>
      <w:r>
        <w:tab/>
      </w:r>
      <w:r w:rsidR="007E2B9E">
        <w:tab/>
      </w:r>
      <w:r w:rsidR="007E2B9E">
        <w:tab/>
      </w:r>
      <w:r>
        <w:t>Complexity analysis</w:t>
      </w:r>
    </w:p>
    <w:p w14:paraId="4F2FBEF0" w14:textId="1F23B54D" w:rsidR="00513379" w:rsidRDefault="00513379">
      <w:r>
        <w:tab/>
      </w:r>
      <w:r>
        <w:tab/>
      </w:r>
      <w:r>
        <w:tab/>
      </w:r>
      <w:r w:rsidR="007E2B9E">
        <w:tab/>
      </w:r>
      <w:r w:rsidR="007E2B9E">
        <w:tab/>
      </w:r>
      <w:r>
        <w:t>Code coverage</w:t>
      </w:r>
    </w:p>
    <w:p w14:paraId="677E05A1" w14:textId="37EF0A5D" w:rsidR="00513379" w:rsidRDefault="00513379">
      <w:r>
        <w:tab/>
      </w:r>
      <w:r>
        <w:tab/>
      </w:r>
      <w:r>
        <w:tab/>
      </w:r>
      <w:r w:rsidR="007E2B9E">
        <w:tab/>
      </w:r>
      <w:r w:rsidR="007E2B9E">
        <w:tab/>
      </w:r>
      <w:r>
        <w:t>Finite state analysis</w:t>
      </w:r>
    </w:p>
    <w:p w14:paraId="598820F9" w14:textId="46DE00C8" w:rsidR="00513379" w:rsidRDefault="00513379">
      <w:r>
        <w:tab/>
      </w:r>
      <w:r>
        <w:rPr>
          <w:b/>
        </w:rPr>
        <w:t xml:space="preserve">Dynamic testing </w:t>
      </w:r>
      <w:r>
        <w:t>–</w:t>
      </w:r>
      <w:r w:rsidR="007E2B9E">
        <w:tab/>
      </w:r>
      <w:r>
        <w:t>code is executed</w:t>
      </w:r>
    </w:p>
    <w:p w14:paraId="6A5E309C" w14:textId="4DD0DC16" w:rsidR="00513379" w:rsidRDefault="00513379">
      <w:r>
        <w:tab/>
      </w:r>
      <w:r>
        <w:tab/>
      </w:r>
      <w:r w:rsidR="007E2B9E">
        <w:tab/>
      </w:r>
      <w:r w:rsidR="007E2B9E">
        <w:tab/>
      </w:r>
      <w:r>
        <w:t>Code executed with input values/environment variables</w:t>
      </w:r>
    </w:p>
    <w:p w14:paraId="3A7BB5E7" w14:textId="60981341" w:rsidR="00513379" w:rsidRDefault="00513379">
      <w:r>
        <w:tab/>
      </w:r>
      <w:r>
        <w:tab/>
      </w:r>
      <w:r w:rsidR="007E2B9E">
        <w:tab/>
      </w:r>
      <w:r w:rsidR="007E2B9E">
        <w:tab/>
      </w:r>
      <w:r>
        <w:t>Observed results compared with expected results</w:t>
      </w:r>
    </w:p>
    <w:p w14:paraId="5DEB562B" w14:textId="77777777" w:rsidR="00DF5A39" w:rsidRDefault="00DF5A39"/>
    <w:p w14:paraId="4A1937B6" w14:textId="76DED702" w:rsidR="00513379" w:rsidRPr="00DF5A39" w:rsidRDefault="00DF5A39">
      <w:pPr>
        <w:rPr>
          <w:u w:val="single"/>
        </w:rPr>
      </w:pPr>
      <w:r>
        <w:rPr>
          <w:u w:val="single"/>
        </w:rPr>
        <w:t>Requirements Analysis</w:t>
      </w:r>
    </w:p>
    <w:p w14:paraId="1C7A58A7" w14:textId="46B78C9A" w:rsidR="00513379" w:rsidRDefault="00C548FA">
      <w:r>
        <w:tab/>
      </w:r>
      <w:proofErr w:type="gramStart"/>
      <w:r>
        <w:rPr>
          <w:b/>
        </w:rPr>
        <w:t xml:space="preserve">Requirements </w:t>
      </w:r>
      <w:r w:rsidR="007E2B9E">
        <w:t xml:space="preserve"> -</w:t>
      </w:r>
      <w:proofErr w:type="gramEnd"/>
      <w:r w:rsidR="007E2B9E">
        <w:tab/>
      </w:r>
      <w:r>
        <w:t xml:space="preserve">Specifications of the software. They are how developers know </w:t>
      </w:r>
      <w:r w:rsidR="007E2B9E">
        <w:tab/>
      </w:r>
      <w:r w:rsidR="007E2B9E">
        <w:tab/>
      </w:r>
      <w:r w:rsidR="007E2B9E">
        <w:tab/>
      </w:r>
      <w:r w:rsidR="007E2B9E">
        <w:tab/>
      </w:r>
      <w:r w:rsidR="007E2B9E">
        <w:tab/>
      </w:r>
      <w:r>
        <w:t>what code to write, and how testers know what to test.</w:t>
      </w:r>
    </w:p>
    <w:p w14:paraId="5C602F79" w14:textId="7B899A85" w:rsidR="00205043" w:rsidRDefault="00205043">
      <w:r>
        <w:tab/>
      </w:r>
      <w:r>
        <w:tab/>
      </w:r>
      <w:r>
        <w:tab/>
      </w:r>
      <w:r>
        <w:tab/>
      </w:r>
      <w:r>
        <w:t>Requireme</w:t>
      </w:r>
      <w:r>
        <w:t>nts describe expected behavior!</w:t>
      </w:r>
    </w:p>
    <w:p w14:paraId="256AC81B" w14:textId="05B33642" w:rsidR="00C548FA" w:rsidRDefault="00C548FA">
      <w:r>
        <w:tab/>
      </w:r>
      <w:r w:rsidR="007E2B9E">
        <w:t>Examples –</w:t>
      </w:r>
      <w:r w:rsidR="007E2B9E">
        <w:tab/>
        <w:t>Bird cage must be 120cm tall…</w:t>
      </w:r>
      <w:proofErr w:type="gramStart"/>
      <w:r w:rsidR="007E2B9E">
        <w:t>…..</w:t>
      </w:r>
      <w:proofErr w:type="gramEnd"/>
      <w:r w:rsidR="007E2B9E">
        <w:t xml:space="preserve"> what about 120.000001cm</w:t>
      </w:r>
    </w:p>
    <w:p w14:paraId="64E6C142" w14:textId="2CED6155" w:rsidR="007E2B9E" w:rsidRDefault="007E2B9E">
      <w:r>
        <w:tab/>
      </w:r>
      <w:r>
        <w:tab/>
      </w:r>
      <w:r>
        <w:tab/>
        <w:t>Cage has no door…OK?</w:t>
      </w:r>
    </w:p>
    <w:p w14:paraId="67A480C8" w14:textId="0E10580F" w:rsidR="007E2B9E" w:rsidRDefault="007E2B9E">
      <w:r>
        <w:tab/>
      </w:r>
      <w:r>
        <w:tab/>
      </w:r>
      <w:r>
        <w:tab/>
        <w:t>Case has 17 doors all opened by elaborate puzzles…OK?</w:t>
      </w:r>
    </w:p>
    <w:p w14:paraId="240EE53C" w14:textId="76644E23" w:rsidR="007E2B9E" w:rsidRDefault="007E2B9E">
      <w:r>
        <w:tab/>
      </w:r>
      <w:r>
        <w:rPr>
          <w:b/>
        </w:rPr>
        <w:t xml:space="preserve">Verification – </w:t>
      </w:r>
      <w:r>
        <w:rPr>
          <w:b/>
        </w:rPr>
        <w:tab/>
      </w:r>
      <w:r>
        <w:t xml:space="preserve">did we build the </w:t>
      </w:r>
      <w:proofErr w:type="gramStart"/>
      <w:r>
        <w:t>software</w:t>
      </w:r>
      <w:proofErr w:type="gramEnd"/>
      <w:r>
        <w:t xml:space="preserve"> right? Requirements met, no unexpected fails</w:t>
      </w:r>
    </w:p>
    <w:p w14:paraId="08002663" w14:textId="08CD6B60" w:rsidR="00205043" w:rsidRDefault="007E2B9E">
      <w:r>
        <w:tab/>
      </w:r>
      <w:r>
        <w:rPr>
          <w:b/>
        </w:rPr>
        <w:t xml:space="preserve">Validation </w:t>
      </w:r>
      <w:r>
        <w:rPr>
          <w:b/>
        </w:rPr>
        <w:softHyphen/>
      </w:r>
      <w:r>
        <w:t xml:space="preserve">– </w:t>
      </w:r>
      <w:r>
        <w:tab/>
        <w:t xml:space="preserve">Did we build the right software? Ensure that the software does what </w:t>
      </w:r>
      <w:r>
        <w:tab/>
      </w:r>
      <w:r>
        <w:tab/>
      </w:r>
      <w:r>
        <w:tab/>
      </w:r>
      <w:r>
        <w:tab/>
        <w:t>customer actually wants</w:t>
      </w:r>
    </w:p>
    <w:p w14:paraId="68F9E95C" w14:textId="2D7AB545" w:rsidR="00205043" w:rsidRDefault="00205043">
      <w:r>
        <w:tab/>
      </w:r>
      <w:r>
        <w:rPr>
          <w:b/>
        </w:rPr>
        <w:t xml:space="preserve">Good Requirements </w:t>
      </w:r>
    </w:p>
    <w:p w14:paraId="5788E804" w14:textId="53C1498D" w:rsidR="00205043" w:rsidRDefault="00205043">
      <w:r>
        <w:tab/>
      </w:r>
      <w:r>
        <w:tab/>
        <w:t xml:space="preserve">Complete – </w:t>
      </w:r>
      <w:r w:rsidR="00A12132">
        <w:tab/>
      </w:r>
      <w:r>
        <w:t>cover all aspects of a system, be comprehensive</w:t>
      </w:r>
    </w:p>
    <w:p w14:paraId="3A39B406" w14:textId="7EB07D3B" w:rsidR="00205043" w:rsidRDefault="00205043">
      <w:r>
        <w:tab/>
      </w:r>
      <w:r>
        <w:tab/>
        <w:t xml:space="preserve">Consistent </w:t>
      </w:r>
      <w:r w:rsidR="00C5284A">
        <w:t>–</w:t>
      </w:r>
      <w:r>
        <w:t xml:space="preserve"> </w:t>
      </w:r>
      <w:r w:rsidR="00A12132">
        <w:tab/>
      </w:r>
      <w:r w:rsidR="00C5284A">
        <w:t>Requirements shouldn’t contradict each other</w:t>
      </w:r>
      <w:r w:rsidR="00A12132">
        <w:t xml:space="preserve"> internally and </w:t>
      </w:r>
      <w:r w:rsidR="00A12132">
        <w:tab/>
      </w:r>
      <w:r w:rsidR="00A12132">
        <w:tab/>
      </w:r>
      <w:r w:rsidR="00A12132">
        <w:tab/>
      </w:r>
      <w:r w:rsidR="00A12132">
        <w:tab/>
      </w:r>
      <w:r w:rsidR="00A12132">
        <w:tab/>
        <w:t>externally</w:t>
      </w:r>
    </w:p>
    <w:p w14:paraId="2020E213" w14:textId="7416D307" w:rsidR="006A5B2D" w:rsidRDefault="006A5B2D">
      <w:r>
        <w:tab/>
      </w:r>
      <w:r>
        <w:tab/>
      </w:r>
      <w:r>
        <w:tab/>
      </w:r>
      <w:r>
        <w:tab/>
        <w:t xml:space="preserve">Internally </w:t>
      </w:r>
      <w:r w:rsidR="00C719F4">
        <w:t>–</w:t>
      </w:r>
      <w:r>
        <w:t xml:space="preserve"> </w:t>
      </w:r>
      <w:r w:rsidR="00C719F4">
        <w:t>requirements don’t contradict each other</w:t>
      </w:r>
    </w:p>
    <w:p w14:paraId="043804A5" w14:textId="1384252B" w:rsidR="00C719F4" w:rsidRDefault="00C719F4">
      <w:r>
        <w:tab/>
      </w:r>
      <w:r>
        <w:tab/>
      </w:r>
      <w:r>
        <w:tab/>
      </w:r>
      <w:r>
        <w:tab/>
        <w:t>Externally – requirements don’t contradict world outside system</w:t>
      </w:r>
    </w:p>
    <w:p w14:paraId="17B5DA5E" w14:textId="0B58662B" w:rsidR="00205043" w:rsidRDefault="00205043">
      <w:r>
        <w:tab/>
      </w:r>
      <w:r>
        <w:tab/>
        <w:t>Unambiguous</w:t>
      </w:r>
      <w:r w:rsidR="00C5284A">
        <w:t xml:space="preserve"> </w:t>
      </w:r>
      <w:r w:rsidR="00A12132">
        <w:t>–</w:t>
      </w:r>
      <w:r w:rsidR="00C5284A">
        <w:t xml:space="preserve"> </w:t>
      </w:r>
      <w:r w:rsidR="00A12132">
        <w:t>using undefined term, like default value</w:t>
      </w:r>
    </w:p>
    <w:p w14:paraId="77BFC922" w14:textId="0C9E0A40" w:rsidR="00205043" w:rsidRDefault="00205043">
      <w:r>
        <w:tab/>
      </w:r>
      <w:r>
        <w:tab/>
        <w:t>Quantitative</w:t>
      </w:r>
      <w:r w:rsidR="00A12132">
        <w:t xml:space="preserve"> -</w:t>
      </w:r>
      <w:r w:rsidR="00A12132">
        <w:tab/>
        <w:t xml:space="preserve">system should be responsive to user, vs result should be displayed </w:t>
      </w:r>
      <w:r w:rsidR="00A12132">
        <w:tab/>
      </w:r>
      <w:r w:rsidR="00A12132">
        <w:tab/>
      </w:r>
      <w:r w:rsidR="00A12132">
        <w:tab/>
      </w:r>
      <w:r w:rsidR="00A12132">
        <w:tab/>
        <w:t>to user in less than 1 second for 99% of queries</w:t>
      </w:r>
    </w:p>
    <w:p w14:paraId="32BD73AA" w14:textId="05F5FF9B" w:rsidR="00205043" w:rsidRDefault="00205043">
      <w:r>
        <w:tab/>
      </w:r>
      <w:r>
        <w:tab/>
        <w:t>Feasible to test</w:t>
      </w:r>
      <w:r w:rsidR="00A12132">
        <w:t xml:space="preserve"> – System shall process 100TB data in 4000 years vs 1mb data in 4 </w:t>
      </w:r>
      <w:r w:rsidR="00A12132">
        <w:tab/>
      </w:r>
      <w:r w:rsidR="00A12132">
        <w:tab/>
      </w:r>
      <w:r w:rsidR="00A12132">
        <w:tab/>
      </w:r>
      <w:r w:rsidR="00A12132">
        <w:tab/>
        <w:t>hours.</w:t>
      </w:r>
    </w:p>
    <w:p w14:paraId="495B9472" w14:textId="3E6D6810" w:rsidR="00A12132" w:rsidRDefault="00A12132">
      <w:r>
        <w:tab/>
      </w:r>
      <w:r>
        <w:rPr>
          <w:b/>
        </w:rPr>
        <w:t xml:space="preserve">Functional Requirements </w:t>
      </w:r>
      <w:r>
        <w:t>–</w:t>
      </w:r>
      <w:r>
        <w:tab/>
        <w:t xml:space="preserve">Specify the functional behavior of the system (the system </w:t>
      </w:r>
      <w:r>
        <w:tab/>
      </w:r>
      <w:r>
        <w:tab/>
      </w:r>
      <w:r>
        <w:tab/>
      </w:r>
      <w:r>
        <w:tab/>
      </w:r>
      <w:r>
        <w:tab/>
      </w:r>
      <w:r>
        <w:tab/>
        <w:t>shall do X under condition Y.</w:t>
      </w:r>
    </w:p>
    <w:p w14:paraId="3C976252" w14:textId="16A3BFE1" w:rsidR="00A12132" w:rsidRDefault="00A12132">
      <w:r>
        <w:tab/>
      </w:r>
      <w:r>
        <w:tab/>
      </w:r>
      <w:r>
        <w:tab/>
      </w:r>
      <w:r>
        <w:tab/>
        <w:t>System shall return String NONE if no elements match query</w:t>
      </w:r>
    </w:p>
    <w:p w14:paraId="063E0362" w14:textId="7A25E222" w:rsidR="00A12132" w:rsidRDefault="00A12132">
      <w:r>
        <w:tab/>
      </w:r>
      <w:r>
        <w:rPr>
          <w:b/>
        </w:rPr>
        <w:t xml:space="preserve">Quality </w:t>
      </w:r>
      <w:proofErr w:type="spellStart"/>
      <w:r>
        <w:rPr>
          <w:b/>
        </w:rPr>
        <w:t>Atributes</w:t>
      </w:r>
      <w:proofErr w:type="spellEnd"/>
      <w:r>
        <w:rPr>
          <w:b/>
        </w:rPr>
        <w:t xml:space="preserve"> – </w:t>
      </w:r>
      <w:r>
        <w:t xml:space="preserve">(Non-Functional) – Specify the overall qualities of the system, not 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specific behavior. </w:t>
      </w:r>
    </w:p>
    <w:p w14:paraId="2304D748" w14:textId="6E2A1DD3" w:rsidR="00A12132" w:rsidRDefault="00A12132">
      <w:r>
        <w:tab/>
      </w:r>
      <w:r>
        <w:tab/>
      </w:r>
      <w:r>
        <w:tab/>
      </w:r>
      <w:r>
        <w:tab/>
        <w:t>System shall be protected against unauthorized access</w:t>
      </w:r>
    </w:p>
    <w:p w14:paraId="0BC3B602" w14:textId="529E9653" w:rsidR="00A12132" w:rsidRDefault="00A12132">
      <w:r>
        <w:tab/>
      </w:r>
      <w:r>
        <w:tab/>
      </w:r>
      <w:r>
        <w:tab/>
      </w:r>
      <w:r>
        <w:tab/>
        <w:t>System shall be portable to other processor architectures</w:t>
      </w:r>
    </w:p>
    <w:p w14:paraId="60C72335" w14:textId="0C3F3269" w:rsidR="00A12132" w:rsidRDefault="00A12132">
      <w:r>
        <w:tab/>
      </w:r>
      <w:r>
        <w:tab/>
      </w:r>
      <w:r>
        <w:tab/>
      </w:r>
      <w:r>
        <w:tab/>
        <w:t>System shal</w:t>
      </w:r>
      <w:r w:rsidR="009E75D0">
        <w:t>l</w:t>
      </w:r>
      <w:r>
        <w:t xml:space="preserve"> have 99.999% uptime and be available </w:t>
      </w:r>
      <w:r w:rsidR="009E75D0">
        <w:t>at that time</w:t>
      </w:r>
    </w:p>
    <w:p w14:paraId="42492C8F" w14:textId="3E72F1D8" w:rsidR="009E75D0" w:rsidRDefault="009E75D0">
      <w:r>
        <w:tab/>
      </w:r>
      <w:r>
        <w:tab/>
      </w:r>
      <w:r>
        <w:tab/>
      </w:r>
      <w:r>
        <w:tab/>
        <w:t>Categories:</w:t>
      </w:r>
    </w:p>
    <w:p w14:paraId="6F7D8C0E" w14:textId="586EB816" w:rsidR="009E75D0" w:rsidRDefault="009E75D0">
      <w:r>
        <w:tab/>
      </w:r>
      <w:r>
        <w:tab/>
      </w:r>
      <w:r>
        <w:tab/>
      </w:r>
      <w:r>
        <w:tab/>
      </w:r>
      <w:r>
        <w:tab/>
        <w:t>Reliability</w:t>
      </w:r>
      <w:r w:rsidR="00503C9E">
        <w:t xml:space="preserve"> </w:t>
      </w:r>
      <w:r w:rsidR="00B640B5">
        <w:t xml:space="preserve">- </w:t>
      </w:r>
      <w:r w:rsidR="00503C9E">
        <w:t>converts to mean time between failures</w:t>
      </w:r>
    </w:p>
    <w:p w14:paraId="5AB4AF94" w14:textId="38EC3309" w:rsidR="009E75D0" w:rsidRDefault="009E75D0">
      <w:r>
        <w:tab/>
      </w:r>
      <w:r>
        <w:tab/>
      </w:r>
      <w:r>
        <w:tab/>
      </w:r>
      <w:r>
        <w:tab/>
      </w:r>
      <w:r>
        <w:tab/>
        <w:t>Usability</w:t>
      </w:r>
      <w:r w:rsidR="00503C9E">
        <w:t xml:space="preserve"> </w:t>
      </w:r>
      <w:r w:rsidR="00B640B5">
        <w:t>- convers to amount of training time</w:t>
      </w:r>
    </w:p>
    <w:p w14:paraId="589BD69C" w14:textId="71221F8F" w:rsidR="009E75D0" w:rsidRDefault="009E75D0">
      <w:r>
        <w:tab/>
      </w:r>
      <w:r>
        <w:tab/>
      </w:r>
      <w:r>
        <w:tab/>
      </w:r>
      <w:r>
        <w:tab/>
      </w:r>
      <w:r>
        <w:tab/>
        <w:t>Accessibility</w:t>
      </w:r>
      <w:r w:rsidR="00B640B5">
        <w:t xml:space="preserve"> </w:t>
      </w:r>
    </w:p>
    <w:p w14:paraId="20783430" w14:textId="6DC448AB" w:rsidR="009E75D0" w:rsidRDefault="009E75D0">
      <w:r>
        <w:tab/>
      </w:r>
      <w:r>
        <w:tab/>
      </w:r>
      <w:r>
        <w:tab/>
      </w:r>
      <w:r>
        <w:tab/>
      </w:r>
      <w:r>
        <w:tab/>
        <w:t>Performance</w:t>
      </w:r>
      <w:r w:rsidR="00B640B5">
        <w:t xml:space="preserve"> - transactions per second</w:t>
      </w:r>
    </w:p>
    <w:p w14:paraId="7056B009" w14:textId="65CCD8C7" w:rsidR="009E75D0" w:rsidRDefault="009E75D0">
      <w:r>
        <w:tab/>
      </w:r>
      <w:r>
        <w:tab/>
      </w:r>
      <w:r>
        <w:tab/>
      </w:r>
      <w:r>
        <w:tab/>
      </w:r>
      <w:r>
        <w:tab/>
        <w:t>Safety</w:t>
      </w:r>
      <w:r w:rsidR="00B640B5">
        <w:t xml:space="preserve"> – accidents/year</w:t>
      </w:r>
    </w:p>
    <w:p w14:paraId="13BC8205" w14:textId="303BB71F" w:rsidR="009E75D0" w:rsidRDefault="009E75D0">
      <w:r>
        <w:tab/>
      </w:r>
      <w:r>
        <w:tab/>
      </w:r>
      <w:r>
        <w:tab/>
      </w:r>
      <w:r>
        <w:tab/>
      </w:r>
      <w:r>
        <w:tab/>
        <w:t>Supportability</w:t>
      </w:r>
    </w:p>
    <w:p w14:paraId="7EA5337D" w14:textId="22B54384" w:rsidR="00B640B5" w:rsidRDefault="009E75D0">
      <w:r>
        <w:tab/>
      </w:r>
      <w:r>
        <w:tab/>
      </w:r>
      <w:r>
        <w:tab/>
      </w:r>
      <w:r>
        <w:tab/>
      </w:r>
      <w:r>
        <w:tab/>
        <w:t>Security</w:t>
      </w:r>
    </w:p>
    <w:p w14:paraId="7DECDC20" w14:textId="2368DCBF" w:rsidR="009E75D0" w:rsidRDefault="009E75D0">
      <w:r>
        <w:tab/>
        <w:t>Converting Qualitative to Quantitative</w:t>
      </w:r>
    </w:p>
    <w:p w14:paraId="1EEBD13B" w14:textId="79035CFD" w:rsidR="00B640B5" w:rsidRDefault="00B640B5">
      <w:r>
        <w:tab/>
      </w:r>
      <w:r>
        <w:tab/>
        <w:t xml:space="preserve">The system must be highly usable vs over 90% users have </w:t>
      </w:r>
      <w:proofErr w:type="gramStart"/>
      <w:r>
        <w:t>no ?s</w:t>
      </w:r>
      <w:proofErr w:type="gramEnd"/>
      <w:r>
        <w:t xml:space="preserve"> after 1hr training</w:t>
      </w:r>
    </w:p>
    <w:p w14:paraId="57C699B3" w14:textId="77777777" w:rsidR="00B640B5" w:rsidRDefault="00B640B5"/>
    <w:p w14:paraId="4D3D93A9" w14:textId="69B29CC7" w:rsidR="009615AD" w:rsidRDefault="009615AD">
      <w:pPr>
        <w:rPr>
          <w:u w:val="single"/>
        </w:rPr>
      </w:pPr>
      <w:r>
        <w:rPr>
          <w:u w:val="single"/>
        </w:rPr>
        <w:t>Test Plans</w:t>
      </w:r>
    </w:p>
    <w:p w14:paraId="2873C452" w14:textId="1AA2BD84" w:rsidR="000E407C" w:rsidRDefault="000E407C">
      <w:r>
        <w:tab/>
      </w:r>
      <w:r>
        <w:rPr>
          <w:b/>
        </w:rPr>
        <w:t xml:space="preserve">Test Plan - </w:t>
      </w:r>
      <w:r w:rsidR="007F5E51">
        <w:tab/>
        <w:t xml:space="preserve">A collection of test cases that lay out an entire plan for testing a system </w:t>
      </w:r>
      <w:r w:rsidR="007F5E51">
        <w:tab/>
      </w:r>
      <w:r w:rsidR="007F5E51">
        <w:tab/>
      </w:r>
      <w:r w:rsidR="007F5E51">
        <w:tab/>
      </w:r>
      <w:r w:rsidR="007F5E51">
        <w:tab/>
        <w:t>under test</w:t>
      </w:r>
    </w:p>
    <w:p w14:paraId="704D2673" w14:textId="53DE3718" w:rsidR="007F5E51" w:rsidRDefault="007F5E51">
      <w:r>
        <w:tab/>
      </w:r>
      <w:r>
        <w:rPr>
          <w:b/>
        </w:rPr>
        <w:t xml:space="preserve">Test Case </w:t>
      </w:r>
      <w:r>
        <w:t>-</w:t>
      </w:r>
      <w:r>
        <w:tab/>
        <w:t xml:space="preserve">the individual tests that make up a test plan. </w:t>
      </w:r>
    </w:p>
    <w:p w14:paraId="0EF46F5C" w14:textId="45E2AC25" w:rsidR="007F5E51" w:rsidRPr="007F5E51" w:rsidRDefault="007F5E51">
      <w:r>
        <w:tab/>
      </w:r>
      <w:r>
        <w:rPr>
          <w:b/>
        </w:rPr>
        <w:t xml:space="preserve">Test suite </w:t>
      </w:r>
      <w:r>
        <w:t xml:space="preserve">- </w:t>
      </w:r>
      <w:r>
        <w:tab/>
        <w:t xml:space="preserve">Test plans are usually not as large as all of the requirements for a </w:t>
      </w:r>
      <w:r>
        <w:tab/>
      </w:r>
      <w:r>
        <w:tab/>
      </w:r>
      <w:r>
        <w:tab/>
      </w:r>
      <w:r>
        <w:tab/>
      </w:r>
      <w:r>
        <w:tab/>
        <w:t xml:space="preserve">program; once they get big enough, test plans are grouped under larger </w:t>
      </w:r>
      <w:r>
        <w:tab/>
      </w:r>
      <w:r>
        <w:tab/>
      </w:r>
      <w:r>
        <w:tab/>
      </w:r>
      <w:r>
        <w:tab/>
        <w:t xml:space="preserve">test suites. </w:t>
      </w:r>
    </w:p>
    <w:p w14:paraId="4E568ED7" w14:textId="324BFCB7" w:rsidR="009615AD" w:rsidRDefault="009615AD">
      <w:r>
        <w:tab/>
      </w:r>
      <w:r w:rsidR="0064600D">
        <w:t>Test Case mainly consists of:</w:t>
      </w:r>
    </w:p>
    <w:p w14:paraId="1C6037DE" w14:textId="0E0A0302" w:rsidR="0064600D" w:rsidRDefault="0064600D">
      <w:r>
        <w:tab/>
      </w:r>
      <w:r>
        <w:tab/>
        <w:t>Preconditions</w:t>
      </w:r>
    </w:p>
    <w:p w14:paraId="282AD3BF" w14:textId="03935B0F" w:rsidR="0064600D" w:rsidRDefault="0064600D">
      <w:r>
        <w:tab/>
      </w:r>
      <w:r>
        <w:tab/>
        <w:t>Execution Steps</w:t>
      </w:r>
    </w:p>
    <w:p w14:paraId="3122152E" w14:textId="24C7DA25" w:rsidR="0064600D" w:rsidRDefault="0064600D">
      <w:r>
        <w:tab/>
      </w:r>
      <w:r>
        <w:tab/>
        <w:t>Post conditions</w:t>
      </w:r>
    </w:p>
    <w:p w14:paraId="4718FDA7" w14:textId="666423AB" w:rsidR="0064600D" w:rsidRPr="00EF0622" w:rsidRDefault="0064600D">
      <w:pPr>
        <w:rPr>
          <w:b/>
        </w:rPr>
      </w:pPr>
      <w:r>
        <w:tab/>
      </w:r>
      <w:r w:rsidRPr="00EF0622">
        <w:rPr>
          <w:b/>
        </w:rPr>
        <w:tab/>
      </w:r>
      <w:r w:rsidRPr="00EF0622">
        <w:rPr>
          <w:b/>
          <w:sz w:val="28"/>
        </w:rPr>
        <w:tab/>
      </w:r>
      <w:r w:rsidR="00EF0622">
        <w:rPr>
          <w:b/>
          <w:sz w:val="28"/>
        </w:rPr>
        <w:t xml:space="preserve">Test Case </w:t>
      </w:r>
      <w:r w:rsidRPr="00EF0622">
        <w:rPr>
          <w:b/>
          <w:sz w:val="28"/>
        </w:rPr>
        <w:t>Template:</w:t>
      </w:r>
    </w:p>
    <w:p w14:paraId="22087531" w14:textId="6A3DE3BF" w:rsidR="0064600D" w:rsidRPr="00EF0622" w:rsidRDefault="0064600D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  <w:t>IDENTIFIER</w:t>
      </w:r>
    </w:p>
    <w:p w14:paraId="2DD54828" w14:textId="1B97F83C" w:rsidR="0064600D" w:rsidRPr="00EF0622" w:rsidRDefault="0064600D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  <w:t>DESCRIPTION</w:t>
      </w:r>
    </w:p>
    <w:p w14:paraId="6356FF96" w14:textId="0E77764E" w:rsidR="0064600D" w:rsidRPr="00EF0622" w:rsidRDefault="0064600D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  <w:t>PRECONDITIONS</w:t>
      </w:r>
    </w:p>
    <w:p w14:paraId="301AC800" w14:textId="28928686" w:rsidR="0064600D" w:rsidRPr="00EF0622" w:rsidRDefault="0064600D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  <w:t>EXECUTION STEPS</w:t>
      </w:r>
    </w:p>
    <w:p w14:paraId="18023AB2" w14:textId="56C14166" w:rsidR="0064600D" w:rsidRPr="00EF0622" w:rsidRDefault="0064600D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</w:r>
      <w:r w:rsidRPr="00EF0622">
        <w:rPr>
          <w:b/>
        </w:rPr>
        <w:tab/>
        <w:t>POST CONDITIONS</w:t>
      </w:r>
    </w:p>
    <w:p w14:paraId="183F7D93" w14:textId="6D34CE74" w:rsidR="0064600D" w:rsidRDefault="0064600D">
      <w:r>
        <w:tab/>
        <w:t>The test plan consists of all of the test cases</w:t>
      </w:r>
    </w:p>
    <w:p w14:paraId="4EF6CD75" w14:textId="7381148D" w:rsidR="0064600D" w:rsidRDefault="0064600D">
      <w:r>
        <w:tab/>
        <w:t xml:space="preserve">Test run – an actual run through of a test plan or test suite. </w:t>
      </w:r>
    </w:p>
    <w:p w14:paraId="417D2F45" w14:textId="77777777" w:rsidR="00BA0E53" w:rsidRDefault="0064600D">
      <w:r>
        <w:tab/>
      </w:r>
      <w:r>
        <w:tab/>
        <w:t xml:space="preserve">Statuses: </w:t>
      </w:r>
    </w:p>
    <w:p w14:paraId="318C4CEC" w14:textId="77777777" w:rsidR="00BA0E53" w:rsidRDefault="00BA0E53">
      <w:r>
        <w:tab/>
      </w:r>
      <w:r>
        <w:tab/>
      </w:r>
      <w:r>
        <w:tab/>
        <w:t>PASSED</w:t>
      </w:r>
    </w:p>
    <w:p w14:paraId="4E79F519" w14:textId="77777777" w:rsidR="00BA0E53" w:rsidRDefault="00BA0E53">
      <w:r>
        <w:tab/>
      </w:r>
      <w:r>
        <w:tab/>
      </w:r>
      <w:r>
        <w:tab/>
        <w:t>FAILED</w:t>
      </w:r>
    </w:p>
    <w:p w14:paraId="2E07416C" w14:textId="65706A82" w:rsidR="00BA0E53" w:rsidRDefault="00BA0E53">
      <w:r>
        <w:tab/>
      </w:r>
      <w:r>
        <w:tab/>
      </w:r>
      <w:r>
        <w:tab/>
        <w:t>PAUSED</w:t>
      </w:r>
      <w:r w:rsidR="00354998">
        <w:t xml:space="preserve"> </w:t>
      </w:r>
      <w:r w:rsidR="006D1E7B">
        <w:t>– Not yet finished, going to start again</w:t>
      </w:r>
    </w:p>
    <w:p w14:paraId="40C96246" w14:textId="77777777" w:rsidR="00BA0E53" w:rsidRDefault="00BA0E53">
      <w:r>
        <w:tab/>
      </w:r>
      <w:r>
        <w:tab/>
      </w:r>
      <w:r>
        <w:tab/>
        <w:t>RUNNING</w:t>
      </w:r>
    </w:p>
    <w:p w14:paraId="1335D2C4" w14:textId="24B2E574" w:rsidR="00BA0E53" w:rsidRDefault="00BA0E53">
      <w:r>
        <w:tab/>
      </w:r>
      <w:r>
        <w:tab/>
      </w:r>
      <w:r>
        <w:tab/>
        <w:t>BLOCKED</w:t>
      </w:r>
      <w:r w:rsidR="006D1E7B">
        <w:t>- not yet ready to be tested, waiting on something</w:t>
      </w:r>
    </w:p>
    <w:p w14:paraId="4C37E9DB" w14:textId="4A6F00BB" w:rsidR="0064600D" w:rsidRDefault="00BA0E53">
      <w:r>
        <w:tab/>
      </w:r>
      <w:r>
        <w:tab/>
      </w:r>
      <w:r>
        <w:tab/>
        <w:t>ERROR</w:t>
      </w:r>
    </w:p>
    <w:p w14:paraId="39FE620E" w14:textId="611900BB" w:rsidR="0064600D" w:rsidRDefault="0064600D">
      <w:r>
        <w:tab/>
      </w:r>
      <w:r w:rsidR="00460A73">
        <w:t>Types of errors</w:t>
      </w:r>
    </w:p>
    <w:p w14:paraId="1A44EBDB" w14:textId="3DC9A911" w:rsidR="00460A73" w:rsidRDefault="00460A73">
      <w:r>
        <w:tab/>
      </w:r>
      <w:r>
        <w:tab/>
        <w:t>Logic Errors</w:t>
      </w:r>
    </w:p>
    <w:p w14:paraId="173DED6A" w14:textId="31A84F5F" w:rsidR="00460A73" w:rsidRDefault="00460A73">
      <w:r>
        <w:tab/>
      </w:r>
      <w:r>
        <w:tab/>
        <w:t>Off-by-one errors</w:t>
      </w:r>
    </w:p>
    <w:p w14:paraId="7C67B56F" w14:textId="2946D806" w:rsidR="00460A73" w:rsidRDefault="00460A73">
      <w:r>
        <w:tab/>
      </w:r>
      <w:r>
        <w:tab/>
        <w:t>Floating point errors</w:t>
      </w:r>
    </w:p>
    <w:p w14:paraId="20F9C6A8" w14:textId="56CF330F" w:rsidR="00460A73" w:rsidRDefault="00460A73">
      <w:r>
        <w:tab/>
      </w:r>
      <w:r>
        <w:tab/>
        <w:t>Integration Errors</w:t>
      </w:r>
    </w:p>
    <w:p w14:paraId="1DDA327A" w14:textId="5B440CB1" w:rsidR="00460A73" w:rsidRDefault="00460A73">
      <w:r>
        <w:tab/>
      </w:r>
      <w:r>
        <w:tab/>
        <w:t>Errors of assumption</w:t>
      </w:r>
    </w:p>
    <w:p w14:paraId="65E69DE3" w14:textId="2C5C268F" w:rsidR="00460A73" w:rsidRDefault="00460A73">
      <w:r>
        <w:tab/>
      </w:r>
      <w:r>
        <w:tab/>
        <w:t>Missing Data errors</w:t>
      </w:r>
    </w:p>
    <w:p w14:paraId="5CA7CC79" w14:textId="41185482" w:rsidR="00460A73" w:rsidRDefault="00460A73">
      <w:r>
        <w:tab/>
      </w:r>
      <w:r>
        <w:tab/>
        <w:t>Bad data errors</w:t>
      </w:r>
    </w:p>
    <w:p w14:paraId="6640054D" w14:textId="7E5C8BEF" w:rsidR="00460A73" w:rsidRDefault="00460A73">
      <w:r>
        <w:tab/>
      </w:r>
      <w:r>
        <w:tab/>
        <w:t>Display Errors</w:t>
      </w:r>
    </w:p>
    <w:p w14:paraId="5D6ECA87" w14:textId="781AF9AB" w:rsidR="00460A73" w:rsidRDefault="00460A73">
      <w:r>
        <w:tab/>
      </w:r>
      <w:r>
        <w:tab/>
        <w:t>Null pointer errors</w:t>
      </w:r>
    </w:p>
    <w:p w14:paraId="3F71496F" w14:textId="2FB91BEF" w:rsidR="00460A73" w:rsidRDefault="00460A73">
      <w:r>
        <w:tab/>
      </w:r>
      <w:r>
        <w:tab/>
        <w:t>I/O error</w:t>
      </w:r>
    </w:p>
    <w:p w14:paraId="3DE906DD" w14:textId="7BD0DADE" w:rsidR="00460A73" w:rsidRDefault="00460A73">
      <w:r>
        <w:tab/>
      </w:r>
      <w:r>
        <w:tab/>
        <w:t>Configuration Errors</w:t>
      </w:r>
    </w:p>
    <w:p w14:paraId="624AF5A2" w14:textId="1BDA331A" w:rsidR="00A03084" w:rsidRDefault="00A03084">
      <w:r>
        <w:tab/>
        <w:t>Verification vs Validation</w:t>
      </w:r>
    </w:p>
    <w:p w14:paraId="53F2920F" w14:textId="268D20DE" w:rsidR="00A03084" w:rsidRDefault="00A03084">
      <w:r>
        <w:tab/>
      </w:r>
      <w:r>
        <w:tab/>
      </w:r>
      <w:r>
        <w:rPr>
          <w:b/>
        </w:rPr>
        <w:t>Verification</w:t>
      </w:r>
      <w:r>
        <w:t xml:space="preserve"> – ensuring that you’re building the software right</w:t>
      </w:r>
    </w:p>
    <w:p w14:paraId="72A40181" w14:textId="77777777" w:rsidR="00A03084" w:rsidRDefault="00A03084">
      <w:r>
        <w:tab/>
      </w:r>
      <w:r>
        <w:tab/>
      </w:r>
      <w:r>
        <w:tab/>
        <w:t>System doesn’t crash</w:t>
      </w:r>
    </w:p>
    <w:p w14:paraId="45C240AA" w14:textId="64D42B46" w:rsidR="00A03084" w:rsidRDefault="00A03084">
      <w:r>
        <w:tab/>
      </w:r>
      <w:r>
        <w:tab/>
      </w:r>
      <w:r>
        <w:tab/>
        <w:t>meets the requirements</w:t>
      </w:r>
    </w:p>
    <w:p w14:paraId="365E9057" w14:textId="3A8D1C2F" w:rsidR="00A03084" w:rsidRPr="00A03084" w:rsidRDefault="00A03084">
      <w:r>
        <w:tab/>
      </w:r>
      <w:r>
        <w:tab/>
      </w:r>
      <w:r>
        <w:tab/>
        <w:t>handles failures gracefully</w:t>
      </w:r>
    </w:p>
    <w:p w14:paraId="6A672AE7" w14:textId="30EB1646" w:rsidR="00A03084" w:rsidRDefault="00A03084">
      <w:r>
        <w:rPr>
          <w:b/>
        </w:rPr>
        <w:tab/>
      </w:r>
      <w:r>
        <w:rPr>
          <w:b/>
        </w:rPr>
        <w:tab/>
        <w:t xml:space="preserve">Validation </w:t>
      </w:r>
      <w:r>
        <w:t>- - ensuring that you’re building the right software</w:t>
      </w:r>
    </w:p>
    <w:p w14:paraId="527F054C" w14:textId="7D18C6EB" w:rsidR="00A03084" w:rsidRDefault="00A03084">
      <w:r>
        <w:tab/>
      </w:r>
      <w:r>
        <w:tab/>
      </w:r>
      <w:r>
        <w:tab/>
        <w:t>Ensuring requirements meet actual customer needs</w:t>
      </w:r>
    </w:p>
    <w:p w14:paraId="18C29D49" w14:textId="5E58C242" w:rsidR="00A03084" w:rsidRDefault="00A03084">
      <w:r>
        <w:tab/>
      </w:r>
      <w:r>
        <w:tab/>
      </w:r>
      <w:r>
        <w:tab/>
        <w:t>Does the software do what user wants</w:t>
      </w:r>
    </w:p>
    <w:p w14:paraId="3A941790" w14:textId="5E51D297" w:rsidR="00A03084" w:rsidRPr="00A03084" w:rsidRDefault="00A03084">
      <w:r>
        <w:tab/>
      </w:r>
      <w:r>
        <w:tab/>
      </w:r>
      <w:r>
        <w:tab/>
        <w:t xml:space="preserve">Are there gaps in </w:t>
      </w:r>
      <w:proofErr w:type="gramStart"/>
      <w:r>
        <w:t>requirements</w:t>
      </w:r>
      <w:proofErr w:type="gramEnd"/>
    </w:p>
    <w:p w14:paraId="6B717CE2" w14:textId="16695EBA" w:rsidR="00460A73" w:rsidRPr="009615AD" w:rsidRDefault="00460A73">
      <w:r>
        <w:tab/>
      </w:r>
    </w:p>
    <w:p w14:paraId="76EAA92B" w14:textId="08E95B30" w:rsidR="009E75D0" w:rsidRDefault="009E75D0">
      <w:r>
        <w:tab/>
      </w:r>
      <w:r>
        <w:tab/>
      </w:r>
    </w:p>
    <w:p w14:paraId="6B3DFD49" w14:textId="77777777" w:rsidR="00E6217D" w:rsidRDefault="00E6217D"/>
    <w:p w14:paraId="442AC591" w14:textId="2C468F48" w:rsidR="00E6217D" w:rsidRDefault="00E6217D">
      <w:pPr>
        <w:rPr>
          <w:u w:val="single"/>
        </w:rPr>
      </w:pPr>
      <w:r>
        <w:rPr>
          <w:u w:val="single"/>
        </w:rPr>
        <w:t>Defects</w:t>
      </w:r>
    </w:p>
    <w:p w14:paraId="37EA22D1" w14:textId="7696D6B9" w:rsidR="00E6217D" w:rsidRDefault="00E6217D">
      <w:r>
        <w:tab/>
      </w:r>
      <w:r w:rsidR="00033ED4">
        <w:t>Defect Life Cycle</w:t>
      </w:r>
    </w:p>
    <w:p w14:paraId="0BAC932D" w14:textId="2511FCC1" w:rsidR="00033ED4" w:rsidRDefault="00033ED4">
      <w:r>
        <w:tab/>
      </w:r>
      <w:r>
        <w:tab/>
        <w:t>Discovery</w:t>
      </w:r>
    </w:p>
    <w:p w14:paraId="13B86BF3" w14:textId="118D7D6A" w:rsidR="00033ED4" w:rsidRDefault="00033ED4">
      <w:r>
        <w:tab/>
      </w:r>
      <w:r>
        <w:tab/>
        <w:t>Reporting</w:t>
      </w:r>
    </w:p>
    <w:p w14:paraId="3E1A49C9" w14:textId="31554F44" w:rsidR="00033ED4" w:rsidRDefault="00033ED4">
      <w:r>
        <w:tab/>
      </w:r>
      <w:r>
        <w:tab/>
        <w:t>Triage / Assignment</w:t>
      </w:r>
    </w:p>
    <w:p w14:paraId="7C10F35E" w14:textId="043966F8" w:rsidR="00033ED4" w:rsidRDefault="00033ED4">
      <w:r>
        <w:tab/>
      </w:r>
      <w:r>
        <w:tab/>
        <w:t>Fixing</w:t>
      </w:r>
    </w:p>
    <w:p w14:paraId="30CEAFC2" w14:textId="2D02E202" w:rsidR="00033ED4" w:rsidRDefault="00033ED4">
      <w:r>
        <w:tab/>
      </w:r>
      <w:r>
        <w:tab/>
        <w:t>Verification</w:t>
      </w:r>
    </w:p>
    <w:p w14:paraId="4B78105A" w14:textId="62606CF9" w:rsidR="006F1712" w:rsidRPr="00EF0622" w:rsidRDefault="006F1712">
      <w:pPr>
        <w:rPr>
          <w:i/>
        </w:rPr>
      </w:pPr>
      <w:r>
        <w:tab/>
      </w:r>
      <w:r w:rsidRPr="00EF0622">
        <w:rPr>
          <w:b/>
          <w:i/>
          <w:sz w:val="28"/>
        </w:rPr>
        <w:t xml:space="preserve">Defect Template – </w:t>
      </w:r>
    </w:p>
    <w:p w14:paraId="741227DA" w14:textId="755685B8" w:rsidR="006F1712" w:rsidRPr="00EF0622" w:rsidRDefault="006F1712">
      <w:pPr>
        <w:rPr>
          <w:b/>
        </w:rPr>
      </w:pPr>
      <w:r>
        <w:tab/>
      </w:r>
      <w:r w:rsidRPr="00EF0622">
        <w:rPr>
          <w:b/>
        </w:rPr>
        <w:tab/>
        <w:t>SUMMARY</w:t>
      </w:r>
    </w:p>
    <w:p w14:paraId="284189F7" w14:textId="39E8BBAD" w:rsidR="006F1712" w:rsidRPr="00EF0622" w:rsidRDefault="006F1712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  <w:t>DESCRIPTION</w:t>
      </w:r>
    </w:p>
    <w:p w14:paraId="1354DE81" w14:textId="091A4AB9" w:rsidR="006F1712" w:rsidRPr="00EF0622" w:rsidRDefault="006F1712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  <w:t>REPRODUCTION STEPS</w:t>
      </w:r>
    </w:p>
    <w:p w14:paraId="3074BA42" w14:textId="3FA56468" w:rsidR="006F1712" w:rsidRPr="00EF0622" w:rsidRDefault="006F1712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  <w:t>EXPECTED BEHAVIOR</w:t>
      </w:r>
    </w:p>
    <w:p w14:paraId="50B15F64" w14:textId="5CD35A3C" w:rsidR="006F1712" w:rsidRPr="00EF0622" w:rsidRDefault="006F1712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  <w:t>OBSERVED BEHAVIOR</w:t>
      </w:r>
    </w:p>
    <w:p w14:paraId="4709C4E5" w14:textId="70EB449C" w:rsidR="006F1712" w:rsidRPr="00EF0622" w:rsidRDefault="006F1712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  <w:t>Severity/Impact*</w:t>
      </w:r>
    </w:p>
    <w:p w14:paraId="33398FDB" w14:textId="291049C8" w:rsidR="006F1712" w:rsidRPr="00EF0622" w:rsidRDefault="006F1712">
      <w:pPr>
        <w:rPr>
          <w:b/>
        </w:rPr>
      </w:pPr>
      <w:r w:rsidRPr="00EF0622">
        <w:rPr>
          <w:b/>
        </w:rPr>
        <w:tab/>
      </w:r>
      <w:r w:rsidRPr="00EF0622">
        <w:rPr>
          <w:b/>
        </w:rPr>
        <w:tab/>
        <w:t>Notes*</w:t>
      </w:r>
    </w:p>
    <w:p w14:paraId="0CB41567" w14:textId="39B4F5BA" w:rsidR="006F1712" w:rsidRDefault="006F1712">
      <w:r>
        <w:tab/>
        <w:t>Coding mistakes vs defect</w:t>
      </w:r>
    </w:p>
    <w:p w14:paraId="73A5C64A" w14:textId="7063E468" w:rsidR="006F1712" w:rsidRDefault="006F1712">
      <w:r>
        <w:tab/>
      </w:r>
      <w:r>
        <w:tab/>
      </w:r>
      <w:r w:rsidR="00BB348C">
        <w:t xml:space="preserve">From a definitional perspective, a defect is something that impacts the </w:t>
      </w:r>
      <w:r w:rsidR="00BB348C">
        <w:tab/>
      </w:r>
      <w:r w:rsidR="00BB348C">
        <w:tab/>
      </w:r>
      <w:r w:rsidR="00BB348C">
        <w:tab/>
      </w:r>
      <w:r w:rsidR="00BB348C">
        <w:tab/>
        <w:t>functionality of a program</w:t>
      </w:r>
    </w:p>
    <w:p w14:paraId="433E69E9" w14:textId="3E1C8F22" w:rsidR="00BB348C" w:rsidRDefault="00BB348C">
      <w:pPr>
        <w:rPr>
          <w:b/>
        </w:rPr>
      </w:pPr>
      <w:r>
        <w:tab/>
      </w:r>
      <w:r>
        <w:rPr>
          <w:b/>
        </w:rPr>
        <w:t xml:space="preserve">List of Severity – </w:t>
      </w:r>
    </w:p>
    <w:p w14:paraId="46D82595" w14:textId="3E3E6720" w:rsidR="00BB348C" w:rsidRDefault="00BB348C">
      <w:r>
        <w:rPr>
          <w:b/>
        </w:rPr>
        <w:tab/>
      </w:r>
      <w:r>
        <w:rPr>
          <w:b/>
        </w:rPr>
        <w:tab/>
      </w:r>
      <w:r>
        <w:t>BLOCKER</w:t>
      </w:r>
    </w:p>
    <w:p w14:paraId="25DD84DA" w14:textId="5B375E12" w:rsidR="00BB348C" w:rsidRDefault="00BB348C">
      <w:r>
        <w:tab/>
      </w:r>
      <w:r>
        <w:tab/>
        <w:t>CRITICAL</w:t>
      </w:r>
    </w:p>
    <w:p w14:paraId="7B071ED9" w14:textId="61846C98" w:rsidR="00BB348C" w:rsidRDefault="00BB348C">
      <w:r>
        <w:tab/>
      </w:r>
      <w:r>
        <w:tab/>
        <w:t>MAJOR</w:t>
      </w:r>
    </w:p>
    <w:p w14:paraId="7620C076" w14:textId="2E30255C" w:rsidR="00BB348C" w:rsidRDefault="00BB348C">
      <w:r>
        <w:tab/>
      </w:r>
      <w:r>
        <w:tab/>
        <w:t>NORMAL</w:t>
      </w:r>
    </w:p>
    <w:p w14:paraId="3046FBA1" w14:textId="4D40179F" w:rsidR="00BB348C" w:rsidRDefault="00BB348C">
      <w:r>
        <w:tab/>
      </w:r>
      <w:r>
        <w:tab/>
        <w:t>MINOR</w:t>
      </w:r>
    </w:p>
    <w:p w14:paraId="0815F40C" w14:textId="2ED70F7F" w:rsidR="00BB348C" w:rsidRDefault="00BB348C">
      <w:r>
        <w:tab/>
      </w:r>
      <w:r>
        <w:tab/>
        <w:t>TRIVIAL</w:t>
      </w:r>
    </w:p>
    <w:p w14:paraId="1C2C0EF8" w14:textId="77777777" w:rsidR="00731465" w:rsidRDefault="00731465"/>
    <w:p w14:paraId="61470D7E" w14:textId="11D9773A" w:rsidR="00731465" w:rsidRDefault="00731465">
      <w:pPr>
        <w:rPr>
          <w:u w:val="single"/>
        </w:rPr>
      </w:pPr>
      <w:r>
        <w:rPr>
          <w:u w:val="single"/>
        </w:rPr>
        <w:t>Traceability Matrix</w:t>
      </w:r>
    </w:p>
    <w:p w14:paraId="7DDD8CF6" w14:textId="26EB3A95" w:rsidR="00731465" w:rsidRDefault="00731465">
      <w:r>
        <w:tab/>
        <w:t>Traceability Matrix – A list of requirements and the associated test case</w:t>
      </w:r>
    </w:p>
    <w:p w14:paraId="55F8052C" w14:textId="2D0D4B92" w:rsidR="00731465" w:rsidRDefault="00731465">
      <w:r>
        <w:tab/>
      </w:r>
      <w:r>
        <w:tab/>
        <w:t>LOGIN_REQ: GOOD-LOGIN-TEST, BAD-LOGIN-TEST, THREE-X-ERROR-TEST</w:t>
      </w:r>
    </w:p>
    <w:p w14:paraId="2933388D" w14:textId="410C375F" w:rsidR="00731465" w:rsidRDefault="00731465">
      <w:r>
        <w:tab/>
      </w:r>
      <w:r>
        <w:tab/>
        <w:t>DATABASE-REQ: VALID-QUERY-TEST, INVALID-QUERY-TEST, DV-DOWN-TEST</w:t>
      </w:r>
    </w:p>
    <w:p w14:paraId="7218EB6A" w14:textId="17CF4DBC" w:rsidR="00731465" w:rsidRDefault="00731465">
      <w:r>
        <w:tab/>
      </w:r>
      <w:r>
        <w:tab/>
        <w:t>LOGIN-SCREEN-REQ: LOW-BANDWIDTH-TEST, HIGH-BANDWIDTH-TEST</w:t>
      </w:r>
    </w:p>
    <w:p w14:paraId="0CB506B7" w14:textId="3C1E6591" w:rsidR="00731465" w:rsidRDefault="00731465">
      <w:r>
        <w:tab/>
      </w:r>
      <w:r>
        <w:tab/>
        <w:t>CALC-REQ: - ADD1-TEST, ADD2-TEST, ADD2-TEST, SUBTRACT1-TEST</w:t>
      </w:r>
    </w:p>
    <w:p w14:paraId="06E5E211" w14:textId="752B38C6" w:rsidR="00731465" w:rsidRDefault="00731465">
      <w:r>
        <w:tab/>
      </w:r>
    </w:p>
    <w:p w14:paraId="4D4D91DB" w14:textId="652068B6" w:rsidR="00731D50" w:rsidRDefault="00731D50">
      <w:pPr>
        <w:rPr>
          <w:u w:val="single"/>
        </w:rPr>
      </w:pPr>
      <w:r>
        <w:rPr>
          <w:u w:val="single"/>
        </w:rPr>
        <w:t>Smoke, Exploratory, and Path-Based Testing</w:t>
      </w:r>
    </w:p>
    <w:p w14:paraId="33E14BA9" w14:textId="10C52EC4" w:rsidR="00731D50" w:rsidRDefault="00731D50">
      <w:r w:rsidRPr="00731D50">
        <w:rPr>
          <w:b/>
        </w:rPr>
        <w:tab/>
        <w:t xml:space="preserve">Exploratory testing </w:t>
      </w:r>
      <w:r>
        <w:rPr>
          <w:b/>
        </w:rPr>
        <w:t>–</w:t>
      </w:r>
      <w:r w:rsidRPr="00731D50">
        <w:rPr>
          <w:b/>
        </w:rPr>
        <w:t xml:space="preserve"> </w:t>
      </w:r>
      <w:r>
        <w:rPr>
          <w:b/>
        </w:rPr>
        <w:tab/>
      </w:r>
      <w:r>
        <w:t xml:space="preserve">Testing without a specific test plan, in which the goals are to both </w:t>
      </w:r>
      <w:r>
        <w:tab/>
      </w:r>
      <w:r>
        <w:tab/>
      </w:r>
      <w:r>
        <w:tab/>
      </w:r>
      <w:r>
        <w:tab/>
      </w:r>
      <w:r>
        <w:tab/>
        <w:t xml:space="preserve">learn more about the system and inform the development of </w:t>
      </w:r>
      <w:r>
        <w:tab/>
      </w:r>
      <w:r>
        <w:tab/>
      </w:r>
      <w:r>
        <w:tab/>
      </w:r>
      <w:r>
        <w:tab/>
      </w:r>
      <w:r>
        <w:tab/>
        <w:t>system by finding defects and possible enhancement</w:t>
      </w:r>
    </w:p>
    <w:p w14:paraId="5F9C786F" w14:textId="504021E0" w:rsidR="00731D50" w:rsidRDefault="00731D50">
      <w:r>
        <w:tab/>
      </w:r>
      <w:r>
        <w:tab/>
      </w:r>
      <w:r>
        <w:tab/>
      </w:r>
      <w:r>
        <w:tab/>
        <w:t>Benefits – fast, flexible, easy to update</w:t>
      </w:r>
    </w:p>
    <w:p w14:paraId="47606105" w14:textId="22FF598C" w:rsidR="00731D50" w:rsidRDefault="00731D50">
      <w:r>
        <w:tab/>
      </w:r>
      <w:r>
        <w:tab/>
      </w:r>
      <w:r>
        <w:tab/>
      </w:r>
      <w:r>
        <w:tab/>
        <w:t xml:space="preserve">Drawbacks – unregulated, unrepeatable, coverage, </w:t>
      </w:r>
      <w:proofErr w:type="gramStart"/>
      <w:r>
        <w:t>cant</w:t>
      </w:r>
      <w:proofErr w:type="gramEnd"/>
      <w:r>
        <w:t xml:space="preserve"> automate</w:t>
      </w:r>
    </w:p>
    <w:p w14:paraId="579864B2" w14:textId="7D6ECD62" w:rsidR="00731D50" w:rsidRDefault="00731D50">
      <w:r>
        <w:tab/>
      </w:r>
      <w:r>
        <w:rPr>
          <w:b/>
        </w:rPr>
        <w:t xml:space="preserve">Smoke testing – </w:t>
      </w:r>
      <w:r>
        <w:rPr>
          <w:b/>
        </w:rPr>
        <w:tab/>
      </w:r>
      <w:r>
        <w:t xml:space="preserve">Some minimal testing to ensure that the system is, in fact,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testable or ready to be released. </w:t>
      </w:r>
    </w:p>
    <w:p w14:paraId="391B214F" w14:textId="1A582B8B" w:rsidR="00731D50" w:rsidRDefault="00731D50">
      <w:r>
        <w:tab/>
      </w:r>
      <w:r>
        <w:tab/>
      </w:r>
      <w:r>
        <w:tab/>
      </w:r>
      <w:r>
        <w:tab/>
      </w:r>
      <w:r>
        <w:rPr>
          <w:b/>
        </w:rPr>
        <w:t xml:space="preserve">Scripted – </w:t>
      </w:r>
      <w:r>
        <w:t xml:space="preserve">a few small but important test cases run before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software is ready to be tested. Auto or manual</w:t>
      </w:r>
    </w:p>
    <w:p w14:paraId="438B25EC" w14:textId="3E35C4BB" w:rsidR="00731D50" w:rsidRDefault="00731D50">
      <w:r>
        <w:tab/>
      </w:r>
      <w:r>
        <w:tab/>
      </w:r>
      <w:r>
        <w:tab/>
      </w:r>
      <w:r>
        <w:tab/>
      </w:r>
      <w:r>
        <w:rPr>
          <w:b/>
        </w:rPr>
        <w:t>Unscripted</w:t>
      </w:r>
      <w:r>
        <w:rPr>
          <w:b/>
        </w:rPr>
        <w:softHyphen/>
      </w:r>
      <w:r>
        <w:t xml:space="preserve"> – Experienced teste</w:t>
      </w:r>
      <w:r w:rsidR="005F38F2">
        <w:t>r doing exploratory testing quickly</w:t>
      </w:r>
    </w:p>
    <w:p w14:paraId="0E49BF1F" w14:textId="725EEBBF" w:rsidR="005F38F2" w:rsidRDefault="005F38F2">
      <w:r>
        <w:tab/>
      </w:r>
      <w:r>
        <w:tab/>
      </w:r>
      <w:r>
        <w:tab/>
      </w:r>
      <w:r>
        <w:tab/>
      </w:r>
      <w:r>
        <w:tab/>
      </w:r>
      <w:r>
        <w:tab/>
        <w:t>To ensure minimum standards met</w:t>
      </w:r>
    </w:p>
    <w:p w14:paraId="045C01FC" w14:textId="6E250B89" w:rsidR="00005877" w:rsidRDefault="00005877">
      <w:r>
        <w:tab/>
      </w:r>
      <w:r>
        <w:rPr>
          <w:b/>
        </w:rPr>
        <w:t>Path-based testing</w:t>
      </w:r>
      <w:r>
        <w:t xml:space="preserve"> </w:t>
      </w:r>
      <w:r w:rsidR="00636CF4">
        <w:t>–</w:t>
      </w:r>
      <w:r>
        <w:t xml:space="preserve"> </w:t>
      </w:r>
      <w:r w:rsidR="00636CF4">
        <w:t>testing all possible paths</w:t>
      </w:r>
    </w:p>
    <w:p w14:paraId="1ADEBDD3" w14:textId="24C7272F" w:rsidR="00636CF4" w:rsidRDefault="00636CF4">
      <w:r>
        <w:tab/>
      </w:r>
      <w:r>
        <w:tab/>
        <w:t xml:space="preserve">Example – </w:t>
      </w:r>
      <w:r>
        <w:tab/>
        <w:t>Pick red or blue car, one or other always wins</w:t>
      </w:r>
    </w:p>
    <w:p w14:paraId="140E4358" w14:textId="35FAC6FD" w:rsidR="00636CF4" w:rsidRDefault="00636CF4">
      <w:r>
        <w:tab/>
      </w:r>
      <w:r>
        <w:tab/>
      </w:r>
      <w:r>
        <w:tab/>
      </w:r>
      <w:r>
        <w:tab/>
      </w:r>
      <w:r w:rsidR="00A1284E">
        <w:t>Add easy/hard modes = more paths to test</w:t>
      </w:r>
    </w:p>
    <w:p w14:paraId="743BD22C" w14:textId="44C56E40" w:rsidR="00A1284E" w:rsidRDefault="00A1284E">
      <w:r>
        <w:tab/>
      </w:r>
      <w:r>
        <w:tab/>
        <w:t>Higher complexity == more chance of defects</w:t>
      </w:r>
    </w:p>
    <w:p w14:paraId="70B0AC0D" w14:textId="420DC524" w:rsidR="00A1284E" w:rsidRDefault="00A1284E">
      <w:r>
        <w:tab/>
      </w:r>
      <w:r>
        <w:tab/>
        <w:t xml:space="preserve">McCabe </w:t>
      </w:r>
      <w:proofErr w:type="spellStart"/>
      <w:r>
        <w:t>Cyclomatic</w:t>
      </w:r>
      <w:proofErr w:type="spellEnd"/>
      <w:r>
        <w:t xml:space="preserve"> Complexity </w:t>
      </w:r>
      <w:r w:rsidR="00361958">
        <w:t>–</w:t>
      </w:r>
      <w:r>
        <w:t xml:space="preserve"> </w:t>
      </w:r>
    </w:p>
    <w:p w14:paraId="076E31D1" w14:textId="288A38F1" w:rsidR="00361958" w:rsidRDefault="00361958">
      <w:r>
        <w:tab/>
      </w:r>
      <w:r>
        <w:tab/>
      </w:r>
      <w:r>
        <w:tab/>
        <w:t>&lt; 10 is very simple, low risk</w:t>
      </w:r>
    </w:p>
    <w:p w14:paraId="2550D1B8" w14:textId="6509680E" w:rsidR="00361958" w:rsidRDefault="00361958">
      <w:r>
        <w:tab/>
      </w:r>
      <w:r>
        <w:tab/>
      </w:r>
      <w:r>
        <w:tab/>
        <w:t>&gt; 50 is very complex, high risk</w:t>
      </w:r>
    </w:p>
    <w:p w14:paraId="59B738C3" w14:textId="7D7FDB3D" w:rsidR="00361958" w:rsidRDefault="00361958">
      <w:pPr>
        <w:rPr>
          <w:u w:val="single"/>
        </w:rPr>
      </w:pPr>
      <w:r>
        <w:rPr>
          <w:u w:val="single"/>
        </w:rPr>
        <w:t>Automated Testing vs Manual Testing</w:t>
      </w:r>
    </w:p>
    <w:p w14:paraId="2D0AAAF9" w14:textId="420DB799" w:rsidR="00361958" w:rsidRDefault="00361958">
      <w:r>
        <w:tab/>
        <w:t>Manual Testing</w:t>
      </w:r>
    </w:p>
    <w:p w14:paraId="4CAF49E7" w14:textId="3EB6E998" w:rsidR="00361958" w:rsidRDefault="00361958">
      <w:r>
        <w:tab/>
      </w:r>
      <w:r>
        <w:tab/>
        <w:t xml:space="preserve">Pros – </w:t>
      </w:r>
      <w:r>
        <w:tab/>
        <w:t xml:space="preserve">simple, cheap, easy to set up, no additional software to learn, flexible, </w:t>
      </w:r>
      <w:r>
        <w:tab/>
      </w:r>
      <w:r>
        <w:tab/>
      </w:r>
      <w:r>
        <w:tab/>
      </w:r>
      <w:r>
        <w:tab/>
        <w:t>humans catch issues programs may not notice</w:t>
      </w:r>
    </w:p>
    <w:p w14:paraId="0A2C3CC5" w14:textId="28665736" w:rsidR="00361958" w:rsidRDefault="00361958">
      <w:r>
        <w:tab/>
      </w:r>
      <w:r>
        <w:tab/>
        <w:t>Cons -</w:t>
      </w:r>
      <w:r>
        <w:tab/>
        <w:t xml:space="preserve">Boring, can be unrepeatable, some things are hard to test manually, like </w:t>
      </w:r>
      <w:r>
        <w:tab/>
      </w:r>
      <w:r>
        <w:tab/>
      </w:r>
      <w:r>
        <w:tab/>
      </w:r>
      <w:r>
        <w:tab/>
        <w:t>timing, individual methods, low level interfaces</w:t>
      </w:r>
    </w:p>
    <w:p w14:paraId="792C78BF" w14:textId="27756C92" w:rsidR="00361958" w:rsidRDefault="00361958">
      <w:r>
        <w:tab/>
        <w:t>Automated Testing</w:t>
      </w:r>
    </w:p>
    <w:p w14:paraId="7C643E6A" w14:textId="12BEA1B4" w:rsidR="00361958" w:rsidRDefault="00361958">
      <w:r>
        <w:tab/>
      </w:r>
      <w:r>
        <w:tab/>
        <w:t xml:space="preserve">Pros – </w:t>
      </w:r>
      <w:r>
        <w:tab/>
        <w:t xml:space="preserve">No chance of Human error, fast execution, easy to execute, repeatable, </w:t>
      </w:r>
      <w:r>
        <w:tab/>
      </w:r>
      <w:r>
        <w:tab/>
      </w:r>
      <w:r>
        <w:tab/>
      </w:r>
      <w:r>
        <w:tab/>
        <w:t>less resource intensive</w:t>
      </w:r>
    </w:p>
    <w:p w14:paraId="364E3375" w14:textId="63F3442E" w:rsidR="00361958" w:rsidRDefault="00361958">
      <w:r>
        <w:tab/>
      </w:r>
      <w:r>
        <w:tab/>
        <w:t>Cons-</w:t>
      </w:r>
      <w:r>
        <w:tab/>
        <w:t xml:space="preserve">Extra time up front to set up, may not catch user facing bugs, learning </w:t>
      </w:r>
      <w:r>
        <w:tab/>
      </w:r>
      <w:r>
        <w:tab/>
      </w:r>
      <w:r>
        <w:tab/>
      </w:r>
      <w:r>
        <w:tab/>
        <w:t>tools and frameworks, skilled staff, only tests what it is looking for!</w:t>
      </w:r>
    </w:p>
    <w:p w14:paraId="068B96F8" w14:textId="7EC39D71" w:rsidR="00361958" w:rsidRDefault="00361958">
      <w:r>
        <w:tab/>
        <w:t>Unit tests vs System Tests</w:t>
      </w:r>
    </w:p>
    <w:p w14:paraId="342B5E0B" w14:textId="3FB61DDA" w:rsidR="00361958" w:rsidRDefault="00361958">
      <w:r>
        <w:tab/>
      </w:r>
      <w:r>
        <w:tab/>
      </w:r>
      <w:r w:rsidR="00B64D9A">
        <w:t>System test – checks that the whole system works.</w:t>
      </w:r>
    </w:p>
    <w:p w14:paraId="20A39C76" w14:textId="2DEFF642" w:rsidR="00B64D9A" w:rsidRDefault="00B64D9A">
      <w:r>
        <w:tab/>
      </w:r>
      <w:r>
        <w:tab/>
        <w:t xml:space="preserve">Unit Test – check that very small pieces of a functionality work, not that the </w:t>
      </w:r>
      <w:r>
        <w:tab/>
      </w:r>
      <w:r>
        <w:tab/>
      </w:r>
      <w:r>
        <w:tab/>
      </w:r>
      <w:r>
        <w:tab/>
        <w:t>system as a whole works together</w:t>
      </w:r>
    </w:p>
    <w:p w14:paraId="041F0A63" w14:textId="33FE706B" w:rsidR="00386997" w:rsidRDefault="00386997">
      <w:r>
        <w:tab/>
      </w:r>
      <w:r>
        <w:tab/>
      </w:r>
      <w:r>
        <w:tab/>
        <w:t xml:space="preserve">Unit testing involves smallest “units” of code, such as functions, methods, </w:t>
      </w:r>
      <w:r>
        <w:tab/>
      </w:r>
      <w:r>
        <w:tab/>
      </w:r>
      <w:r>
        <w:tab/>
        <w:t>or classes</w:t>
      </w:r>
    </w:p>
    <w:p w14:paraId="432B7616" w14:textId="3513198A" w:rsidR="00386997" w:rsidRDefault="00386997">
      <w:r>
        <w:tab/>
      </w:r>
      <w:r>
        <w:tab/>
      </w:r>
      <w:r>
        <w:tab/>
        <w:t>Examples:</w:t>
      </w:r>
    </w:p>
    <w:p w14:paraId="755E1330" w14:textId="5CAFD032" w:rsidR="00386997" w:rsidRDefault="00386997">
      <w:r>
        <w:tab/>
      </w:r>
      <w:r>
        <w:tab/>
      </w:r>
      <w:r>
        <w:tab/>
      </w:r>
      <w:r>
        <w:tab/>
      </w:r>
      <w:proofErr w:type="gramStart"/>
      <w:r>
        <w:t>.sort</w:t>
      </w:r>
      <w:proofErr w:type="gramEnd"/>
      <w:r>
        <w:t>() method sorts elements</w:t>
      </w:r>
    </w:p>
    <w:p w14:paraId="38C79BC6" w14:textId="6948F505" w:rsidR="00386997" w:rsidRDefault="00386997">
      <w:r>
        <w:tab/>
      </w:r>
      <w:r>
        <w:tab/>
      </w:r>
      <w:r>
        <w:tab/>
      </w:r>
      <w:r>
        <w:tab/>
        <w:t>passing nil/null throws exception</w:t>
      </w:r>
    </w:p>
    <w:p w14:paraId="2EECAA18" w14:textId="43C93842" w:rsidR="00386997" w:rsidRDefault="00386997">
      <w:r>
        <w:tab/>
      </w:r>
      <w:r>
        <w:tab/>
      </w:r>
      <w:r>
        <w:tab/>
      </w:r>
      <w:r>
        <w:tab/>
      </w:r>
      <w:proofErr w:type="spellStart"/>
      <w:r>
        <w:t>formatNumber</w:t>
      </w:r>
      <w:proofErr w:type="spellEnd"/>
      <w:r>
        <w:t xml:space="preserve"> formats properly</w:t>
      </w:r>
    </w:p>
    <w:p w14:paraId="48461610" w14:textId="602577DE" w:rsidR="00386997" w:rsidRDefault="00386997">
      <w:r>
        <w:tab/>
      </w:r>
      <w:r>
        <w:tab/>
      </w:r>
      <w:r>
        <w:tab/>
      </w:r>
      <w:r>
        <w:tab/>
      </w:r>
      <w:proofErr w:type="gramStart"/>
      <w:r>
        <w:t>.send</w:t>
      </w:r>
      <w:proofErr w:type="gramEnd"/>
      <w:r>
        <w:t xml:space="preserve"> and .receive exist for a class</w:t>
      </w:r>
    </w:p>
    <w:p w14:paraId="19800AA7" w14:textId="42914278" w:rsidR="00386997" w:rsidRDefault="00386997">
      <w:r>
        <w:tab/>
      </w:r>
      <w:r>
        <w:tab/>
      </w:r>
      <w:r>
        <w:tab/>
        <w:t>Why Unit tests?</w:t>
      </w:r>
    </w:p>
    <w:p w14:paraId="18745944" w14:textId="4A7EB26F" w:rsidR="00386997" w:rsidRDefault="00386997">
      <w:r>
        <w:tab/>
      </w:r>
      <w:r>
        <w:tab/>
      </w:r>
      <w:r>
        <w:tab/>
      </w:r>
      <w:r>
        <w:tab/>
        <w:t>Problems found earlier</w:t>
      </w:r>
    </w:p>
    <w:p w14:paraId="59AFDB58" w14:textId="298DD102" w:rsidR="00386997" w:rsidRDefault="00386997">
      <w:r>
        <w:tab/>
      </w:r>
      <w:r>
        <w:tab/>
      </w:r>
      <w:r>
        <w:tab/>
      </w:r>
      <w:r>
        <w:tab/>
        <w:t>Faster turnaround time</w:t>
      </w:r>
    </w:p>
    <w:p w14:paraId="799022A3" w14:textId="256CF0C3" w:rsidR="00386997" w:rsidRDefault="00386997">
      <w:r>
        <w:tab/>
      </w:r>
      <w:r>
        <w:tab/>
      </w:r>
      <w:r>
        <w:tab/>
      </w:r>
      <w:r>
        <w:tab/>
        <w:t>Living Documentation</w:t>
      </w:r>
    </w:p>
    <w:p w14:paraId="40981510" w14:textId="16E8297E" w:rsidR="00386997" w:rsidRPr="00361958" w:rsidRDefault="00386997">
      <w:r>
        <w:tab/>
      </w:r>
      <w:r>
        <w:tab/>
      </w:r>
      <w:r>
        <w:tab/>
      </w:r>
      <w:r>
        <w:tab/>
        <w:t>Tells if changes caused issues elsewhere running entire test suite</w:t>
      </w:r>
    </w:p>
    <w:p w14:paraId="1B797E1D" w14:textId="40BDD440" w:rsidR="00731D50" w:rsidRDefault="00731D50">
      <w:r>
        <w:tab/>
      </w:r>
    </w:p>
    <w:p w14:paraId="1EE7E160" w14:textId="1A45DA48" w:rsidR="00731D50" w:rsidRPr="00731D50" w:rsidRDefault="00731D50">
      <w:r>
        <w:tab/>
        <w:t>Complexity – higher or lower complexity may be easier or harder to test</w:t>
      </w:r>
    </w:p>
    <w:p w14:paraId="292FE221" w14:textId="77777777" w:rsidR="00033ED4" w:rsidRPr="00E6217D" w:rsidRDefault="00033ED4"/>
    <w:p w14:paraId="2E181E8C" w14:textId="77777777" w:rsidR="0086732C" w:rsidRDefault="0086732C">
      <w:r>
        <w:rPr>
          <w:u w:val="single"/>
        </w:rPr>
        <w:t xml:space="preserve">Unit Testing with </w:t>
      </w:r>
      <w:proofErr w:type="spellStart"/>
      <w:r>
        <w:rPr>
          <w:u w:val="single"/>
        </w:rPr>
        <w:t>Minitest</w:t>
      </w:r>
      <w:proofErr w:type="spellEnd"/>
    </w:p>
    <w:p w14:paraId="5861CBDA" w14:textId="77777777" w:rsidR="0086732C" w:rsidRDefault="0086732C">
      <w:r>
        <w:tab/>
        <w:t>Unit tests consist of:</w:t>
      </w:r>
    </w:p>
    <w:p w14:paraId="49CBD5A1" w14:textId="77777777" w:rsidR="0086732C" w:rsidRDefault="0086732C">
      <w:r>
        <w:tab/>
      </w:r>
      <w:r>
        <w:tab/>
        <w:t>Set up code</w:t>
      </w:r>
    </w:p>
    <w:p w14:paraId="4E652660" w14:textId="77777777" w:rsidR="0086732C" w:rsidRDefault="0086732C">
      <w:r>
        <w:tab/>
      </w:r>
      <w:r>
        <w:tab/>
        <w:t>Preconditions</w:t>
      </w:r>
    </w:p>
    <w:p w14:paraId="13905E9A" w14:textId="77777777" w:rsidR="0086732C" w:rsidRDefault="0086732C">
      <w:r>
        <w:tab/>
      </w:r>
      <w:r>
        <w:tab/>
        <w:t>Execution Steps</w:t>
      </w:r>
    </w:p>
    <w:p w14:paraId="2B17674D" w14:textId="77777777" w:rsidR="0086732C" w:rsidRDefault="0086732C">
      <w:r>
        <w:tab/>
      </w:r>
      <w:r>
        <w:tab/>
      </w:r>
      <w:proofErr w:type="spellStart"/>
      <w:r>
        <w:t>Postconditions</w:t>
      </w:r>
      <w:proofErr w:type="spellEnd"/>
      <w:r>
        <w:t>/</w:t>
      </w:r>
      <w:r>
        <w:rPr>
          <w:b/>
        </w:rPr>
        <w:t>Assertions</w:t>
      </w:r>
    </w:p>
    <w:p w14:paraId="4381A855" w14:textId="77777777" w:rsidR="0086732C" w:rsidRDefault="0086732C">
      <w:r>
        <w:tab/>
      </w:r>
      <w:r>
        <w:tab/>
        <w:t>Tear down code*</w:t>
      </w:r>
    </w:p>
    <w:p w14:paraId="1A613554" w14:textId="2419DDC0" w:rsidR="00A12132" w:rsidRDefault="0086732C">
      <w:pPr>
        <w:rPr>
          <w:u w:val="single"/>
        </w:rPr>
      </w:pPr>
      <w:r>
        <w:tab/>
        <w:t xml:space="preserve">Assertions are the expected behavior of a Unit test, when you execute, you find the </w:t>
      </w:r>
      <w:r>
        <w:tab/>
        <w:t>observed behavior.</w:t>
      </w:r>
      <w:r>
        <w:rPr>
          <w:u w:val="single"/>
        </w:rPr>
        <w:t xml:space="preserve"> </w:t>
      </w:r>
    </w:p>
    <w:p w14:paraId="0F5CDF73" w14:textId="727C619C" w:rsidR="0086732C" w:rsidRDefault="0086732C">
      <w:r>
        <w:tab/>
      </w:r>
      <w:r>
        <w:tab/>
      </w:r>
      <w:proofErr w:type="spellStart"/>
      <w:r>
        <w:t>Assert_true</w:t>
      </w:r>
      <w:proofErr w:type="spellEnd"/>
      <w:r>
        <w:tab/>
      </w:r>
      <w:r>
        <w:tab/>
      </w:r>
      <w:r>
        <w:tab/>
      </w:r>
      <w:proofErr w:type="spellStart"/>
      <w:r>
        <w:t>Refute_true</w:t>
      </w:r>
      <w:proofErr w:type="spellEnd"/>
    </w:p>
    <w:p w14:paraId="28B980A7" w14:textId="03FD7044" w:rsidR="0086732C" w:rsidRDefault="0086732C">
      <w:r>
        <w:tab/>
      </w:r>
      <w:r>
        <w:tab/>
      </w:r>
      <w:proofErr w:type="spellStart"/>
      <w:r>
        <w:t>Assert_equals</w:t>
      </w:r>
      <w:proofErr w:type="spellEnd"/>
      <w:r>
        <w:tab/>
      </w:r>
      <w:r>
        <w:tab/>
      </w:r>
      <w:r>
        <w:tab/>
      </w:r>
      <w:proofErr w:type="spellStart"/>
      <w:r>
        <w:t>Refute_equals</w:t>
      </w:r>
      <w:proofErr w:type="spellEnd"/>
    </w:p>
    <w:p w14:paraId="67C6772B" w14:textId="2CC88BCA" w:rsidR="0086732C" w:rsidRDefault="0086732C">
      <w:r>
        <w:tab/>
      </w:r>
      <w:r>
        <w:tab/>
      </w:r>
      <w:proofErr w:type="spellStart"/>
      <w:r>
        <w:t>Assert_includes</w:t>
      </w:r>
      <w:proofErr w:type="spellEnd"/>
      <w:r>
        <w:tab/>
      </w:r>
      <w:r>
        <w:tab/>
      </w:r>
      <w:proofErr w:type="spellStart"/>
      <w:r>
        <w:t>Refute_includes</w:t>
      </w:r>
      <w:proofErr w:type="spellEnd"/>
    </w:p>
    <w:p w14:paraId="6CC25A6F" w14:textId="4262F9CA" w:rsidR="0086732C" w:rsidRDefault="0086732C">
      <w:r>
        <w:tab/>
      </w:r>
      <w:r>
        <w:tab/>
      </w:r>
      <w:proofErr w:type="spellStart"/>
      <w:r>
        <w:t>Assert_nil</w:t>
      </w:r>
      <w:proofErr w:type="spellEnd"/>
      <w:r>
        <w:tab/>
      </w:r>
      <w:r>
        <w:tab/>
      </w:r>
      <w:r>
        <w:tab/>
      </w:r>
      <w:proofErr w:type="spellStart"/>
      <w:r>
        <w:t>Refute_nil</w:t>
      </w:r>
      <w:proofErr w:type="spellEnd"/>
    </w:p>
    <w:p w14:paraId="2158C9C2" w14:textId="63EF682D" w:rsidR="0086732C" w:rsidRPr="0086732C" w:rsidRDefault="0086732C">
      <w:r>
        <w:tab/>
      </w:r>
      <w:r>
        <w:tab/>
      </w:r>
    </w:p>
    <w:p w14:paraId="5913B1C7" w14:textId="200FD22F" w:rsidR="00B16E64" w:rsidRDefault="0086732C">
      <w:r>
        <w:tab/>
        <w:t>Usually only one or two assertions in a Unit test, you are testing a small bit of code</w:t>
      </w:r>
    </w:p>
    <w:p w14:paraId="19FF1E22" w14:textId="39CC7D18" w:rsidR="0086732C" w:rsidRDefault="0086732C">
      <w:r>
        <w:tab/>
        <w:t>Tests are run in random order</w:t>
      </w:r>
    </w:p>
    <w:p w14:paraId="0D56AEA0" w14:textId="61E081F8" w:rsidR="009F705A" w:rsidRDefault="00A56392">
      <w:r>
        <w:tab/>
      </w:r>
      <w:r>
        <w:rPr>
          <w:b/>
        </w:rPr>
        <w:t xml:space="preserve">Double </w:t>
      </w:r>
      <w:r w:rsidR="00471708">
        <w:rPr>
          <w:b/>
        </w:rPr>
        <w:t>–</w:t>
      </w:r>
      <w:r>
        <w:rPr>
          <w:b/>
        </w:rPr>
        <w:t xml:space="preserve"> </w:t>
      </w:r>
      <w:r w:rsidR="00471708">
        <w:rPr>
          <w:b/>
        </w:rPr>
        <w:tab/>
      </w:r>
      <w:r w:rsidR="00471708">
        <w:t xml:space="preserve">fake objects you can use in your tests to “stand in” for other objects in </w:t>
      </w:r>
      <w:r w:rsidR="00471708">
        <w:tab/>
      </w:r>
      <w:r w:rsidR="00471708">
        <w:tab/>
      </w:r>
      <w:r w:rsidR="00471708">
        <w:tab/>
      </w:r>
      <w:r w:rsidR="00471708">
        <w:tab/>
        <w:t>the code</w:t>
      </w:r>
    </w:p>
    <w:p w14:paraId="7CE6E473" w14:textId="176A0C77" w:rsidR="00471708" w:rsidRDefault="00471708">
      <w:r>
        <w:tab/>
      </w:r>
      <w:r>
        <w:tab/>
      </w:r>
      <w:r>
        <w:tab/>
        <w:t>Hides piece of the codebase that may not work</w:t>
      </w:r>
    </w:p>
    <w:p w14:paraId="40D71C6B" w14:textId="20800F0E" w:rsidR="00471708" w:rsidRDefault="00471708">
      <w:r>
        <w:tab/>
      </w:r>
      <w:r>
        <w:tab/>
      </w:r>
      <w:r>
        <w:tab/>
        <w:t>Allows you to localize the source of errors</w:t>
      </w:r>
    </w:p>
    <w:p w14:paraId="5A6CF1AB" w14:textId="64BC4E36" w:rsidR="00471708" w:rsidRDefault="00471708">
      <w:r>
        <w:tab/>
      </w:r>
      <w:r>
        <w:tab/>
      </w:r>
      <w:r>
        <w:tab/>
        <w:t xml:space="preserve">Tests for one method should fail only with issues in that method, not </w:t>
      </w:r>
      <w:r>
        <w:tab/>
      </w:r>
      <w:r>
        <w:tab/>
      </w:r>
      <w:r>
        <w:tab/>
      </w:r>
      <w:r>
        <w:tab/>
        <w:t>ones it depends upon</w:t>
      </w:r>
    </w:p>
    <w:p w14:paraId="18E71CFA" w14:textId="15D4EB11" w:rsidR="009D73D6" w:rsidRPr="00A56392" w:rsidRDefault="009D73D6">
      <w:r>
        <w:tab/>
      </w:r>
      <w:r>
        <w:rPr>
          <w:b/>
        </w:rPr>
        <w:t xml:space="preserve">Stub - </w:t>
      </w:r>
      <w:r>
        <w:tab/>
        <w:t>fake method</w:t>
      </w:r>
      <w:r>
        <w:t xml:space="preserve"> </w:t>
      </w:r>
    </w:p>
    <w:p w14:paraId="5175F462" w14:textId="406354DE" w:rsidR="009F705A" w:rsidRDefault="009F705A">
      <w:r>
        <w:tab/>
      </w:r>
      <w:r>
        <w:rPr>
          <w:b/>
        </w:rPr>
        <w:t xml:space="preserve">Mock - </w:t>
      </w:r>
      <w:r>
        <w:t xml:space="preserve"> allow you to assert that a particular method was called on a mocked object</w:t>
      </w:r>
    </w:p>
    <w:p w14:paraId="244A9AFB" w14:textId="77777777" w:rsidR="00EE1444" w:rsidRDefault="00EE1444"/>
    <w:p w14:paraId="5D2864AD" w14:textId="223F9957" w:rsidR="00EE1444" w:rsidRDefault="00EE1444">
      <w:r>
        <w:tab/>
        <w:t xml:space="preserve">Assert less, </w:t>
      </w:r>
      <w:r w:rsidR="00D074BC">
        <w:t>so you test specific things, and name those tests specifically</w:t>
      </w:r>
    </w:p>
    <w:p w14:paraId="1D8213D5" w14:textId="44741251" w:rsidR="00D074BC" w:rsidRDefault="00D074BC">
      <w:r>
        <w:tab/>
        <w:t>Unit Tests should be independent. Order shouldn’t matter, one test wont effect another</w:t>
      </w:r>
    </w:p>
    <w:p w14:paraId="11494F4E" w14:textId="33EF82FF" w:rsidR="00D074BC" w:rsidRDefault="00D074BC">
      <w:r>
        <w:tab/>
      </w:r>
    </w:p>
    <w:p w14:paraId="6B33B5A5" w14:textId="74E7C8D3" w:rsidR="0086732C" w:rsidRDefault="0086732C">
      <w:r>
        <w:tab/>
      </w:r>
    </w:p>
    <w:p w14:paraId="13F67F3D" w14:textId="1ADD7EC9" w:rsidR="00873BF3" w:rsidRDefault="00873BF3">
      <w:pPr>
        <w:rPr>
          <w:u w:val="single"/>
        </w:rPr>
      </w:pPr>
      <w:r>
        <w:rPr>
          <w:u w:val="single"/>
        </w:rPr>
        <w:t>Test Driven Development (TDD)</w:t>
      </w:r>
    </w:p>
    <w:p w14:paraId="727C0520" w14:textId="3F684BCC" w:rsidR="00873BF3" w:rsidRPr="00873BF3" w:rsidRDefault="00873BF3">
      <w:r>
        <w:tab/>
      </w:r>
      <w:r w:rsidR="00810CDF" w:rsidRPr="00810CDF">
        <w:rPr>
          <w:b/>
        </w:rPr>
        <w:t>Test Driven Development</w:t>
      </w:r>
      <w:r w:rsidR="00810CDF">
        <w:t xml:space="preserve"> – A strategy for developing highly tested, quality software</w:t>
      </w:r>
    </w:p>
    <w:p w14:paraId="05CB78FA" w14:textId="356DC03A" w:rsidR="004146A1" w:rsidRDefault="00810CDF">
      <w:r>
        <w:tab/>
      </w:r>
      <w:r>
        <w:tab/>
        <w:t>A software development methodology that comprises:</w:t>
      </w:r>
    </w:p>
    <w:p w14:paraId="557CF271" w14:textId="5F19F66D" w:rsidR="00810CDF" w:rsidRDefault="00810CDF">
      <w:r>
        <w:tab/>
      </w:r>
      <w:r>
        <w:tab/>
      </w:r>
      <w:r>
        <w:tab/>
        <w:t>Writing tests BEFORE writing code</w:t>
      </w:r>
    </w:p>
    <w:p w14:paraId="4E744F7B" w14:textId="2C32D685" w:rsidR="00810CDF" w:rsidRDefault="00810CDF">
      <w:r>
        <w:tab/>
      </w:r>
      <w:r>
        <w:tab/>
      </w:r>
      <w:r>
        <w:tab/>
        <w:t>Writing ONLY code that is tested</w:t>
      </w:r>
    </w:p>
    <w:p w14:paraId="020F9E26" w14:textId="407CEAB8" w:rsidR="00810CDF" w:rsidRDefault="00810CDF">
      <w:r>
        <w:tab/>
      </w:r>
      <w:r>
        <w:tab/>
      </w:r>
      <w:r>
        <w:tab/>
        <w:t>Writing ONLY tests that test the code</w:t>
      </w:r>
    </w:p>
    <w:p w14:paraId="13456A44" w14:textId="4F663FBA" w:rsidR="00810CDF" w:rsidRDefault="00810CDF">
      <w:r>
        <w:tab/>
      </w:r>
      <w:r>
        <w:tab/>
      </w:r>
      <w:r>
        <w:tab/>
        <w:t>A very short turnaround cycle</w:t>
      </w:r>
    </w:p>
    <w:p w14:paraId="690A68E0" w14:textId="59DA71CC" w:rsidR="00810CDF" w:rsidRDefault="00810CDF">
      <w:r>
        <w:tab/>
      </w:r>
      <w:r>
        <w:tab/>
      </w:r>
      <w:r>
        <w:tab/>
        <w:t>Refactoring early and often</w:t>
      </w:r>
    </w:p>
    <w:p w14:paraId="20A7A10F" w14:textId="0EABBE3A" w:rsidR="00810CDF" w:rsidRDefault="00810CDF">
      <w:r>
        <w:tab/>
        <w:t>Red-Green-Refactor loop</w:t>
      </w:r>
    </w:p>
    <w:p w14:paraId="2C4C858A" w14:textId="7C68B6FA" w:rsidR="00810CDF" w:rsidRDefault="00810CDF">
      <w:r>
        <w:tab/>
      </w:r>
      <w:r>
        <w:tab/>
        <w:t>Red – write a test for new functionality – should fail immediately</w:t>
      </w:r>
    </w:p>
    <w:p w14:paraId="2EF15C25" w14:textId="5BAF64E5" w:rsidR="00810CDF" w:rsidRDefault="00810CDF">
      <w:r>
        <w:tab/>
      </w:r>
      <w:r>
        <w:tab/>
        <w:t>Green – write only enough code to make the test pass</w:t>
      </w:r>
    </w:p>
    <w:p w14:paraId="4A1D28B4" w14:textId="5AE14956" w:rsidR="00810CDF" w:rsidRDefault="00810CDF">
      <w:r>
        <w:tab/>
      </w:r>
      <w:r>
        <w:tab/>
        <w:t>Refactor – Review code and make it better</w:t>
      </w:r>
    </w:p>
    <w:p w14:paraId="71F76632" w14:textId="63E5E3BD" w:rsidR="00E920D3" w:rsidRDefault="00810CDF">
      <w:r>
        <w:tab/>
      </w:r>
      <w:r w:rsidR="00E920D3">
        <w:t>Benefits</w:t>
      </w:r>
    </w:p>
    <w:p w14:paraId="546FE660" w14:textId="1D50F90B" w:rsidR="00E920D3" w:rsidRDefault="00E920D3">
      <w:r>
        <w:tab/>
      </w:r>
      <w:r>
        <w:tab/>
        <w:t>Automatically create tests</w:t>
      </w:r>
    </w:p>
    <w:p w14:paraId="055EB4F6" w14:textId="23B76C59" w:rsidR="00E920D3" w:rsidRDefault="00E920D3">
      <w:r>
        <w:tab/>
      </w:r>
      <w:r>
        <w:tab/>
        <w:t xml:space="preserve">Makes writing tests easy because </w:t>
      </w:r>
      <w:proofErr w:type="spellStart"/>
      <w:r>
        <w:t>its</w:t>
      </w:r>
      <w:proofErr w:type="spellEnd"/>
      <w:r>
        <w:t xml:space="preserve"> done often</w:t>
      </w:r>
    </w:p>
    <w:p w14:paraId="466ECCE6" w14:textId="106C79FE" w:rsidR="00E920D3" w:rsidRDefault="00E920D3">
      <w:r>
        <w:tab/>
      </w:r>
      <w:r>
        <w:tab/>
        <w:t>Tests are relevant</w:t>
      </w:r>
    </w:p>
    <w:p w14:paraId="4EC44F2C" w14:textId="2762DCC5" w:rsidR="00E920D3" w:rsidRDefault="00E920D3">
      <w:r>
        <w:tab/>
      </w:r>
      <w:r>
        <w:tab/>
        <w:t>Developer is focused on end result, not code</w:t>
      </w:r>
    </w:p>
    <w:p w14:paraId="0AC84BEE" w14:textId="77463CEE" w:rsidR="00E920D3" w:rsidRDefault="00E920D3">
      <w:r>
        <w:tab/>
      </w:r>
      <w:r>
        <w:tab/>
        <w:t>Code is extensible</w:t>
      </w:r>
    </w:p>
    <w:p w14:paraId="4115AACC" w14:textId="7A2AC1F2" w:rsidR="00E920D3" w:rsidRDefault="00E920D3">
      <w:r>
        <w:tab/>
      </w:r>
      <w:r>
        <w:tab/>
        <w:t>Large test suite automatically created</w:t>
      </w:r>
    </w:p>
    <w:p w14:paraId="5C9C7B15" w14:textId="555F61A4" w:rsidR="00E920D3" w:rsidRDefault="00E920D3">
      <w:r>
        <w:tab/>
      </w:r>
      <w:r>
        <w:tab/>
        <w:t>Confidence in codebase</w:t>
      </w:r>
    </w:p>
    <w:p w14:paraId="16BC37C7" w14:textId="21DF2A2E" w:rsidR="00E920D3" w:rsidRDefault="00E920D3">
      <w:r>
        <w:tab/>
        <w:t>Drawbacks</w:t>
      </w:r>
    </w:p>
    <w:p w14:paraId="4731ACD1" w14:textId="1A6C68DD" w:rsidR="00E920D3" w:rsidRDefault="00E920D3">
      <w:r>
        <w:tab/>
      </w:r>
      <w:r>
        <w:tab/>
        <w:t>Focus on unit tests may mean other aspects of testing get short shrift</w:t>
      </w:r>
    </w:p>
    <w:p w14:paraId="57BF9867" w14:textId="2A558182" w:rsidR="00E920D3" w:rsidRDefault="00E920D3">
      <w:r>
        <w:tab/>
      </w:r>
      <w:r>
        <w:tab/>
        <w:t>Extra up-front time</w:t>
      </w:r>
    </w:p>
    <w:p w14:paraId="4BFFAB25" w14:textId="5F2D4373" w:rsidR="00E920D3" w:rsidRDefault="00E920D3">
      <w:r>
        <w:tab/>
      </w:r>
      <w:r>
        <w:tab/>
        <w:t>May not be appropriate for prototyping</w:t>
      </w:r>
    </w:p>
    <w:p w14:paraId="2D56349D" w14:textId="017DBE95" w:rsidR="00E920D3" w:rsidRDefault="00E920D3">
      <w:r>
        <w:tab/>
      </w:r>
      <w:r>
        <w:tab/>
        <w:t>Hard to do large architectural changes – some things not possible in small steps</w:t>
      </w:r>
    </w:p>
    <w:p w14:paraId="2D8C7BFF" w14:textId="6AA5FEF9" w:rsidR="00E920D3" w:rsidRDefault="00E920D3">
      <w:r>
        <w:tab/>
      </w:r>
      <w:r>
        <w:tab/>
        <w:t>Complex or mission/life critical systems need more robust test strategy</w:t>
      </w:r>
    </w:p>
    <w:p w14:paraId="5004FE8B" w14:textId="3E756B16" w:rsidR="00E920D3" w:rsidRDefault="00E920D3">
      <w:r>
        <w:tab/>
      </w:r>
      <w:r>
        <w:tab/>
        <w:t>Test become part of project overhead</w:t>
      </w:r>
    </w:p>
    <w:p w14:paraId="7D339203" w14:textId="62B2C854" w:rsidR="00E920D3" w:rsidRDefault="00E920D3">
      <w:r>
        <w:tab/>
      </w:r>
      <w:r>
        <w:tab/>
      </w:r>
      <w:proofErr w:type="spellStart"/>
      <w:r>
        <w:t>Overtesting</w:t>
      </w:r>
      <w:proofErr w:type="spellEnd"/>
      <w:r>
        <w:t xml:space="preserve"> risk</w:t>
      </w:r>
    </w:p>
    <w:p w14:paraId="3999F758" w14:textId="6FDC5742" w:rsidR="00E920D3" w:rsidRDefault="00E920D3">
      <w:r>
        <w:tab/>
      </w:r>
      <w:r>
        <w:tab/>
        <w:t>Can be difficult to implement on projects started under different paradigm</w:t>
      </w:r>
    </w:p>
    <w:p w14:paraId="7FBC24CA" w14:textId="425DCF1D" w:rsidR="00E920D3" w:rsidRDefault="00E920D3">
      <w:r>
        <w:tab/>
      </w:r>
      <w:r>
        <w:tab/>
      </w:r>
    </w:p>
    <w:p w14:paraId="730C852C" w14:textId="49D4017B" w:rsidR="00E920D3" w:rsidRDefault="00E920D3">
      <w:pPr>
        <w:rPr>
          <w:u w:val="single"/>
        </w:rPr>
      </w:pPr>
      <w:r>
        <w:rPr>
          <w:u w:val="single"/>
        </w:rPr>
        <w:t>Writing Testable Code</w:t>
      </w:r>
    </w:p>
    <w:p w14:paraId="23DF5531" w14:textId="2F41496B" w:rsidR="00E920D3" w:rsidRDefault="00E920D3">
      <w:r>
        <w:tab/>
      </w:r>
      <w:r>
        <w:rPr>
          <w:b/>
        </w:rPr>
        <w:t xml:space="preserve">Testable Code </w:t>
      </w:r>
      <w:r>
        <w:t>–</w:t>
      </w:r>
      <w:r>
        <w:tab/>
        <w:t xml:space="preserve">Code for which it is easy to write and perform tests, automated </w:t>
      </w:r>
      <w:r>
        <w:tab/>
      </w:r>
      <w:r>
        <w:tab/>
      </w:r>
      <w:r>
        <w:tab/>
      </w:r>
      <w:r>
        <w:tab/>
      </w:r>
      <w:r>
        <w:tab/>
        <w:t xml:space="preserve">and manual, at various levels of abstraction, and track down </w:t>
      </w:r>
      <w:r>
        <w:tab/>
      </w:r>
      <w:r>
        <w:tab/>
      </w:r>
      <w:r>
        <w:tab/>
      </w:r>
      <w:r>
        <w:tab/>
      </w:r>
      <w:r>
        <w:tab/>
        <w:t xml:space="preserve">errors when tests fail. </w:t>
      </w:r>
    </w:p>
    <w:p w14:paraId="3C06F3A9" w14:textId="37A9F4DA" w:rsidR="00893644" w:rsidRDefault="00893644">
      <w:r>
        <w:tab/>
        <w:t xml:space="preserve">Strategies – </w:t>
      </w:r>
      <w:r w:rsidR="00771E76">
        <w:tab/>
      </w:r>
      <w:r w:rsidR="00771E76">
        <w:tab/>
      </w:r>
      <w:r>
        <w:t>give yourself something to test, RETURN VALUES are useful</w:t>
      </w:r>
    </w:p>
    <w:p w14:paraId="380F2D6B" w14:textId="28A6384A" w:rsidR="00893644" w:rsidRDefault="00893644">
      <w:r>
        <w:tab/>
      </w:r>
      <w:r w:rsidR="00771E76">
        <w:t>DRY principle –          don’t repeat yourself, refactor, don’t have multiple similar methods</w:t>
      </w:r>
      <w:r w:rsidR="00771E76">
        <w:tab/>
      </w:r>
      <w:r w:rsidR="00771E76">
        <w:tab/>
      </w:r>
      <w:r w:rsidR="00771E76">
        <w:tab/>
      </w:r>
      <w:r w:rsidR="00771E76">
        <w:tab/>
      </w:r>
      <w:r w:rsidR="00771E76">
        <w:tab/>
        <w:t>Make generic methods that apply in as many places as possible</w:t>
      </w:r>
    </w:p>
    <w:p w14:paraId="76AA5979" w14:textId="0F1E9301" w:rsidR="00E920D3" w:rsidRPr="00AB3FCE" w:rsidRDefault="00E920D3">
      <w:r>
        <w:tab/>
      </w:r>
      <w:r w:rsidR="00AB3FCE">
        <w:rPr>
          <w:b/>
        </w:rPr>
        <w:t>Pure function -</w:t>
      </w:r>
      <w:r w:rsidR="00AB3FCE">
        <w:rPr>
          <w:b/>
        </w:rPr>
        <w:tab/>
      </w:r>
      <w:r w:rsidR="00232ECE">
        <w:t>Output depends only on input arguments</w:t>
      </w:r>
    </w:p>
    <w:p w14:paraId="0B0D58A1" w14:textId="73F85C66" w:rsidR="00AB3FCE" w:rsidRDefault="00AB3FCE">
      <w:r>
        <w:rPr>
          <w:b/>
        </w:rPr>
        <w:tab/>
        <w:t>Impure function -</w:t>
      </w:r>
      <w:r>
        <w:rPr>
          <w:b/>
        </w:rPr>
        <w:tab/>
      </w:r>
      <w:r w:rsidR="00232ECE">
        <w:t>Output depends on more than just inputs</w:t>
      </w:r>
    </w:p>
    <w:p w14:paraId="4DB48856" w14:textId="0852AE71" w:rsidR="00E920D3" w:rsidRDefault="00232ECE">
      <w:r>
        <w:tab/>
      </w:r>
      <w:r>
        <w:tab/>
      </w:r>
      <w:r>
        <w:tab/>
      </w:r>
      <w:r>
        <w:tab/>
        <w:t xml:space="preserve">Not deterministic, </w:t>
      </w:r>
      <w:r w:rsidR="00893644">
        <w:t>may depend on file read/write</w:t>
      </w:r>
    </w:p>
    <w:p w14:paraId="355C876F" w14:textId="4946C1F3" w:rsidR="00810CDF" w:rsidRDefault="00771E76">
      <w:r>
        <w:tab/>
      </w:r>
      <w:r w:rsidRPr="00771E76">
        <w:rPr>
          <w:b/>
        </w:rPr>
        <w:t>Seams</w:t>
      </w:r>
      <w:r>
        <w:rPr>
          <w:b/>
        </w:rPr>
        <w:t xml:space="preserve"> - </w:t>
      </w:r>
      <w:r>
        <w:rPr>
          <w:b/>
        </w:rPr>
        <w:tab/>
      </w:r>
      <w:r>
        <w:rPr>
          <w:b/>
        </w:rPr>
        <w:tab/>
      </w:r>
      <w:r w:rsidR="00387EDA">
        <w:t>Places where behavior can be modified without modifying code</w:t>
      </w:r>
    </w:p>
    <w:p w14:paraId="3E4C6621" w14:textId="148C32D3" w:rsidR="00DC2C00" w:rsidRDefault="00DC2C00">
      <w:r>
        <w:tab/>
      </w:r>
      <w:r>
        <w:rPr>
          <w:b/>
        </w:rPr>
        <w:t>Dependency Injection</w:t>
      </w:r>
      <w:r>
        <w:t xml:space="preserve"> – Passing in any objects that a method relies on</w:t>
      </w:r>
    </w:p>
    <w:p w14:paraId="1B07C7E4" w14:textId="35EB4151" w:rsidR="00DC2C00" w:rsidRDefault="00DC2C00">
      <w:r>
        <w:tab/>
      </w:r>
      <w:r>
        <w:tab/>
      </w:r>
      <w:r>
        <w:tab/>
        <w:t xml:space="preserve">In other words, favor arguments to methods as opposed to instance </w:t>
      </w:r>
      <w:r>
        <w:tab/>
      </w:r>
      <w:r>
        <w:tab/>
      </w:r>
      <w:r>
        <w:tab/>
      </w:r>
      <w:r>
        <w:tab/>
        <w:t>variables or internally generated objects</w:t>
      </w:r>
    </w:p>
    <w:p w14:paraId="61867695" w14:textId="2A2A2E5F" w:rsidR="00DC2C00" w:rsidRDefault="00DC2C00">
      <w:r>
        <w:tab/>
      </w:r>
      <w:r>
        <w:tab/>
      </w:r>
      <w:r>
        <w:tab/>
        <w:t>Allow you to easily double/stub/mock objects</w:t>
      </w:r>
    </w:p>
    <w:p w14:paraId="2F41BC3E" w14:textId="0C921845" w:rsidR="00DC2C00" w:rsidRDefault="00DC2C00">
      <w:r>
        <w:tab/>
        <w:t>SEAM – dependencies injected</w:t>
      </w:r>
    </w:p>
    <w:p w14:paraId="456F79D7" w14:textId="1CB506AB" w:rsidR="00DC2C00" w:rsidRDefault="00DC2C00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printDoc</w:t>
      </w:r>
      <w:proofErr w:type="spellEnd"/>
      <w:r>
        <w:t xml:space="preserve"> printer, document, arguments</w:t>
      </w:r>
    </w:p>
    <w:p w14:paraId="0DE15F26" w14:textId="54364221" w:rsidR="00DC2C00" w:rsidRDefault="00DC2C00">
      <w:r>
        <w:tab/>
      </w:r>
      <w:r>
        <w:tab/>
      </w:r>
      <w:r>
        <w:tab/>
      </w:r>
      <w:proofErr w:type="spellStart"/>
      <w:proofErr w:type="gramStart"/>
      <w:r>
        <w:t>printer.setArgs</w:t>
      </w:r>
      <w:proofErr w:type="spellEnd"/>
      <w:proofErr w:type="gramEnd"/>
      <w:r>
        <w:t xml:space="preserve"> arguments</w:t>
      </w:r>
    </w:p>
    <w:p w14:paraId="67CD90BB" w14:textId="01C2948D" w:rsidR="00DC2C00" w:rsidRDefault="00DC2C00">
      <w:r>
        <w:tab/>
      </w:r>
      <w:r>
        <w:tab/>
      </w:r>
      <w:r>
        <w:tab/>
      </w:r>
      <w:proofErr w:type="spellStart"/>
      <w:r>
        <w:t>printer.print</w:t>
      </w:r>
      <w:proofErr w:type="spellEnd"/>
      <w:r>
        <w:t xml:space="preserve"> documents</w:t>
      </w:r>
    </w:p>
    <w:p w14:paraId="4093D0EB" w14:textId="717816C0" w:rsidR="00DC2C00" w:rsidRDefault="00DC2C00">
      <w:r>
        <w:tab/>
      </w:r>
      <w:r>
        <w:tab/>
        <w:t>end</w:t>
      </w:r>
    </w:p>
    <w:p w14:paraId="20C99C26" w14:textId="5BB9C34A" w:rsidR="00DC2C00" w:rsidRDefault="00DC2C00">
      <w:r>
        <w:tab/>
        <w:t>NO SEAM – no dependency injection</w:t>
      </w:r>
    </w:p>
    <w:p w14:paraId="469DBDA5" w14:textId="77068167" w:rsidR="00DC2C00" w:rsidRDefault="00DC2C00">
      <w:r>
        <w:tab/>
      </w:r>
      <w:r>
        <w:tab/>
        <w:t xml:space="preserve">Def </w:t>
      </w:r>
      <w:proofErr w:type="spellStart"/>
      <w:r>
        <w:t>print_doc</w:t>
      </w:r>
      <w:proofErr w:type="spellEnd"/>
      <w:r>
        <w:t>_</w:t>
      </w:r>
    </w:p>
    <w:p w14:paraId="28976CFC" w14:textId="4F9F4919" w:rsidR="00DC2C00" w:rsidRDefault="00DC2C00">
      <w:r>
        <w:tab/>
      </w:r>
      <w:r>
        <w:tab/>
      </w:r>
      <w:r>
        <w:tab/>
        <w:t xml:space="preserve">Document = </w:t>
      </w:r>
      <w:proofErr w:type="spellStart"/>
      <w:r>
        <w:t>generate_doc</w:t>
      </w:r>
      <w:proofErr w:type="spellEnd"/>
    </w:p>
    <w:p w14:paraId="7900FC3B" w14:textId="2CC42783" w:rsidR="00DC2C00" w:rsidRDefault="00DC2C00">
      <w:r>
        <w:tab/>
      </w:r>
      <w:r>
        <w:tab/>
      </w:r>
      <w:r>
        <w:tab/>
        <w:t xml:space="preserve">P = </w:t>
      </w:r>
      <w:proofErr w:type="spellStart"/>
      <w:r>
        <w:t>Printer</w:t>
      </w:r>
      <w:r>
        <w:rPr>
          <w:rFonts w:ascii="MS Mincho" w:eastAsia="MS Mincho" w:hAnsi="MS Mincho" w:cs="MS Mincho"/>
        </w:rPr>
        <w:t>∷</w:t>
      </w:r>
      <w:r>
        <w:t>new</w:t>
      </w:r>
      <w:proofErr w:type="spellEnd"/>
      <w:r>
        <w:t xml:space="preserve"> </w:t>
      </w:r>
      <w:proofErr w:type="gramStart"/>
      <w:r>
        <w:t>[:</w:t>
      </w:r>
      <w:proofErr w:type="spellStart"/>
      <w:r>
        <w:t>doublesided</w:t>
      </w:r>
      <w:proofErr w:type="spellEnd"/>
      <w:proofErr w:type="gramEnd"/>
      <w:r>
        <w:t>]</w:t>
      </w:r>
    </w:p>
    <w:p w14:paraId="234E572D" w14:textId="7C2CA7D9" w:rsidR="00DC2C00" w:rsidRDefault="00DC2C00">
      <w:r>
        <w:tab/>
      </w:r>
      <w:r>
        <w:tab/>
      </w:r>
      <w:r>
        <w:tab/>
      </w:r>
      <w:proofErr w:type="spellStart"/>
      <w:r>
        <w:t>p.print</w:t>
      </w:r>
      <w:proofErr w:type="spellEnd"/>
      <w:r>
        <w:t xml:space="preserve"> document</w:t>
      </w:r>
    </w:p>
    <w:p w14:paraId="4FD8FD1F" w14:textId="5830392D" w:rsidR="00DC2C00" w:rsidRDefault="00DC2C00">
      <w:r>
        <w:tab/>
      </w:r>
      <w:r>
        <w:tab/>
        <w:t>end</w:t>
      </w:r>
    </w:p>
    <w:p w14:paraId="0E64FCF1" w14:textId="282BDA13" w:rsidR="0056216A" w:rsidRDefault="0056216A">
      <w:pPr>
        <w:rPr>
          <w:u w:val="single"/>
        </w:rPr>
      </w:pPr>
      <w:r>
        <w:rPr>
          <w:u w:val="single"/>
        </w:rPr>
        <w:t>Pairwise and Combinatorial Testing</w:t>
      </w:r>
    </w:p>
    <w:p w14:paraId="53486784" w14:textId="5B8F558A" w:rsidR="0056216A" w:rsidRDefault="0056216A">
      <w:r>
        <w:tab/>
      </w:r>
      <w:r w:rsidRPr="0056216A">
        <w:rPr>
          <w:b/>
        </w:rPr>
        <w:t xml:space="preserve">Pairwise testing </w:t>
      </w:r>
      <w:r>
        <w:rPr>
          <w:b/>
        </w:rPr>
        <w:t>–</w:t>
      </w:r>
      <w:r w:rsidRPr="0056216A">
        <w:rPr>
          <w:b/>
        </w:rPr>
        <w:t xml:space="preserve"> </w:t>
      </w:r>
      <w:r>
        <w:t>We are testing all possible pairs of interactions</w:t>
      </w:r>
    </w:p>
    <w:p w14:paraId="75C9D8CE" w14:textId="609D8365" w:rsidR="0056216A" w:rsidRDefault="0056216A">
      <w:r>
        <w:tab/>
      </w:r>
      <w:r>
        <w:tab/>
        <w:t>Not-bold/ not-italic</w:t>
      </w:r>
    </w:p>
    <w:p w14:paraId="615AE0AF" w14:textId="65786480" w:rsidR="0056216A" w:rsidRDefault="0056216A">
      <w:r>
        <w:tab/>
      </w:r>
      <w:r>
        <w:tab/>
        <w:t>Bold/not-italic</w:t>
      </w:r>
    </w:p>
    <w:p w14:paraId="15C6B0E8" w14:textId="090355B0" w:rsidR="0056216A" w:rsidRDefault="0056216A">
      <w:r>
        <w:tab/>
      </w:r>
      <w:r>
        <w:tab/>
        <w:t>Not-bold/italic</w:t>
      </w:r>
    </w:p>
    <w:p w14:paraId="68185860" w14:textId="44FA2375" w:rsidR="0056216A" w:rsidRDefault="0056216A">
      <w:r>
        <w:tab/>
      </w:r>
      <w:r>
        <w:tab/>
        <w:t>Bold/italic</w:t>
      </w:r>
    </w:p>
    <w:p w14:paraId="6EE53970" w14:textId="109ACD48" w:rsidR="009556FD" w:rsidRDefault="009556FD">
      <w:r>
        <w:tab/>
      </w:r>
      <w:r>
        <w:rPr>
          <w:b/>
        </w:rPr>
        <w:t xml:space="preserve">Combinatorial Testing - </w:t>
      </w:r>
      <w:r>
        <w:t xml:space="preserve"> </w:t>
      </w:r>
      <w:r w:rsidR="0058536B">
        <w:t>testing all possible of n-large combinations</w:t>
      </w:r>
    </w:p>
    <w:p w14:paraId="75C7E4A0" w14:textId="1DC20013" w:rsidR="0058536B" w:rsidRDefault="0058536B">
      <w:r>
        <w:tab/>
      </w:r>
      <w:r>
        <w:tab/>
        <w:t>NIST only found errors when checking all six-way combinations</w:t>
      </w:r>
    </w:p>
    <w:p w14:paraId="36CD11EA" w14:textId="77777777" w:rsidR="00F57C8B" w:rsidRDefault="00F57C8B"/>
    <w:p w14:paraId="7434FEAB" w14:textId="7A252746" w:rsidR="00F57C8B" w:rsidRDefault="008F4556">
      <w:pPr>
        <w:rPr>
          <w:u w:val="single"/>
        </w:rPr>
      </w:pPr>
      <w:r>
        <w:rPr>
          <w:u w:val="single"/>
        </w:rPr>
        <w:t>Performance Testing</w:t>
      </w:r>
    </w:p>
    <w:p w14:paraId="3EE534BE" w14:textId="4F18B95C" w:rsidR="008F4556" w:rsidRDefault="008F4556">
      <w:r>
        <w:tab/>
      </w:r>
      <w:r>
        <w:rPr>
          <w:b/>
        </w:rPr>
        <w:t xml:space="preserve">Service-Oriented </w:t>
      </w:r>
      <w:r>
        <w:t xml:space="preserve">indicators measure how well a system is providing a service to the </w:t>
      </w:r>
      <w:r>
        <w:tab/>
      </w:r>
      <w:r>
        <w:tab/>
      </w:r>
      <w:r>
        <w:tab/>
        <w:t xml:space="preserve">users. Measured from a specific </w:t>
      </w:r>
      <w:proofErr w:type="gramStart"/>
      <w:r>
        <w:t>users</w:t>
      </w:r>
      <w:proofErr w:type="gramEnd"/>
      <w:r>
        <w:t xml:space="preserve"> point of view</w:t>
      </w:r>
    </w:p>
    <w:p w14:paraId="08F5F4C5" w14:textId="6A4C4772" w:rsidR="008F4556" w:rsidRDefault="008F4556">
      <w:r>
        <w:tab/>
      </w:r>
      <w:r>
        <w:tab/>
      </w:r>
      <w:r>
        <w:tab/>
      </w:r>
      <w:proofErr w:type="spellStart"/>
      <w:r>
        <w:t>Availabiltiy</w:t>
      </w:r>
      <w:proofErr w:type="spellEnd"/>
    </w:p>
    <w:p w14:paraId="5EBBEBA7" w14:textId="0B5DE232" w:rsidR="008F4556" w:rsidRDefault="008F4556">
      <w:r>
        <w:tab/>
      </w:r>
      <w:r>
        <w:tab/>
      </w:r>
      <w:r>
        <w:tab/>
        <w:t>Response Time</w:t>
      </w:r>
    </w:p>
    <w:p w14:paraId="028BD2A5" w14:textId="2F70799B" w:rsidR="008F4556" w:rsidRDefault="008F4556">
      <w:r>
        <w:tab/>
      </w:r>
      <w:r>
        <w:rPr>
          <w:b/>
        </w:rPr>
        <w:t xml:space="preserve">Efficiency-Oriented </w:t>
      </w:r>
      <w:r>
        <w:t xml:space="preserve">indicators measure how well the system makes use of the </w:t>
      </w:r>
      <w:r>
        <w:tab/>
      </w:r>
      <w:r>
        <w:tab/>
      </w:r>
      <w:r>
        <w:tab/>
      </w:r>
      <w:r>
        <w:tab/>
        <w:t xml:space="preserve">computational resources available to it. This is looking at the performance from </w:t>
      </w:r>
      <w:r>
        <w:tab/>
      </w:r>
      <w:r>
        <w:tab/>
      </w:r>
      <w:r>
        <w:tab/>
        <w:t xml:space="preserve">a more developmental perspective. </w:t>
      </w:r>
    </w:p>
    <w:p w14:paraId="2BBB3C5B" w14:textId="35FAA2F2" w:rsidR="008F4556" w:rsidRDefault="008F4556">
      <w:r>
        <w:tab/>
      </w:r>
      <w:r>
        <w:tab/>
      </w:r>
      <w:r>
        <w:tab/>
        <w:t>Throughput</w:t>
      </w:r>
    </w:p>
    <w:p w14:paraId="49073EA2" w14:textId="0E006C51" w:rsidR="008F4556" w:rsidRDefault="008F4556">
      <w:r>
        <w:tab/>
      </w:r>
      <w:r>
        <w:tab/>
      </w:r>
      <w:r>
        <w:tab/>
        <w:t>Utilization</w:t>
      </w:r>
    </w:p>
    <w:p w14:paraId="6B49EC70" w14:textId="1ED181DF" w:rsidR="008F4556" w:rsidRDefault="008F4556">
      <w:r>
        <w:tab/>
      </w:r>
      <w:r>
        <w:rPr>
          <w:b/>
        </w:rPr>
        <w:t xml:space="preserve">Performance targets – </w:t>
      </w:r>
      <w:r>
        <w:t>quantitative values that the performance indicators should reach</w:t>
      </w:r>
    </w:p>
    <w:p w14:paraId="0FCBF70E" w14:textId="194E6624" w:rsidR="008F4556" w:rsidRDefault="008F4556">
      <w:r>
        <w:tab/>
      </w:r>
      <w:r>
        <w:rPr>
          <w:b/>
        </w:rPr>
        <w:t xml:space="preserve">Key Performance Indicators – </w:t>
      </w:r>
      <w:r w:rsidRPr="008F4556">
        <w:t>most important indicators</w:t>
      </w:r>
      <w:r>
        <w:rPr>
          <w:b/>
        </w:rPr>
        <w:t xml:space="preserve"> </w:t>
      </w:r>
      <w:r>
        <w:t>performance targets</w:t>
      </w:r>
    </w:p>
    <w:p w14:paraId="6FB12D38" w14:textId="77653544" w:rsidR="008F4556" w:rsidRDefault="008F4556">
      <w:r>
        <w:tab/>
      </w:r>
      <w:r>
        <w:rPr>
          <w:b/>
        </w:rPr>
        <w:t xml:space="preserve">Performance Thresholds – </w:t>
      </w:r>
      <w:r>
        <w:t xml:space="preserve">the absolute minimum performance </w:t>
      </w:r>
      <w:proofErr w:type="gramStart"/>
      <w:r>
        <w:t>level</w:t>
      </w:r>
      <w:proofErr w:type="gramEnd"/>
      <w:r>
        <w:t xml:space="preserve"> a system can reach </w:t>
      </w:r>
      <w:r>
        <w:tab/>
      </w:r>
      <w:r>
        <w:tab/>
        <w:t xml:space="preserve">and be considered production ready </w:t>
      </w:r>
    </w:p>
    <w:p w14:paraId="6EE78882" w14:textId="202A3B5E" w:rsidR="004715AE" w:rsidRDefault="004715AE">
      <w:r>
        <w:tab/>
        <w:t>Performance testing relies heavily on coding, automation, and statistics</w:t>
      </w:r>
    </w:p>
    <w:p w14:paraId="3D84868A" w14:textId="3B9A7331" w:rsidR="004715AE" w:rsidRPr="004715AE" w:rsidRDefault="004715AE">
      <w:r>
        <w:tab/>
      </w:r>
      <w:r>
        <w:rPr>
          <w:b/>
        </w:rPr>
        <w:t xml:space="preserve">User time – </w:t>
      </w:r>
      <w:r>
        <w:t>time user code executes</w:t>
      </w:r>
    </w:p>
    <w:p w14:paraId="66668A81" w14:textId="583488BD" w:rsidR="004715AE" w:rsidRPr="004715AE" w:rsidRDefault="004715AE">
      <w:r>
        <w:rPr>
          <w:b/>
        </w:rPr>
        <w:tab/>
        <w:t xml:space="preserve">System time – </w:t>
      </w:r>
      <w:r>
        <w:t>time kernel code executes</w:t>
      </w:r>
    </w:p>
    <w:p w14:paraId="4F5E208D" w14:textId="215A65D3" w:rsidR="004715AE" w:rsidRPr="004715AE" w:rsidRDefault="004715AE">
      <w:r>
        <w:rPr>
          <w:b/>
        </w:rPr>
        <w:tab/>
        <w:t xml:space="preserve">Total Time – </w:t>
      </w:r>
      <w:r>
        <w:t>user + system</w:t>
      </w:r>
    </w:p>
    <w:p w14:paraId="2FFFA8AF" w14:textId="137BCFA6" w:rsidR="004715AE" w:rsidRDefault="004715AE">
      <w:r>
        <w:rPr>
          <w:b/>
        </w:rPr>
        <w:tab/>
        <w:t xml:space="preserve">Real time- </w:t>
      </w:r>
      <w:r>
        <w:t>actual time taken</w:t>
      </w:r>
    </w:p>
    <w:p w14:paraId="5668F495" w14:textId="3191ADFC" w:rsidR="004715AE" w:rsidRDefault="004715AE">
      <w:r>
        <w:tab/>
      </w:r>
    </w:p>
    <w:p w14:paraId="05097442" w14:textId="77777777" w:rsidR="004715AE" w:rsidRDefault="004715AE">
      <w:r>
        <w:tab/>
        <w:t xml:space="preserve">NINES – </w:t>
      </w:r>
    </w:p>
    <w:p w14:paraId="0FD9CCC7" w14:textId="4A372702" w:rsidR="004715AE" w:rsidRDefault="004715AE">
      <w:r>
        <w:tab/>
      </w:r>
      <w:r>
        <w:tab/>
        <w:t>one 9 = 90%</w:t>
      </w:r>
    </w:p>
    <w:p w14:paraId="40E04D72" w14:textId="613AE4BC" w:rsidR="004715AE" w:rsidRDefault="004715AE">
      <w:r>
        <w:tab/>
      </w:r>
      <w:r>
        <w:tab/>
        <w:t>two 9 = 99%</w:t>
      </w:r>
    </w:p>
    <w:p w14:paraId="7807E075" w14:textId="2B65E06E" w:rsidR="004715AE" w:rsidRDefault="004715AE">
      <w:r>
        <w:tab/>
      </w:r>
      <w:r>
        <w:tab/>
        <w:t>three 9 = 99.9%</w:t>
      </w:r>
    </w:p>
    <w:p w14:paraId="2D76F971" w14:textId="77777777" w:rsidR="007853E8" w:rsidRDefault="007853E8"/>
    <w:p w14:paraId="53EDBAC5" w14:textId="7262EB24" w:rsidR="007853E8" w:rsidRPr="007853E8" w:rsidRDefault="007853E8">
      <w:pPr>
        <w:rPr>
          <w:b/>
        </w:rPr>
      </w:pPr>
      <w:r>
        <w:tab/>
      </w:r>
      <w:r>
        <w:rPr>
          <w:b/>
        </w:rPr>
        <w:t>Model system to test</w:t>
      </w:r>
    </w:p>
    <w:p w14:paraId="484C22D7" w14:textId="7831D40C" w:rsidR="007853E8" w:rsidRDefault="007853E8">
      <w:r>
        <w:tab/>
        <w:t>Load testing – how many concurrent users/</w:t>
      </w:r>
      <w:proofErr w:type="gramStart"/>
      <w:r>
        <w:t>work</w:t>
      </w:r>
      <w:proofErr w:type="gramEnd"/>
      <w:r>
        <w:t xml:space="preserve"> can system handle</w:t>
      </w:r>
    </w:p>
    <w:p w14:paraId="2AA0C04E" w14:textId="4A697602" w:rsidR="007853E8" w:rsidRDefault="007853E8">
      <w:r>
        <w:tab/>
        <w:t>Baseline test – bare minimum use for baseline</w:t>
      </w:r>
    </w:p>
    <w:p w14:paraId="63D05569" w14:textId="6276C684" w:rsidR="007853E8" w:rsidRDefault="007853E8">
      <w:r>
        <w:tab/>
        <w:t>Soak/Stability test – run for extended time at low levels of usage</w:t>
      </w:r>
    </w:p>
    <w:p w14:paraId="76A2E6A2" w14:textId="493A12BD" w:rsidR="007853E8" w:rsidRDefault="007853E8">
      <w:r>
        <w:tab/>
        <w:t>Stress test – high levels of activity</w:t>
      </w:r>
    </w:p>
    <w:p w14:paraId="7BD8C4AC" w14:textId="3C0B3DBC" w:rsidR="004715AE" w:rsidRPr="004715AE" w:rsidRDefault="004715AE">
      <w:r>
        <w:tab/>
      </w:r>
    </w:p>
    <w:sectPr w:rsidR="004715AE" w:rsidRPr="004715AE" w:rsidSect="009D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A1"/>
    <w:rsid w:val="00005877"/>
    <w:rsid w:val="00033ED4"/>
    <w:rsid w:val="000E0DB3"/>
    <w:rsid w:val="000E407C"/>
    <w:rsid w:val="001C7262"/>
    <w:rsid w:val="00205043"/>
    <w:rsid w:val="00232ECE"/>
    <w:rsid w:val="00347869"/>
    <w:rsid w:val="00354998"/>
    <w:rsid w:val="00361958"/>
    <w:rsid w:val="00386997"/>
    <w:rsid w:val="00387EDA"/>
    <w:rsid w:val="003B28B6"/>
    <w:rsid w:val="004146A1"/>
    <w:rsid w:val="00460A73"/>
    <w:rsid w:val="004715AE"/>
    <w:rsid w:val="00471708"/>
    <w:rsid w:val="00503C9E"/>
    <w:rsid w:val="00513379"/>
    <w:rsid w:val="0056216A"/>
    <w:rsid w:val="0058536B"/>
    <w:rsid w:val="005F38F2"/>
    <w:rsid w:val="00627EE1"/>
    <w:rsid w:val="00636CF4"/>
    <w:rsid w:val="0064155E"/>
    <w:rsid w:val="0064600D"/>
    <w:rsid w:val="006A5B2D"/>
    <w:rsid w:val="006D1E7B"/>
    <w:rsid w:val="006F1712"/>
    <w:rsid w:val="00731465"/>
    <w:rsid w:val="00731D50"/>
    <w:rsid w:val="00771E76"/>
    <w:rsid w:val="007853E8"/>
    <w:rsid w:val="007E2B9E"/>
    <w:rsid w:val="007F5E51"/>
    <w:rsid w:val="00810CDF"/>
    <w:rsid w:val="0086732C"/>
    <w:rsid w:val="00873BF3"/>
    <w:rsid w:val="00893644"/>
    <w:rsid w:val="008D573D"/>
    <w:rsid w:val="008F4556"/>
    <w:rsid w:val="00920345"/>
    <w:rsid w:val="0093275A"/>
    <w:rsid w:val="009556FD"/>
    <w:rsid w:val="009615AD"/>
    <w:rsid w:val="009D633A"/>
    <w:rsid w:val="009D73D6"/>
    <w:rsid w:val="009E75D0"/>
    <w:rsid w:val="009F705A"/>
    <w:rsid w:val="00A03084"/>
    <w:rsid w:val="00A12132"/>
    <w:rsid w:val="00A1284E"/>
    <w:rsid w:val="00A56392"/>
    <w:rsid w:val="00AB3FCE"/>
    <w:rsid w:val="00AC0AAC"/>
    <w:rsid w:val="00B16E64"/>
    <w:rsid w:val="00B640B5"/>
    <w:rsid w:val="00B64D9A"/>
    <w:rsid w:val="00BA0E53"/>
    <w:rsid w:val="00BB348C"/>
    <w:rsid w:val="00C5284A"/>
    <w:rsid w:val="00C548FA"/>
    <w:rsid w:val="00C563DE"/>
    <w:rsid w:val="00C719F4"/>
    <w:rsid w:val="00D074BC"/>
    <w:rsid w:val="00DC2C00"/>
    <w:rsid w:val="00DF5A39"/>
    <w:rsid w:val="00E6217D"/>
    <w:rsid w:val="00E829D2"/>
    <w:rsid w:val="00E920D3"/>
    <w:rsid w:val="00EE1444"/>
    <w:rsid w:val="00EF0622"/>
    <w:rsid w:val="00F57C8B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9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563DE"/>
    <w:pPr>
      <w:spacing w:line="480" w:lineRule="auto"/>
      <w:jc w:val="center"/>
    </w:pPr>
    <w:rPr>
      <w:rFonts w:eastAsiaTheme="minorEastAsia"/>
      <w:kern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563DE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563DE"/>
    <w:rPr>
      <w:rFonts w:asciiTheme="majorHAnsi" w:eastAsiaTheme="majorEastAsia" w:hAnsiTheme="majorHAnsi" w:cstheme="majorBidi"/>
      <w:kern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D_209448683.tmp</Template>
  <TotalTime>307</TotalTime>
  <Pages>8</Pages>
  <Words>2104</Words>
  <Characters>11997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Anderson</dc:creator>
  <cp:keywords/>
  <dc:description/>
  <cp:lastModifiedBy>Anderson, Edmund Casey</cp:lastModifiedBy>
  <cp:revision>9</cp:revision>
  <dcterms:created xsi:type="dcterms:W3CDTF">2018-02-28T17:55:00Z</dcterms:created>
  <dcterms:modified xsi:type="dcterms:W3CDTF">2018-03-01T13:28:00Z</dcterms:modified>
</cp:coreProperties>
</file>